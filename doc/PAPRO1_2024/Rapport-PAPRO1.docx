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19DE12" w14:textId="20276B95" w:rsidR="00C930E9" w:rsidRDefault="00F50FF2">
      <w:pPr>
        <w:pStyle w:val="TM1"/>
      </w:pPr>
      <w:r>
        <w:t>d</w:t>
      </w:r>
    </w:p>
    <w:p w14:paraId="3B692604" w14:textId="77777777" w:rsidR="00C930E9" w:rsidRDefault="00C930E9">
      <w:pPr>
        <w:pStyle w:val="TM1"/>
      </w:pPr>
    </w:p>
    <w:p w14:paraId="4BE43A40" w14:textId="77777777" w:rsidR="00C930E9" w:rsidRDefault="00C930E9">
      <w:pPr>
        <w:pStyle w:val="TM1"/>
      </w:pPr>
    </w:p>
    <w:p w14:paraId="0D9B7814" w14:textId="77777777" w:rsidR="00C930E9" w:rsidRDefault="00C930E9">
      <w:pPr>
        <w:pStyle w:val="TM1"/>
      </w:pPr>
    </w:p>
    <w:p w14:paraId="205A4E0A" w14:textId="77777777" w:rsidR="00C930E9" w:rsidRDefault="00C930E9">
      <w:pPr>
        <w:pStyle w:val="TM1"/>
      </w:pPr>
    </w:p>
    <w:p w14:paraId="4370A701" w14:textId="77777777" w:rsidR="00C930E9" w:rsidRDefault="00C930E9">
      <w:pPr>
        <w:pStyle w:val="TM1"/>
      </w:pPr>
    </w:p>
    <w:p w14:paraId="53C3B53E" w14:textId="77777777" w:rsidR="00C930E9" w:rsidRDefault="00C930E9">
      <w:pPr>
        <w:pStyle w:val="TM1"/>
      </w:pPr>
    </w:p>
    <w:p w14:paraId="160CEA3C" w14:textId="77777777"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14:paraId="1C8E2ECA" w14:textId="77777777">
        <w:tc>
          <w:tcPr>
            <w:tcW w:w="9210" w:type="dxa"/>
          </w:tcPr>
          <w:p w14:paraId="0882CA0E" w14:textId="1E48E30E" w:rsidR="00C930E9" w:rsidRDefault="003B51A5">
            <w:pPr>
              <w:jc w:val="center"/>
              <w:rPr>
                <w:rFonts w:ascii="Impact" w:hAnsi="Impact"/>
                <w:sz w:val="96"/>
              </w:rPr>
            </w:pPr>
            <w:proofErr w:type="spellStart"/>
            <w:r>
              <w:rPr>
                <w:rFonts w:ascii="Impact" w:hAnsi="Impact"/>
                <w:sz w:val="96"/>
              </w:rPr>
              <w:t>VolScore</w:t>
            </w:r>
            <w:proofErr w:type="spellEnd"/>
          </w:p>
        </w:tc>
      </w:tr>
    </w:tbl>
    <w:p w14:paraId="15A5BB99" w14:textId="77777777" w:rsidR="00C930E9" w:rsidRDefault="00C930E9">
      <w:pPr>
        <w:rPr>
          <w:sz w:val="52"/>
        </w:rPr>
      </w:pPr>
    </w:p>
    <w:p w14:paraId="121AA99D" w14:textId="77777777" w:rsidR="00205685" w:rsidRDefault="007C1E07" w:rsidP="007C1E07">
      <w:pPr>
        <w:jc w:val="center"/>
        <w:rPr>
          <w:color w:val="FF0000"/>
          <w:sz w:val="52"/>
        </w:rPr>
      </w:pPr>
      <w:r w:rsidRPr="007C1E07">
        <w:rPr>
          <w:color w:val="FF0000"/>
          <w:sz w:val="52"/>
        </w:rPr>
        <w:t>Pour projets avec XCL</w:t>
      </w:r>
    </w:p>
    <w:p w14:paraId="23E99506" w14:textId="77777777" w:rsidR="004379D0" w:rsidRPr="007C1E07" w:rsidRDefault="00E10C21" w:rsidP="007C1E07">
      <w:pPr>
        <w:jc w:val="center"/>
        <w:rPr>
          <w:color w:val="FF0000"/>
          <w:sz w:val="52"/>
        </w:rPr>
      </w:pPr>
      <w:r>
        <w:rPr>
          <w:color w:val="FF0000"/>
          <w:sz w:val="52"/>
        </w:rPr>
        <w:t>V2.0</w:t>
      </w:r>
    </w:p>
    <w:p w14:paraId="5306C85E" w14:textId="77777777" w:rsidR="00C930E9" w:rsidRDefault="00C930E9"/>
    <w:p w14:paraId="46419909" w14:textId="77777777" w:rsidR="00C930E9" w:rsidRDefault="00C930E9"/>
    <w:p w14:paraId="5D98D4C5" w14:textId="77777777" w:rsidR="00C930E9" w:rsidRDefault="00C930E9"/>
    <w:p w14:paraId="4B2775FD" w14:textId="77777777" w:rsidR="00C930E9" w:rsidRDefault="00C930E9"/>
    <w:p w14:paraId="43E63E61" w14:textId="77777777" w:rsidR="00C930E9" w:rsidRDefault="00C930E9"/>
    <w:p w14:paraId="72F3F669" w14:textId="77777777" w:rsidR="00C930E9" w:rsidRDefault="00C930E9"/>
    <w:p w14:paraId="14411EEC" w14:textId="77777777" w:rsidR="00C930E9" w:rsidRDefault="00C930E9"/>
    <w:p w14:paraId="214BF21E" w14:textId="77777777" w:rsidR="00C930E9" w:rsidRDefault="00C930E9"/>
    <w:p w14:paraId="79942D14" w14:textId="77777777" w:rsidR="00C930E9" w:rsidRDefault="00C930E9"/>
    <w:p w14:paraId="449263B5" w14:textId="77777777" w:rsidR="00C930E9" w:rsidRDefault="00C930E9"/>
    <w:p w14:paraId="3F07F1F1" w14:textId="77777777" w:rsidR="00C930E9" w:rsidRDefault="00C930E9"/>
    <w:p w14:paraId="2ED98690" w14:textId="77777777" w:rsidR="00C930E9" w:rsidRDefault="00C930E9"/>
    <w:p w14:paraId="6A0C1E3F" w14:textId="77777777" w:rsidR="00C930E9" w:rsidRDefault="00C930E9"/>
    <w:p w14:paraId="6DF15237" w14:textId="77777777" w:rsidR="00C930E9" w:rsidRDefault="00C930E9"/>
    <w:p w14:paraId="5DEC076F" w14:textId="77777777" w:rsidR="00C930E9" w:rsidRDefault="00C930E9"/>
    <w:p w14:paraId="42E6061D" w14:textId="77777777" w:rsidR="00C930E9" w:rsidRDefault="00C930E9"/>
    <w:p w14:paraId="0D8569BE" w14:textId="77777777" w:rsidR="00C930E9" w:rsidRDefault="00C930E9"/>
    <w:p w14:paraId="52366461" w14:textId="77777777" w:rsidR="00C930E9" w:rsidRDefault="00C930E9"/>
    <w:p w14:paraId="0BB5CC96" w14:textId="77777777" w:rsidR="00C930E9" w:rsidRDefault="00C930E9"/>
    <w:p w14:paraId="587646D2" w14:textId="77777777" w:rsidR="00C930E9" w:rsidRDefault="00C930E9"/>
    <w:p w14:paraId="4C87C632" w14:textId="77777777" w:rsidR="00C930E9" w:rsidRDefault="00C930E9"/>
    <w:p w14:paraId="0FCB5930" w14:textId="77777777" w:rsidR="00C930E9" w:rsidRDefault="00C930E9"/>
    <w:p w14:paraId="072944EE" w14:textId="77777777" w:rsidR="00C930E9" w:rsidRDefault="00C930E9"/>
    <w:p w14:paraId="554624AB" w14:textId="77777777" w:rsidR="00205685" w:rsidRDefault="00205685" w:rsidP="00791020"/>
    <w:p w14:paraId="7EF99586" w14:textId="77777777" w:rsidR="00205685" w:rsidRDefault="00205685" w:rsidP="00791020"/>
    <w:p w14:paraId="47EA3AFA" w14:textId="77777777" w:rsidR="003F2179" w:rsidRPr="00791020" w:rsidRDefault="00C930E9" w:rsidP="00791020">
      <w:r>
        <w:br w:type="page"/>
      </w:r>
      <w:r w:rsidR="003F2179" w:rsidRPr="003F2179">
        <w:rPr>
          <w:u w:val="single"/>
        </w:rPr>
        <w:lastRenderedPageBreak/>
        <w:t>Table des matières</w:t>
      </w:r>
    </w:p>
    <w:p w14:paraId="7FE5680D" w14:textId="77777777" w:rsidR="00D97582"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DC6515">
          <w:rPr>
            <w:webHidden/>
          </w:rPr>
          <w:t>4</w:t>
        </w:r>
        <w:r w:rsidR="00D97582">
          <w:rPr>
            <w:webHidden/>
          </w:rPr>
          <w:fldChar w:fldCharType="end"/>
        </w:r>
      </w:hyperlink>
    </w:p>
    <w:p w14:paraId="1ED5B5C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07AA90D9"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sidR="00DC6515">
          <w:rPr>
            <w:noProof/>
            <w:webHidden/>
          </w:rPr>
          <w:t>4</w:t>
        </w:r>
        <w:r w:rsidR="00D97582">
          <w:rPr>
            <w:noProof/>
            <w:webHidden/>
          </w:rPr>
          <w:fldChar w:fldCharType="end"/>
        </w:r>
      </w:hyperlink>
    </w:p>
    <w:p w14:paraId="35837F3E"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10B54006" w14:textId="77777777" w:rsidR="00D97582" w:rsidRDefault="00ED7E5B">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sidR="00DC6515">
          <w:rPr>
            <w:webHidden/>
          </w:rPr>
          <w:t>5</w:t>
        </w:r>
        <w:r w:rsidR="00D97582">
          <w:rPr>
            <w:webHidden/>
          </w:rPr>
          <w:fldChar w:fldCharType="end"/>
        </w:r>
      </w:hyperlink>
    </w:p>
    <w:p w14:paraId="1465D92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sidR="00DC6515">
          <w:rPr>
            <w:noProof/>
            <w:webHidden/>
          </w:rPr>
          <w:t>5</w:t>
        </w:r>
        <w:r w:rsidR="00D97582">
          <w:rPr>
            <w:noProof/>
            <w:webHidden/>
          </w:rPr>
          <w:fldChar w:fldCharType="end"/>
        </w:r>
      </w:hyperlink>
    </w:p>
    <w:p w14:paraId="2247B49C"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3E8948C"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C978A75"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CA7B545"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8E20131" w14:textId="77777777" w:rsidR="00D97582" w:rsidRDefault="00ED7E5B">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sidR="00DC6515">
          <w:rPr>
            <w:webHidden/>
          </w:rPr>
          <w:t>6</w:t>
        </w:r>
        <w:r w:rsidR="00D97582">
          <w:rPr>
            <w:webHidden/>
          </w:rPr>
          <w:fldChar w:fldCharType="end"/>
        </w:r>
      </w:hyperlink>
    </w:p>
    <w:p w14:paraId="01548893"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30825BA"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0A9C1E80"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24ACFE2"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2B15D5DA" w14:textId="77777777" w:rsidR="00D97582" w:rsidRDefault="00ED7E5B">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sidR="00DC6515">
          <w:rPr>
            <w:webHidden/>
          </w:rPr>
          <w:t>6</w:t>
        </w:r>
        <w:r w:rsidR="00D97582">
          <w:rPr>
            <w:webHidden/>
          </w:rPr>
          <w:fldChar w:fldCharType="end"/>
        </w:r>
      </w:hyperlink>
    </w:p>
    <w:p w14:paraId="7FB9C5A0" w14:textId="77777777" w:rsidR="00D97582" w:rsidRDefault="00ED7E5B">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sidR="00DC6515">
          <w:rPr>
            <w:webHidden/>
          </w:rPr>
          <w:t>6</w:t>
        </w:r>
        <w:r w:rsidR="00D97582">
          <w:rPr>
            <w:webHidden/>
          </w:rPr>
          <w:fldChar w:fldCharType="end"/>
        </w:r>
      </w:hyperlink>
    </w:p>
    <w:p w14:paraId="14DF80E1"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D5FE944"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4384B204"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54AE14E6"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564A667"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71509801" w14:textId="77777777" w:rsidR="00D97582" w:rsidRDefault="00ED7E5B">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sidR="00DC6515">
          <w:rPr>
            <w:noProof/>
            <w:webHidden/>
          </w:rPr>
          <w:t>6</w:t>
        </w:r>
        <w:r w:rsidR="00D97582">
          <w:rPr>
            <w:noProof/>
            <w:webHidden/>
          </w:rPr>
          <w:fldChar w:fldCharType="end"/>
        </w:r>
      </w:hyperlink>
    </w:p>
    <w:p w14:paraId="3BE44F5B" w14:textId="77777777" w:rsidR="007C53D3" w:rsidRDefault="003F2179" w:rsidP="003F2179">
      <w:r>
        <w:fldChar w:fldCharType="end"/>
      </w:r>
    </w:p>
    <w:p w14:paraId="40C52C9A" w14:textId="77777777" w:rsidR="00791020" w:rsidRDefault="00791020" w:rsidP="00791020">
      <w:pPr>
        <w:rPr>
          <w:bCs/>
          <w:i/>
          <w:sz w:val="20"/>
          <w:u w:val="single"/>
        </w:rPr>
      </w:pPr>
    </w:p>
    <w:p w14:paraId="674CE1EA" w14:textId="77777777" w:rsidR="00791020" w:rsidRPr="00791020" w:rsidRDefault="00791020" w:rsidP="200B4AD7">
      <w:pPr>
        <w:rPr>
          <w:i/>
          <w:iCs/>
          <w:sz w:val="20"/>
        </w:rPr>
      </w:pPr>
      <w:r w:rsidRPr="200B4AD7">
        <w:rPr>
          <w:i/>
          <w:iCs/>
          <w:sz w:val="20"/>
          <w:u w:val="single"/>
        </w:rPr>
        <w:t xml:space="preserve">NOTE L’INTENTION DES UTILISATEURS DE CE </w:t>
      </w:r>
      <w:r w:rsidR="708227BD" w:rsidRPr="200B4AD7">
        <w:rPr>
          <w:i/>
          <w:iCs/>
          <w:sz w:val="20"/>
          <w:u w:val="single"/>
        </w:rPr>
        <w:t>CANEVAS :</w:t>
      </w:r>
      <w:r>
        <w:br/>
      </w:r>
      <w:r w:rsidRPr="200B4AD7">
        <w:rPr>
          <w:i/>
          <w:iCs/>
          <w:sz w:val="20"/>
        </w:rPr>
        <w:t>Toutes les parties en italiques sont là pour aider à comprendre ce qu’il faut mettre dans cette partie du document. Elles n’ont donc aucune raison d’être dans le document final.</w:t>
      </w:r>
    </w:p>
    <w:p w14:paraId="0B83C346" w14:textId="77777777" w:rsidR="00791020" w:rsidRPr="00791020" w:rsidRDefault="00791020" w:rsidP="200B4AD7">
      <w:pPr>
        <w:rPr>
          <w:i/>
          <w:iCs/>
          <w:sz w:val="20"/>
        </w:rPr>
      </w:pPr>
      <w:r w:rsidRPr="200B4AD7">
        <w:rPr>
          <w:i/>
          <w:iCs/>
          <w:sz w:val="20"/>
        </w:rPr>
        <w:t xml:space="preserve">De plus, en fonction du type de projet, il est tout à fait possible que certains chapitres ou paragraphes n’aient aucun sens. Dans ce cas il est recommandé de les retirer du document pour éviter de l’alourdir inutilement.  </w:t>
      </w:r>
    </w:p>
    <w:p w14:paraId="58E7122B" w14:textId="77777777" w:rsidR="00C930E9" w:rsidRDefault="007C53D3" w:rsidP="003F2179">
      <w:r>
        <w:br w:type="page"/>
      </w:r>
    </w:p>
    <w:p w14:paraId="33B0EF3D" w14:textId="77777777" w:rsidR="007C53D3" w:rsidRDefault="007C53D3" w:rsidP="00AE470C">
      <w:pPr>
        <w:pStyle w:val="Titre1"/>
      </w:pPr>
      <w:bookmarkStart w:id="0" w:name="_Toc499021832"/>
      <w:r>
        <w:lastRenderedPageBreak/>
        <w:t>Analyse prél</w:t>
      </w:r>
      <w:r w:rsidR="00AE470C">
        <w:t>i</w:t>
      </w:r>
      <w:r>
        <w:t>minaire</w:t>
      </w:r>
      <w:bookmarkEnd w:id="0"/>
    </w:p>
    <w:p w14:paraId="25D6B50E" w14:textId="77777777"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14:paraId="41AA498F" w14:textId="3C875140" w:rsidR="003B51A5" w:rsidRDefault="003B51A5" w:rsidP="00DC6515">
      <w:pPr>
        <w:rPr>
          <w:i/>
        </w:rPr>
      </w:pPr>
    </w:p>
    <w:p w14:paraId="0E51C58C" w14:textId="5D0CE599" w:rsidR="003B51A5" w:rsidRPr="00DC6515" w:rsidRDefault="003B51A5" w:rsidP="00DC6515">
      <w:pPr>
        <w:rPr>
          <w:i/>
        </w:rPr>
      </w:pPr>
      <w:proofErr w:type="spellStart"/>
      <w:r>
        <w:rPr>
          <w:i/>
        </w:rPr>
        <w:t>VolScore</w:t>
      </w:r>
      <w:proofErr w:type="spellEnd"/>
      <w:r>
        <w:rPr>
          <w:i/>
        </w:rPr>
        <w:t xml:space="preserve"> est un programme dont le but est de d’inscrire les points et les </w:t>
      </w:r>
      <w:proofErr w:type="spellStart"/>
      <w:r>
        <w:rPr>
          <w:i/>
        </w:rPr>
        <w:t>resultats</w:t>
      </w:r>
      <w:proofErr w:type="spellEnd"/>
      <w:r>
        <w:rPr>
          <w:i/>
        </w:rPr>
        <w:t xml:space="preserve"> de match de volleyball</w:t>
      </w:r>
      <w:r w:rsidR="00A640AC">
        <w:rPr>
          <w:i/>
        </w:rPr>
        <w:t xml:space="preserve"> sur une interface web.</w:t>
      </w:r>
    </w:p>
    <w:p w14:paraId="6A72230F" w14:textId="77777777" w:rsidR="006E2C58" w:rsidRDefault="006E2C58" w:rsidP="006E2C58">
      <w:pPr>
        <w:rPr>
          <w:szCs w:val="14"/>
        </w:rPr>
      </w:pPr>
    </w:p>
    <w:p w14:paraId="37B7F5E7" w14:textId="77777777" w:rsidR="006E2C58" w:rsidRPr="00791020" w:rsidRDefault="006E2C58" w:rsidP="007C53D3">
      <w:pPr>
        <w:pStyle w:val="Titre2"/>
        <w:rPr>
          <w:i w:val="0"/>
          <w:iCs/>
        </w:rPr>
      </w:pPr>
      <w:bookmarkStart w:id="2" w:name="_Toc499021834"/>
      <w:r w:rsidRPr="00791020">
        <w:rPr>
          <w:i w:val="0"/>
          <w:iCs/>
        </w:rPr>
        <w:t>Objectifs</w:t>
      </w:r>
      <w:bookmarkEnd w:id="2"/>
    </w:p>
    <w:p w14:paraId="276177A3" w14:textId="77777777" w:rsidR="006E2C58" w:rsidRDefault="006E2C58" w:rsidP="006E2C58">
      <w:pPr>
        <w:rPr>
          <w:szCs w:val="14"/>
        </w:rPr>
      </w:pPr>
    </w:p>
    <w:p w14:paraId="61375E16" w14:textId="77777777"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14:paraId="242162D6" w14:textId="77777777" w:rsidR="00AE470C" w:rsidRDefault="00AE470C" w:rsidP="007C53D3">
      <w:pPr>
        <w:rPr>
          <w:szCs w:val="14"/>
        </w:rPr>
      </w:pPr>
    </w:p>
    <w:p w14:paraId="2FD97459" w14:textId="77777777" w:rsidR="007C53D3" w:rsidRPr="006E2C58" w:rsidRDefault="007C53D3" w:rsidP="007C53D3">
      <w:pPr>
        <w:rPr>
          <w:i/>
          <w:iCs/>
          <w:szCs w:val="14"/>
        </w:rPr>
      </w:pPr>
      <w:r w:rsidRPr="006E2C58">
        <w:rPr>
          <w:i/>
          <w:iCs/>
          <w:szCs w:val="14"/>
        </w:rPr>
        <w:t>Ces éléments peuvent être repris des spécifications de départ.</w:t>
      </w:r>
    </w:p>
    <w:p w14:paraId="4451548C" w14:textId="7E406E1C" w:rsidR="007C53D3" w:rsidRDefault="007C53D3" w:rsidP="007C53D3">
      <w:pPr>
        <w:rPr>
          <w:szCs w:val="14"/>
        </w:rPr>
      </w:pPr>
    </w:p>
    <w:p w14:paraId="7F9E2012" w14:textId="3410C0C3" w:rsidR="003E6041" w:rsidRDefault="00AF0F40" w:rsidP="003E6041">
      <w:pPr>
        <w:pStyle w:val="Corpsdetexte"/>
        <w:spacing w:before="120" w:after="120"/>
        <w:ind w:left="757"/>
        <w:jc w:val="both"/>
      </w:pPr>
      <w:r>
        <w:t>Option Drag and Drop des joueurs pour confirmer le set</w:t>
      </w:r>
    </w:p>
    <w:p w14:paraId="01BFC1E6" w14:textId="6E192853" w:rsidR="00AF0F40" w:rsidRDefault="00AF0F40" w:rsidP="003E6041">
      <w:pPr>
        <w:pStyle w:val="Corpsdetexte"/>
        <w:spacing w:before="120" w:after="120"/>
        <w:ind w:left="757"/>
        <w:jc w:val="both"/>
      </w:pPr>
      <w:r>
        <w:t>Changement de joueur pendant la partie</w:t>
      </w:r>
    </w:p>
    <w:p w14:paraId="7F254D02" w14:textId="17698D3F" w:rsidR="007C53D3" w:rsidRDefault="007C53D3" w:rsidP="00D27B25">
      <w:pPr>
        <w:pStyle w:val="Titre2"/>
      </w:pPr>
      <w:r>
        <w:br w:type="page"/>
      </w:r>
      <w:r w:rsidR="239DB570" w:rsidRPr="085619D6">
        <w:lastRenderedPageBreak/>
        <w:t>Gestion de projet</w:t>
      </w:r>
    </w:p>
    <w:p w14:paraId="550830E0" w14:textId="77777777" w:rsidR="007C53D3" w:rsidRDefault="239DB570" w:rsidP="085619D6">
      <w:pPr>
        <w:spacing w:line="259" w:lineRule="auto"/>
        <w:rPr>
          <w:b/>
          <w:bCs/>
          <w:i/>
          <w:iCs/>
          <w:color w:val="FF0000"/>
        </w:rPr>
      </w:pPr>
      <w:r w:rsidRPr="085619D6">
        <w:rPr>
          <w:b/>
          <w:bCs/>
          <w:i/>
          <w:iCs/>
          <w:color w:val="FF0000"/>
        </w:rPr>
        <w:t>Ce chapitre décrit la méthode de gestion de projet utilisée, ainsi que les éventuelles particularités requises par le contexte et/ou le chef de projet</w:t>
      </w:r>
    </w:p>
    <w:p w14:paraId="3647D1A0" w14:textId="7FC5BCFF" w:rsidR="00DC6515" w:rsidRPr="00DC6515" w:rsidRDefault="00DC6515" w:rsidP="085619D6">
      <w:pPr>
        <w:spacing w:line="259" w:lineRule="auto"/>
        <w:rPr>
          <w:bCs/>
          <w:i/>
          <w:iCs/>
          <w:color w:val="000000" w:themeColor="text1"/>
        </w:rPr>
      </w:pPr>
      <w:r>
        <w:rPr>
          <w:b/>
          <w:bCs/>
          <w:i/>
          <w:iCs/>
          <w:color w:val="000000" w:themeColor="text1"/>
        </w:rPr>
        <w:t xml:space="preserve">Pour la méthodologie de projet j’utilise la méthode Agile de </w:t>
      </w:r>
      <w:proofErr w:type="spellStart"/>
      <w:r>
        <w:rPr>
          <w:b/>
          <w:bCs/>
          <w:i/>
          <w:iCs/>
          <w:color w:val="000000" w:themeColor="text1"/>
        </w:rPr>
        <w:t>scrum</w:t>
      </w:r>
      <w:proofErr w:type="spellEnd"/>
      <w:r>
        <w:rPr>
          <w:b/>
          <w:bCs/>
          <w:i/>
          <w:iCs/>
          <w:color w:val="000000" w:themeColor="text1"/>
        </w:rPr>
        <w:t xml:space="preserve">. Pour se faire j’utilise le programme </w:t>
      </w:r>
      <w:proofErr w:type="spellStart"/>
      <w:r>
        <w:rPr>
          <w:b/>
          <w:bCs/>
          <w:i/>
          <w:iCs/>
          <w:color w:val="000000" w:themeColor="text1"/>
        </w:rPr>
        <w:t>iceScrum</w:t>
      </w:r>
      <w:proofErr w:type="spellEnd"/>
      <w:r>
        <w:rPr>
          <w:b/>
          <w:bCs/>
          <w:i/>
          <w:iCs/>
          <w:color w:val="000000" w:themeColor="text1"/>
        </w:rPr>
        <w:t xml:space="preserve"> qui me permet d’inscrire les tâches que je dois mettre </w:t>
      </w:r>
      <w:proofErr w:type="spellStart"/>
      <w:proofErr w:type="gramStart"/>
      <w:r>
        <w:rPr>
          <w:b/>
          <w:bCs/>
          <w:i/>
          <w:iCs/>
          <w:color w:val="000000" w:themeColor="text1"/>
        </w:rPr>
        <w:t>a</w:t>
      </w:r>
      <w:proofErr w:type="spellEnd"/>
      <w:proofErr w:type="gramEnd"/>
      <w:r>
        <w:rPr>
          <w:b/>
          <w:bCs/>
          <w:i/>
          <w:iCs/>
          <w:color w:val="000000" w:themeColor="text1"/>
        </w:rPr>
        <w:t xml:space="preserve"> jour pour chaque tâches que j’accompli. Normalement pour la planification du projet je dois utiliser des sprints que je dois décrire au </w:t>
      </w:r>
      <w:proofErr w:type="spellStart"/>
      <w:r>
        <w:rPr>
          <w:b/>
          <w:bCs/>
          <w:i/>
          <w:iCs/>
          <w:color w:val="000000" w:themeColor="text1"/>
        </w:rPr>
        <w:t>debut</w:t>
      </w:r>
      <w:proofErr w:type="spellEnd"/>
      <w:r>
        <w:rPr>
          <w:b/>
          <w:bCs/>
          <w:i/>
          <w:iCs/>
          <w:color w:val="000000" w:themeColor="text1"/>
        </w:rPr>
        <w:t xml:space="preserve"> du projet</w:t>
      </w:r>
      <w:r w:rsidR="003E6041">
        <w:rPr>
          <w:b/>
          <w:bCs/>
          <w:i/>
          <w:iCs/>
          <w:color w:val="000000" w:themeColor="text1"/>
        </w:rPr>
        <w:t>.</w:t>
      </w:r>
    </w:p>
    <w:p w14:paraId="7C41AF34" w14:textId="77777777" w:rsidR="007C53D3" w:rsidRDefault="007C53D3" w:rsidP="085619D6">
      <w:pPr>
        <w:pStyle w:val="Titre2"/>
        <w:rPr>
          <w:i w:val="0"/>
        </w:rPr>
      </w:pPr>
      <w:bookmarkStart w:id="3" w:name="_Toc499021835"/>
      <w:r w:rsidRPr="085619D6">
        <w:rPr>
          <w:i w:val="0"/>
        </w:rPr>
        <w:t>Planification</w:t>
      </w:r>
      <w:r w:rsidR="00E63311" w:rsidRPr="085619D6">
        <w:rPr>
          <w:i w:val="0"/>
        </w:rPr>
        <w:t xml:space="preserve"> initiale</w:t>
      </w:r>
      <w:bookmarkEnd w:id="3"/>
    </w:p>
    <w:p w14:paraId="7EEB540D" w14:textId="77777777" w:rsidR="00DB6B0C" w:rsidRPr="00DB6B0C" w:rsidRDefault="00DB6B0C" w:rsidP="00DB6B0C"/>
    <w:p w14:paraId="5A62F1AD" w14:textId="23B50594" w:rsidR="007C1E07" w:rsidRPr="00EE645E" w:rsidRDefault="00EE645E" w:rsidP="00AE470C">
      <w:pPr>
        <w:rPr>
          <w:iCs/>
          <w:szCs w:val="14"/>
        </w:rPr>
      </w:pPr>
      <w:r>
        <w:rPr>
          <w:iCs/>
          <w:szCs w:val="14"/>
        </w:rPr>
        <w:t xml:space="preserve">Méthodologie utilisé : Pour ce projet j’utilise une méthode de gestion de projet Agile. La méthode </w:t>
      </w:r>
      <w:proofErr w:type="spellStart"/>
      <w:r>
        <w:rPr>
          <w:iCs/>
          <w:szCs w:val="14"/>
        </w:rPr>
        <w:t>scrum</w:t>
      </w:r>
      <w:proofErr w:type="spellEnd"/>
    </w:p>
    <w:p w14:paraId="363246E5" w14:textId="77777777" w:rsidR="00EE645E" w:rsidRDefault="00EE645E" w:rsidP="00AE470C">
      <w:pPr>
        <w:rPr>
          <w:i/>
          <w:iCs/>
          <w:szCs w:val="14"/>
        </w:rPr>
      </w:pPr>
    </w:p>
    <w:tbl>
      <w:tblPr>
        <w:tblW w:w="97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809"/>
        <w:gridCol w:w="6948"/>
      </w:tblGrid>
      <w:tr w:rsidR="0067475D" w:rsidRPr="005D072F" w14:paraId="61933318" w14:textId="77777777" w:rsidTr="00ED7E5B">
        <w:trPr>
          <w:trHeight w:val="260"/>
          <w:jc w:val="center"/>
        </w:trPr>
        <w:tc>
          <w:tcPr>
            <w:tcW w:w="2809" w:type="dxa"/>
            <w:vAlign w:val="center"/>
          </w:tcPr>
          <w:p w14:paraId="5DDD0CE7" w14:textId="77777777" w:rsidR="0067475D" w:rsidRPr="005D072F" w:rsidRDefault="0067475D" w:rsidP="00ED7E5B">
            <w:pPr>
              <w:autoSpaceDE w:val="0"/>
              <w:autoSpaceDN w:val="0"/>
              <w:adjustRightInd w:val="0"/>
              <w:ind w:left="7"/>
              <w:rPr>
                <w:rFonts w:cstheme="minorHAnsi"/>
                <w:b/>
              </w:rPr>
            </w:pPr>
            <w:r w:rsidRPr="005D072F">
              <w:rPr>
                <w:rFonts w:cstheme="minorHAnsi"/>
                <w:b/>
              </w:rPr>
              <w:t>Période de réalisation :</w:t>
            </w:r>
          </w:p>
        </w:tc>
        <w:tc>
          <w:tcPr>
            <w:tcW w:w="6948" w:type="dxa"/>
            <w:vAlign w:val="center"/>
          </w:tcPr>
          <w:p w14:paraId="0444E1B3" w14:textId="77777777" w:rsidR="0067475D" w:rsidRPr="005D072F" w:rsidRDefault="0067475D" w:rsidP="00ED7E5B">
            <w:pPr>
              <w:autoSpaceDE w:val="0"/>
              <w:autoSpaceDN w:val="0"/>
              <w:adjustRightInd w:val="0"/>
              <w:spacing w:line="240" w:lineRule="atLeast"/>
            </w:pPr>
            <w:r w:rsidRPr="1EE0838C">
              <w:t>22.01 - 15.03.2024</w:t>
            </w:r>
          </w:p>
        </w:tc>
      </w:tr>
      <w:tr w:rsidR="0067475D" w:rsidRPr="005D072F" w14:paraId="60E5A3B3" w14:textId="77777777" w:rsidTr="00ED7E5B">
        <w:trPr>
          <w:trHeight w:val="260"/>
          <w:jc w:val="center"/>
        </w:trPr>
        <w:tc>
          <w:tcPr>
            <w:tcW w:w="2809" w:type="dxa"/>
            <w:vAlign w:val="center"/>
          </w:tcPr>
          <w:p w14:paraId="671BF9DB" w14:textId="77777777" w:rsidR="0067475D" w:rsidRPr="005D072F" w:rsidRDefault="0067475D" w:rsidP="00ED7E5B">
            <w:pPr>
              <w:autoSpaceDE w:val="0"/>
              <w:autoSpaceDN w:val="0"/>
              <w:adjustRightInd w:val="0"/>
              <w:ind w:left="291" w:hanging="284"/>
              <w:rPr>
                <w:rFonts w:cstheme="minorHAnsi"/>
                <w:b/>
              </w:rPr>
            </w:pPr>
            <w:r w:rsidRPr="005D072F">
              <w:rPr>
                <w:rFonts w:cstheme="minorHAnsi"/>
                <w:b/>
              </w:rPr>
              <w:t>Horaire de travail :</w:t>
            </w:r>
          </w:p>
        </w:tc>
        <w:tc>
          <w:tcPr>
            <w:tcW w:w="6948" w:type="dxa"/>
            <w:vAlign w:val="center"/>
          </w:tcPr>
          <w:p w14:paraId="374D341B" w14:textId="77777777" w:rsidR="0067475D" w:rsidRDefault="0067475D" w:rsidP="00ED7E5B">
            <w:pPr>
              <w:autoSpaceDE w:val="0"/>
              <w:autoSpaceDN w:val="0"/>
              <w:adjustRightInd w:val="0"/>
              <w:rPr>
                <w:rFonts w:cstheme="minorHAnsi"/>
              </w:rPr>
            </w:pPr>
            <w:r>
              <w:rPr>
                <w:rFonts w:cstheme="minorHAnsi"/>
              </w:rPr>
              <w:t>Lundi : 8 périodes de 45mins</w:t>
            </w:r>
          </w:p>
          <w:p w14:paraId="27D4B8B7" w14:textId="77777777" w:rsidR="0067475D" w:rsidRDefault="0067475D" w:rsidP="00ED7E5B">
            <w:pPr>
              <w:autoSpaceDE w:val="0"/>
              <w:autoSpaceDN w:val="0"/>
              <w:adjustRightInd w:val="0"/>
              <w:rPr>
                <w:rFonts w:cstheme="minorHAnsi"/>
              </w:rPr>
            </w:pPr>
            <w:r>
              <w:rPr>
                <w:rFonts w:cstheme="minorHAnsi"/>
              </w:rPr>
              <w:t>Mardi : 0 périodes</w:t>
            </w:r>
          </w:p>
          <w:p w14:paraId="26BF1435" w14:textId="77777777" w:rsidR="0067475D" w:rsidRDefault="0067475D" w:rsidP="00ED7E5B">
            <w:pPr>
              <w:autoSpaceDE w:val="0"/>
              <w:autoSpaceDN w:val="0"/>
              <w:adjustRightInd w:val="0"/>
              <w:rPr>
                <w:rFonts w:cstheme="minorHAnsi"/>
              </w:rPr>
            </w:pPr>
            <w:r>
              <w:rPr>
                <w:rFonts w:cstheme="minorHAnsi"/>
              </w:rPr>
              <w:t>Mercredi : 8 périodes de 45mins</w:t>
            </w:r>
          </w:p>
          <w:p w14:paraId="0B76F2EC" w14:textId="77777777" w:rsidR="0067475D" w:rsidRDefault="0067475D" w:rsidP="00ED7E5B">
            <w:pPr>
              <w:autoSpaceDE w:val="0"/>
              <w:autoSpaceDN w:val="0"/>
              <w:adjustRightInd w:val="0"/>
              <w:rPr>
                <w:rFonts w:cstheme="minorHAnsi"/>
              </w:rPr>
            </w:pPr>
            <w:r>
              <w:rPr>
                <w:rFonts w:cstheme="minorHAnsi"/>
              </w:rPr>
              <w:t>Jeudi : 4 périodes de 45mins</w:t>
            </w:r>
          </w:p>
          <w:p w14:paraId="6D520E04" w14:textId="77777777" w:rsidR="0067475D" w:rsidRDefault="0067475D" w:rsidP="00ED7E5B">
            <w:pPr>
              <w:autoSpaceDE w:val="0"/>
              <w:autoSpaceDN w:val="0"/>
              <w:adjustRightInd w:val="0"/>
              <w:rPr>
                <w:rFonts w:cstheme="minorHAnsi"/>
              </w:rPr>
            </w:pPr>
            <w:r>
              <w:rPr>
                <w:rFonts w:cstheme="minorHAnsi"/>
              </w:rPr>
              <w:t>Vendredi : 9 périodes de 45mins</w:t>
            </w:r>
          </w:p>
          <w:p w14:paraId="7FF097D3" w14:textId="77777777" w:rsidR="0067475D" w:rsidRDefault="0067475D" w:rsidP="00ED7E5B">
            <w:pPr>
              <w:autoSpaceDE w:val="0"/>
              <w:autoSpaceDN w:val="0"/>
              <w:adjustRightInd w:val="0"/>
              <w:rPr>
                <w:rFonts w:cstheme="minorHAnsi"/>
              </w:rPr>
            </w:pPr>
            <w:r>
              <w:rPr>
                <w:rFonts w:cstheme="minorHAnsi"/>
              </w:rPr>
              <w:t>Total par semaine normal : 29 périodes</w:t>
            </w:r>
          </w:p>
          <w:p w14:paraId="4BFD7AE7" w14:textId="77777777" w:rsidR="0067475D" w:rsidRDefault="0067475D" w:rsidP="00ED7E5B">
            <w:pPr>
              <w:autoSpaceDE w:val="0"/>
              <w:autoSpaceDN w:val="0"/>
              <w:adjustRightInd w:val="0"/>
              <w:rPr>
                <w:rFonts w:ascii="Segoe UI" w:hAnsi="Segoe UI" w:cs="Segoe UI"/>
                <w:color w:val="212529"/>
                <w:shd w:val="clear" w:color="auto" w:fill="FFFFFF"/>
              </w:rPr>
            </w:pPr>
            <w:r>
              <w:rPr>
                <w:rStyle w:val="lev"/>
                <w:rFonts w:ascii="Segoe UI" w:hAnsi="Segoe UI" w:cs="Segoe UI"/>
                <w:color w:val="212529"/>
                <w:shd w:val="clear" w:color="auto" w:fill="FFFFFF"/>
              </w:rPr>
              <w:t>Relâches </w:t>
            </w:r>
            <w:r>
              <w:rPr>
                <w:rFonts w:ascii="Segoe UI" w:hAnsi="Segoe UI" w:cs="Segoe UI"/>
                <w:color w:val="212529"/>
                <w:shd w:val="clear" w:color="auto" w:fill="FFFFFF"/>
              </w:rPr>
              <w:t xml:space="preserve">: du </w:t>
            </w:r>
            <w:proofErr w:type="spellStart"/>
            <w:r>
              <w:rPr>
                <w:rFonts w:ascii="Segoe UI" w:hAnsi="Segoe UI" w:cs="Segoe UI"/>
                <w:color w:val="212529"/>
                <w:shd w:val="clear" w:color="auto" w:fill="FFFFFF"/>
              </w:rPr>
              <w:t>sa</w:t>
            </w:r>
            <w:proofErr w:type="spellEnd"/>
            <w:r>
              <w:rPr>
                <w:rFonts w:ascii="Segoe UI" w:hAnsi="Segoe UI" w:cs="Segoe UI"/>
                <w:color w:val="212529"/>
                <w:shd w:val="clear" w:color="auto" w:fill="FFFFFF"/>
              </w:rPr>
              <w:t xml:space="preserve">. 10 février au di. 18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29 périodes )</w:t>
            </w:r>
          </w:p>
          <w:p w14:paraId="5660D67E" w14:textId="77777777" w:rsidR="0067475D" w:rsidRDefault="0067475D" w:rsidP="00ED7E5B">
            <w:pPr>
              <w:autoSpaceDE w:val="0"/>
              <w:autoSpaceDN w:val="0"/>
              <w:adjustRightInd w:val="0"/>
              <w:rPr>
                <w:rFonts w:ascii="Segoe UI" w:hAnsi="Segoe UI" w:cs="Segoe UI"/>
                <w:color w:val="212529"/>
                <w:shd w:val="clear" w:color="auto" w:fill="FFFFFF"/>
              </w:rPr>
            </w:pPr>
            <w:r>
              <w:rPr>
                <w:rFonts w:ascii="Segoe UI" w:hAnsi="Segoe UI" w:cs="Segoe UI"/>
                <w:color w:val="212529"/>
                <w:shd w:val="clear" w:color="auto" w:fill="FFFFFF"/>
              </w:rPr>
              <w:t xml:space="preserve">Jours congé pour concours ETML : lu. 19 février 2024 </w:t>
            </w:r>
            <w:proofErr w:type="gramStart"/>
            <w:r>
              <w:rPr>
                <w:rFonts w:ascii="Segoe UI" w:hAnsi="Segoe UI" w:cs="Segoe UI"/>
                <w:color w:val="212529"/>
                <w:shd w:val="clear" w:color="auto" w:fill="FFFFFF"/>
              </w:rPr>
              <w:t>( -</w:t>
            </w:r>
            <w:proofErr w:type="gramEnd"/>
            <w:r>
              <w:rPr>
                <w:rFonts w:ascii="Segoe UI" w:hAnsi="Segoe UI" w:cs="Segoe UI"/>
                <w:color w:val="212529"/>
                <w:shd w:val="clear" w:color="auto" w:fill="FFFFFF"/>
              </w:rPr>
              <w:t xml:space="preserve"> 8 périodes )</w:t>
            </w:r>
          </w:p>
          <w:p w14:paraId="5C119329" w14:textId="77777777" w:rsidR="0067475D" w:rsidRDefault="0067475D" w:rsidP="00ED7E5B">
            <w:pPr>
              <w:autoSpaceDE w:val="0"/>
              <w:autoSpaceDN w:val="0"/>
              <w:adjustRightInd w:val="0"/>
              <w:rPr>
                <w:rFonts w:cstheme="minorHAnsi"/>
              </w:rPr>
            </w:pPr>
            <w:r>
              <w:rPr>
                <w:rFonts w:ascii="Segoe UI" w:hAnsi="Segoe UI" w:cs="Segoe UI"/>
                <w:color w:val="212529"/>
                <w:shd w:val="clear" w:color="auto" w:fill="FFFFFF"/>
              </w:rPr>
              <w:t>8 semaine de projet – 1 semaine de vacance – 1 jour congé</w:t>
            </w:r>
          </w:p>
          <w:p w14:paraId="2947819C" w14:textId="76665E44" w:rsidR="0067475D" w:rsidRDefault="0067475D" w:rsidP="00ED7E5B">
            <w:pPr>
              <w:autoSpaceDE w:val="0"/>
              <w:autoSpaceDN w:val="0"/>
              <w:adjustRightInd w:val="0"/>
              <w:rPr>
                <w:rFonts w:cstheme="minorHAnsi"/>
              </w:rPr>
            </w:pPr>
            <w:r>
              <w:rPr>
                <w:rFonts w:cstheme="minorHAnsi"/>
              </w:rPr>
              <w:t xml:space="preserve"> 7 * </w:t>
            </w:r>
            <w:r w:rsidR="00F37480">
              <w:rPr>
                <w:rFonts w:cstheme="minorHAnsi"/>
              </w:rPr>
              <w:t>29 -</w:t>
            </w:r>
            <w:r>
              <w:rPr>
                <w:rFonts w:cstheme="minorHAnsi"/>
              </w:rPr>
              <w:t xml:space="preserve"> 8 = 195</w:t>
            </w:r>
          </w:p>
          <w:p w14:paraId="3743FEDC" w14:textId="77777777" w:rsidR="0067475D" w:rsidRDefault="0067475D" w:rsidP="00ED7E5B">
            <w:pPr>
              <w:autoSpaceDE w:val="0"/>
              <w:autoSpaceDN w:val="0"/>
              <w:adjustRightInd w:val="0"/>
              <w:rPr>
                <w:rFonts w:cstheme="minorHAnsi"/>
              </w:rPr>
            </w:pPr>
            <w:r>
              <w:rPr>
                <w:rFonts w:cstheme="minorHAnsi"/>
              </w:rPr>
              <w:t>195 * 45 / 60 = 146.25 H</w:t>
            </w:r>
          </w:p>
          <w:p w14:paraId="469518CF" w14:textId="77777777" w:rsidR="0067475D" w:rsidRPr="005D072F" w:rsidRDefault="0067475D" w:rsidP="00ED7E5B">
            <w:pPr>
              <w:autoSpaceDE w:val="0"/>
              <w:autoSpaceDN w:val="0"/>
              <w:adjustRightInd w:val="0"/>
              <w:rPr>
                <w:rFonts w:cstheme="minorHAnsi"/>
              </w:rPr>
            </w:pPr>
            <w:r>
              <w:rPr>
                <w:rFonts w:cstheme="minorHAnsi"/>
              </w:rPr>
              <w:t>146H et 15 minutes de travail au total</w:t>
            </w:r>
          </w:p>
        </w:tc>
      </w:tr>
      <w:tr w:rsidR="0067475D" w:rsidRPr="005D072F" w14:paraId="3B47F110" w14:textId="77777777" w:rsidTr="00ED7E5B">
        <w:trPr>
          <w:trHeight w:val="260"/>
          <w:jc w:val="center"/>
        </w:trPr>
        <w:tc>
          <w:tcPr>
            <w:tcW w:w="2809" w:type="dxa"/>
            <w:vAlign w:val="center"/>
          </w:tcPr>
          <w:p w14:paraId="64C5F672" w14:textId="77777777" w:rsidR="0067475D" w:rsidRPr="005D072F" w:rsidRDefault="0067475D" w:rsidP="00ED7E5B">
            <w:pPr>
              <w:autoSpaceDE w:val="0"/>
              <w:autoSpaceDN w:val="0"/>
              <w:adjustRightInd w:val="0"/>
              <w:ind w:left="7"/>
              <w:rPr>
                <w:rFonts w:cstheme="minorHAnsi"/>
                <w:b/>
              </w:rPr>
            </w:pPr>
            <w:r w:rsidRPr="005D072F">
              <w:rPr>
                <w:rFonts w:cstheme="minorHAnsi"/>
                <w:b/>
              </w:rPr>
              <w:t>Nombre d'heures :</w:t>
            </w:r>
          </w:p>
        </w:tc>
        <w:tc>
          <w:tcPr>
            <w:tcW w:w="6948" w:type="dxa"/>
            <w:vAlign w:val="center"/>
          </w:tcPr>
          <w:p w14:paraId="198C6D40" w14:textId="77777777" w:rsidR="0067475D" w:rsidRPr="005D072F" w:rsidRDefault="0067475D" w:rsidP="00ED7E5B">
            <w:pPr>
              <w:autoSpaceDE w:val="0"/>
              <w:autoSpaceDN w:val="0"/>
              <w:adjustRightInd w:val="0"/>
              <w:rPr>
                <w:rFonts w:cstheme="minorHAnsi"/>
              </w:rPr>
            </w:pPr>
            <w:r>
              <w:rPr>
                <w:rFonts w:cstheme="minorHAnsi"/>
              </w:rPr>
              <w:t>146H et 15 minutes</w:t>
            </w:r>
          </w:p>
        </w:tc>
      </w:tr>
    </w:tbl>
    <w:p w14:paraId="78270BD0" w14:textId="357CB471" w:rsidR="0067475D" w:rsidRDefault="0067475D" w:rsidP="00AE470C">
      <w:pPr>
        <w:rPr>
          <w:i/>
          <w:iCs/>
          <w:szCs w:val="14"/>
        </w:rPr>
      </w:pPr>
    </w:p>
    <w:p w14:paraId="0C231657" w14:textId="55F06B6E" w:rsidR="00F37480" w:rsidRDefault="00F37480" w:rsidP="00AE470C">
      <w:pPr>
        <w:rPr>
          <w:i/>
          <w:iCs/>
          <w:szCs w:val="14"/>
        </w:rPr>
      </w:pPr>
      <w:r>
        <w:rPr>
          <w:i/>
          <w:iCs/>
          <w:szCs w:val="14"/>
        </w:rPr>
        <w:t>Heure de travail sur le projet :</w:t>
      </w:r>
    </w:p>
    <w:p w14:paraId="03564E48" w14:textId="77777777" w:rsidR="00F37480" w:rsidRDefault="00F37480" w:rsidP="00AE470C">
      <w:pPr>
        <w:rPr>
          <w:i/>
          <w:iCs/>
          <w:szCs w:val="14"/>
        </w:rPr>
      </w:pPr>
    </w:p>
    <w:tbl>
      <w:tblPr>
        <w:tblStyle w:val="Grilledutableau"/>
        <w:tblW w:w="8926" w:type="dxa"/>
        <w:tblLayout w:type="fixed"/>
        <w:tblLook w:val="04A0" w:firstRow="1" w:lastRow="0" w:firstColumn="1" w:lastColumn="0" w:noHBand="0" w:noVBand="1"/>
      </w:tblPr>
      <w:tblGrid>
        <w:gridCol w:w="1980"/>
        <w:gridCol w:w="1134"/>
        <w:gridCol w:w="2110"/>
        <w:gridCol w:w="1859"/>
        <w:gridCol w:w="1843"/>
      </w:tblGrid>
      <w:tr w:rsidR="004B305F" w:rsidRPr="004B305F" w14:paraId="62B9D963" w14:textId="77777777" w:rsidTr="004B305F">
        <w:trPr>
          <w:trHeight w:val="271"/>
        </w:trPr>
        <w:tc>
          <w:tcPr>
            <w:tcW w:w="1980" w:type="dxa"/>
            <w:shd w:val="clear" w:color="auto" w:fill="B4C6E7" w:themeFill="accent1" w:themeFillTint="66"/>
          </w:tcPr>
          <w:p w14:paraId="7CD05F80" w14:textId="310FE9C3" w:rsidR="004B305F" w:rsidRPr="004B305F" w:rsidRDefault="004B305F" w:rsidP="00AE470C">
            <w:pPr>
              <w:rPr>
                <w:iCs/>
                <w:szCs w:val="14"/>
              </w:rPr>
            </w:pPr>
            <w:r w:rsidRPr="004B305F">
              <w:rPr>
                <w:iCs/>
                <w:szCs w:val="14"/>
              </w:rPr>
              <w:t>Lundi</w:t>
            </w:r>
          </w:p>
        </w:tc>
        <w:tc>
          <w:tcPr>
            <w:tcW w:w="1134" w:type="dxa"/>
            <w:shd w:val="clear" w:color="auto" w:fill="B4C6E7" w:themeFill="accent1" w:themeFillTint="66"/>
          </w:tcPr>
          <w:p w14:paraId="60ECA8DC" w14:textId="5AB6387A" w:rsidR="004B305F" w:rsidRPr="004B305F" w:rsidRDefault="004B305F" w:rsidP="00AE470C">
            <w:pPr>
              <w:rPr>
                <w:iCs/>
                <w:szCs w:val="14"/>
              </w:rPr>
            </w:pPr>
            <w:r w:rsidRPr="004B305F">
              <w:rPr>
                <w:iCs/>
                <w:szCs w:val="14"/>
              </w:rPr>
              <w:t>Mardi</w:t>
            </w:r>
          </w:p>
        </w:tc>
        <w:tc>
          <w:tcPr>
            <w:tcW w:w="2110" w:type="dxa"/>
            <w:shd w:val="clear" w:color="auto" w:fill="B4C6E7" w:themeFill="accent1" w:themeFillTint="66"/>
          </w:tcPr>
          <w:p w14:paraId="7216E765" w14:textId="04E96D8F" w:rsidR="004B305F" w:rsidRPr="004B305F" w:rsidRDefault="004B305F" w:rsidP="00AE470C">
            <w:pPr>
              <w:rPr>
                <w:iCs/>
                <w:szCs w:val="14"/>
              </w:rPr>
            </w:pPr>
            <w:r w:rsidRPr="004B305F">
              <w:rPr>
                <w:iCs/>
                <w:szCs w:val="14"/>
              </w:rPr>
              <w:t>Mercredi</w:t>
            </w:r>
          </w:p>
        </w:tc>
        <w:tc>
          <w:tcPr>
            <w:tcW w:w="1859" w:type="dxa"/>
            <w:shd w:val="clear" w:color="auto" w:fill="B4C6E7" w:themeFill="accent1" w:themeFillTint="66"/>
          </w:tcPr>
          <w:p w14:paraId="73B807F9" w14:textId="35066EDF" w:rsidR="004B305F" w:rsidRPr="004B305F" w:rsidRDefault="004B305F" w:rsidP="00AE470C">
            <w:pPr>
              <w:rPr>
                <w:iCs/>
                <w:szCs w:val="14"/>
              </w:rPr>
            </w:pPr>
            <w:r w:rsidRPr="004B305F">
              <w:rPr>
                <w:iCs/>
                <w:szCs w:val="14"/>
              </w:rPr>
              <w:t>Jeudi</w:t>
            </w:r>
          </w:p>
        </w:tc>
        <w:tc>
          <w:tcPr>
            <w:tcW w:w="1843" w:type="dxa"/>
            <w:shd w:val="clear" w:color="auto" w:fill="B4C6E7" w:themeFill="accent1" w:themeFillTint="66"/>
          </w:tcPr>
          <w:p w14:paraId="7616C614" w14:textId="4E963CC8" w:rsidR="004B305F" w:rsidRPr="004B305F" w:rsidRDefault="004B305F" w:rsidP="00AE470C">
            <w:pPr>
              <w:rPr>
                <w:iCs/>
                <w:szCs w:val="14"/>
              </w:rPr>
            </w:pPr>
            <w:r w:rsidRPr="004B305F">
              <w:rPr>
                <w:iCs/>
                <w:szCs w:val="14"/>
              </w:rPr>
              <w:t>Vendredi</w:t>
            </w:r>
          </w:p>
        </w:tc>
      </w:tr>
      <w:tr w:rsidR="004B305F" w:rsidRPr="004B305F" w14:paraId="4EF1D27A" w14:textId="77777777" w:rsidTr="004B305F">
        <w:trPr>
          <w:trHeight w:val="1388"/>
        </w:trPr>
        <w:tc>
          <w:tcPr>
            <w:tcW w:w="1980" w:type="dxa"/>
          </w:tcPr>
          <w:p w14:paraId="3FB25441" w14:textId="603B80B8" w:rsidR="004B305F" w:rsidRPr="004B305F" w:rsidRDefault="004B305F" w:rsidP="00AE470C">
            <w:pPr>
              <w:rPr>
                <w:iCs/>
                <w:szCs w:val="14"/>
              </w:rPr>
            </w:pPr>
            <w:r w:rsidRPr="004B305F">
              <w:rPr>
                <w:iCs/>
                <w:szCs w:val="14"/>
              </w:rPr>
              <w:t>8H00–12h20</w:t>
            </w:r>
          </w:p>
          <w:p w14:paraId="1F644626" w14:textId="77777777" w:rsidR="004B305F" w:rsidRDefault="004B305F" w:rsidP="00AE470C">
            <w:pPr>
              <w:rPr>
                <w:iCs/>
                <w:szCs w:val="14"/>
              </w:rPr>
            </w:pPr>
            <w:r w:rsidRPr="004B305F">
              <w:rPr>
                <w:iCs/>
                <w:szCs w:val="14"/>
              </w:rPr>
              <w:t>13h10–15h50</w:t>
            </w:r>
          </w:p>
          <w:p w14:paraId="0ED58901" w14:textId="27906850" w:rsidR="004B305F" w:rsidRPr="004B305F" w:rsidRDefault="004B305F" w:rsidP="00AE470C">
            <w:pPr>
              <w:rPr>
                <w:iCs/>
                <w:szCs w:val="14"/>
              </w:rPr>
            </w:pPr>
          </w:p>
        </w:tc>
        <w:tc>
          <w:tcPr>
            <w:tcW w:w="1134" w:type="dxa"/>
          </w:tcPr>
          <w:p w14:paraId="30F59D44" w14:textId="1CA5BBAA" w:rsidR="004B305F" w:rsidRPr="004B305F" w:rsidRDefault="004B305F" w:rsidP="00AE470C">
            <w:pPr>
              <w:rPr>
                <w:iCs/>
                <w:szCs w:val="14"/>
              </w:rPr>
            </w:pPr>
          </w:p>
        </w:tc>
        <w:tc>
          <w:tcPr>
            <w:tcW w:w="2110" w:type="dxa"/>
          </w:tcPr>
          <w:p w14:paraId="072A5F14" w14:textId="77777777" w:rsidR="004B305F" w:rsidRDefault="004B305F" w:rsidP="00AE470C">
            <w:pPr>
              <w:rPr>
                <w:iCs/>
                <w:szCs w:val="14"/>
              </w:rPr>
            </w:pPr>
            <w:r>
              <w:rPr>
                <w:iCs/>
                <w:szCs w:val="14"/>
              </w:rPr>
              <w:t>8H00 – 11h30</w:t>
            </w:r>
          </w:p>
          <w:p w14:paraId="599F127E" w14:textId="4A54F49A" w:rsidR="004B305F" w:rsidRPr="004B305F" w:rsidRDefault="004B305F" w:rsidP="00AE470C">
            <w:pPr>
              <w:rPr>
                <w:iCs/>
                <w:szCs w:val="14"/>
              </w:rPr>
            </w:pPr>
            <w:r>
              <w:rPr>
                <w:iCs/>
                <w:szCs w:val="14"/>
              </w:rPr>
              <w:t>13h10 -16h40</w:t>
            </w:r>
          </w:p>
        </w:tc>
        <w:tc>
          <w:tcPr>
            <w:tcW w:w="1859" w:type="dxa"/>
          </w:tcPr>
          <w:p w14:paraId="46954EFA" w14:textId="783CF294" w:rsidR="004B305F" w:rsidRPr="004B305F" w:rsidRDefault="004B305F" w:rsidP="004B305F">
            <w:pPr>
              <w:rPr>
                <w:iCs/>
                <w:szCs w:val="14"/>
              </w:rPr>
            </w:pPr>
            <w:r>
              <w:rPr>
                <w:iCs/>
                <w:szCs w:val="14"/>
              </w:rPr>
              <w:t>13H10 -16h40</w:t>
            </w:r>
          </w:p>
        </w:tc>
        <w:tc>
          <w:tcPr>
            <w:tcW w:w="1843" w:type="dxa"/>
          </w:tcPr>
          <w:p w14:paraId="26AB3739" w14:textId="77777777" w:rsidR="004B305F" w:rsidRDefault="004B305F" w:rsidP="00AE470C">
            <w:pPr>
              <w:rPr>
                <w:iCs/>
                <w:szCs w:val="14"/>
              </w:rPr>
            </w:pPr>
            <w:r>
              <w:rPr>
                <w:iCs/>
                <w:szCs w:val="14"/>
              </w:rPr>
              <w:t>8H00 – 12h20</w:t>
            </w:r>
          </w:p>
          <w:p w14:paraId="6903B98A" w14:textId="70511135" w:rsidR="004B305F" w:rsidRPr="004B305F" w:rsidRDefault="004B305F" w:rsidP="00AE470C">
            <w:pPr>
              <w:rPr>
                <w:iCs/>
                <w:szCs w:val="14"/>
              </w:rPr>
            </w:pPr>
            <w:r>
              <w:rPr>
                <w:iCs/>
                <w:szCs w:val="14"/>
              </w:rPr>
              <w:t>13h10 – 16h40</w:t>
            </w:r>
          </w:p>
        </w:tc>
      </w:tr>
    </w:tbl>
    <w:p w14:paraId="6F0A6920" w14:textId="77777777" w:rsidR="003E6041" w:rsidRPr="006E2C58" w:rsidRDefault="003E6041" w:rsidP="00AE470C">
      <w:pPr>
        <w:rPr>
          <w:i/>
          <w:iCs/>
          <w:szCs w:val="14"/>
        </w:rPr>
      </w:pPr>
    </w:p>
    <w:p w14:paraId="72772A1A" w14:textId="128E56AE" w:rsidR="009326CA" w:rsidRDefault="009326CA" w:rsidP="009326CA">
      <w:pPr>
        <w:pStyle w:val="Titre3"/>
      </w:pPr>
      <w:r>
        <w:t>Sprint</w:t>
      </w:r>
    </w:p>
    <w:p w14:paraId="799FFB9E" w14:textId="4BA17E43" w:rsidR="009326CA" w:rsidRPr="009326CA" w:rsidRDefault="009326CA" w:rsidP="009326CA">
      <w:r>
        <w:t xml:space="preserve">Les sprints se déroule sur 2 semaines et aux total il y en a 3. Le premier sprint est la prise en main des outils, le 2 et 3 sont principalement de la documentation et la réalisation des 4 </w:t>
      </w:r>
      <w:proofErr w:type="spellStart"/>
      <w:r>
        <w:t>users</w:t>
      </w:r>
      <w:proofErr w:type="spellEnd"/>
      <w:r>
        <w:t xml:space="preserve"> </w:t>
      </w:r>
      <w:proofErr w:type="spellStart"/>
      <w:r>
        <w:t>storys</w:t>
      </w:r>
      <w:proofErr w:type="spellEnd"/>
      <w:r w:rsidR="00F57705">
        <w:t xml:space="preserve">. Les sprints </w:t>
      </w:r>
      <w:proofErr w:type="spellStart"/>
      <w:r w:rsidR="00F57705">
        <w:t>review</w:t>
      </w:r>
      <w:proofErr w:type="spellEnd"/>
      <w:r w:rsidR="00F57705">
        <w:t xml:space="preserve"> se dérouleront le vendredi à 14H45 les dernières semaines des sprints. </w:t>
      </w:r>
    </w:p>
    <w:p w14:paraId="20DE6765" w14:textId="0970D849" w:rsidR="006E2C58" w:rsidRPr="009326CA" w:rsidRDefault="009326CA" w:rsidP="00AE470C">
      <w:pPr>
        <w:rPr>
          <w:b/>
          <w:szCs w:val="14"/>
        </w:rPr>
      </w:pPr>
      <w:r w:rsidRPr="009326CA">
        <w:rPr>
          <w:b/>
          <w:szCs w:val="14"/>
        </w:rPr>
        <w:t>Sprint 1 (25.01 – 10.02) </w:t>
      </w:r>
    </w:p>
    <w:p w14:paraId="7A7E7ABC" w14:textId="1585FCAF" w:rsidR="009326CA" w:rsidRDefault="009326CA" w:rsidP="00AE470C">
      <w:pPr>
        <w:rPr>
          <w:szCs w:val="14"/>
        </w:rPr>
      </w:pPr>
      <w:r w:rsidRPr="009326CA">
        <w:rPr>
          <w:szCs w:val="14"/>
        </w:rPr>
        <w:lastRenderedPageBreak/>
        <w:t xml:space="preserve">Mes buts : Finir la planification, prendre en main </w:t>
      </w:r>
      <w:proofErr w:type="spellStart"/>
      <w:r w:rsidRPr="009326CA">
        <w:rPr>
          <w:szCs w:val="14"/>
        </w:rPr>
        <w:t>icescrum</w:t>
      </w:r>
      <w:proofErr w:type="spellEnd"/>
      <w:r w:rsidRPr="009326CA">
        <w:rPr>
          <w:szCs w:val="14"/>
        </w:rPr>
        <w:t xml:space="preserve">, prendre en main </w:t>
      </w:r>
      <w:proofErr w:type="spellStart"/>
      <w:r w:rsidRPr="009326CA">
        <w:rPr>
          <w:szCs w:val="14"/>
        </w:rPr>
        <w:t>react</w:t>
      </w:r>
      <w:proofErr w:type="spellEnd"/>
      <w:r w:rsidRPr="009326CA">
        <w:rPr>
          <w:szCs w:val="14"/>
        </w:rPr>
        <w:t xml:space="preserve">, comprendre la structure de l'application </w:t>
      </w:r>
      <w:proofErr w:type="spellStart"/>
      <w:r w:rsidRPr="009326CA">
        <w:rPr>
          <w:szCs w:val="14"/>
        </w:rPr>
        <w:t>Runeo</w:t>
      </w:r>
      <w:proofErr w:type="spellEnd"/>
      <w:r w:rsidRPr="009326CA">
        <w:rPr>
          <w:szCs w:val="14"/>
        </w:rPr>
        <w:t>-Drive</w:t>
      </w:r>
    </w:p>
    <w:p w14:paraId="503B7574" w14:textId="72E03339" w:rsidR="00F57705" w:rsidRDefault="00F57705" w:rsidP="00AE470C">
      <w:pPr>
        <w:rPr>
          <w:szCs w:val="14"/>
        </w:rPr>
      </w:pPr>
      <w:r>
        <w:rPr>
          <w:szCs w:val="14"/>
        </w:rPr>
        <w:t xml:space="preserve">Sprint </w:t>
      </w:r>
      <w:proofErr w:type="spellStart"/>
      <w:r w:rsidR="003A7180">
        <w:rPr>
          <w:szCs w:val="14"/>
        </w:rPr>
        <w:t>review</w:t>
      </w:r>
      <w:proofErr w:type="spellEnd"/>
      <w:r w:rsidR="003A7180">
        <w:rPr>
          <w:szCs w:val="14"/>
        </w:rPr>
        <w:t xml:space="preserve"> du sprint numéro 1 : 14H30 à 15H00</w:t>
      </w:r>
      <w:r>
        <w:rPr>
          <w:szCs w:val="14"/>
        </w:rPr>
        <w:t xml:space="preserve"> le 09.02.2024</w:t>
      </w:r>
    </w:p>
    <w:p w14:paraId="386F9B8A" w14:textId="3E8DAD58" w:rsidR="009326CA" w:rsidRPr="009326CA" w:rsidRDefault="009326CA" w:rsidP="00AE470C">
      <w:pPr>
        <w:rPr>
          <w:b/>
          <w:szCs w:val="14"/>
        </w:rPr>
      </w:pPr>
      <w:r w:rsidRPr="009326CA">
        <w:rPr>
          <w:b/>
          <w:szCs w:val="14"/>
        </w:rPr>
        <w:t>Sprint 2 (19.02 – 02.03)</w:t>
      </w:r>
    </w:p>
    <w:p w14:paraId="07F7222E" w14:textId="0DFB7A64" w:rsidR="009326CA" w:rsidRDefault="009326CA" w:rsidP="00AE470C">
      <w:pPr>
        <w:rPr>
          <w:szCs w:val="14"/>
        </w:rPr>
      </w:pPr>
      <w:r w:rsidRPr="009326CA">
        <w:rPr>
          <w:szCs w:val="14"/>
        </w:rPr>
        <w:t xml:space="preserve">Mon but sur ce sprint est de commencer la réalisation, Finir les 2 user story qui sont dans se sprint. Prendre en main </w:t>
      </w:r>
      <w:proofErr w:type="spellStart"/>
      <w:r w:rsidRPr="009326CA">
        <w:rPr>
          <w:szCs w:val="14"/>
        </w:rPr>
        <w:t>react</w:t>
      </w:r>
      <w:proofErr w:type="spellEnd"/>
      <w:r w:rsidRPr="009326CA">
        <w:rPr>
          <w:szCs w:val="14"/>
        </w:rPr>
        <w:t xml:space="preserve"> grâce ses user story.</w:t>
      </w:r>
    </w:p>
    <w:p w14:paraId="3676C6B2" w14:textId="743F9801" w:rsidR="009326CA" w:rsidRPr="009326CA" w:rsidRDefault="009326CA" w:rsidP="00AE470C">
      <w:pPr>
        <w:rPr>
          <w:b/>
          <w:szCs w:val="14"/>
        </w:rPr>
      </w:pPr>
      <w:r w:rsidRPr="009326CA">
        <w:rPr>
          <w:b/>
          <w:szCs w:val="14"/>
        </w:rPr>
        <w:t>Sprint 3 (04.03 – 16.03)</w:t>
      </w:r>
    </w:p>
    <w:p w14:paraId="46B74936" w14:textId="78FDD641" w:rsidR="009326CA" w:rsidRDefault="009326CA" w:rsidP="00AE470C">
      <w:pPr>
        <w:rPr>
          <w:szCs w:val="14"/>
        </w:rPr>
      </w:pPr>
      <w:r w:rsidRPr="009326CA">
        <w:rPr>
          <w:szCs w:val="14"/>
        </w:rPr>
        <w:t xml:space="preserve">Finir les dernières user story qui sont de se sprint et toujours me perfectionner sur </w:t>
      </w:r>
      <w:proofErr w:type="spellStart"/>
      <w:r w:rsidRPr="009326CA">
        <w:rPr>
          <w:szCs w:val="14"/>
        </w:rPr>
        <w:t>react</w:t>
      </w:r>
      <w:proofErr w:type="spellEnd"/>
    </w:p>
    <w:p w14:paraId="0F31569A" w14:textId="77777777" w:rsidR="0083170D" w:rsidRDefault="0083170D" w:rsidP="0083170D">
      <w:pPr>
        <w:pStyle w:val="Titre1"/>
      </w:pPr>
      <w:bookmarkStart w:id="4" w:name="_Toc499021836"/>
      <w:r>
        <w:t>Analyse</w:t>
      </w:r>
      <w:r w:rsidR="00E12330">
        <w:t xml:space="preserve"> / Conception</w:t>
      </w:r>
      <w:bookmarkEnd w:id="4"/>
    </w:p>
    <w:p w14:paraId="72D3FB4E" w14:textId="77777777" w:rsidR="00AA0785" w:rsidRPr="00791020" w:rsidRDefault="00E12330" w:rsidP="00AA0785">
      <w:pPr>
        <w:pStyle w:val="Titre2"/>
        <w:rPr>
          <w:i w:val="0"/>
          <w:iCs/>
        </w:rPr>
      </w:pPr>
      <w:bookmarkStart w:id="5" w:name="_Toc499021837"/>
      <w:r>
        <w:rPr>
          <w:i w:val="0"/>
          <w:iCs/>
        </w:rPr>
        <w:t>Concept</w:t>
      </w:r>
      <w:bookmarkEnd w:id="5"/>
    </w:p>
    <w:p w14:paraId="495CC35D" w14:textId="7F05DFDC" w:rsidR="00AA0785" w:rsidRDefault="00F57705"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mon analyse je vais analyser chaque user story et </w:t>
      </w:r>
      <w:r w:rsidR="00FC25FD">
        <w:rPr>
          <w:rFonts w:ascii="Arial" w:hAnsi="Arial"/>
          <w:sz w:val="24"/>
          <w:szCs w:val="14"/>
          <w:lang w:eastAsia="fr-FR"/>
        </w:rPr>
        <w:t>réfléchir</w:t>
      </w:r>
      <w:r>
        <w:rPr>
          <w:rFonts w:ascii="Arial" w:hAnsi="Arial"/>
          <w:sz w:val="24"/>
          <w:szCs w:val="14"/>
          <w:lang w:eastAsia="fr-FR"/>
        </w:rPr>
        <w:t xml:space="preserve"> </w:t>
      </w:r>
      <w:r w:rsidR="00FC25FD">
        <w:rPr>
          <w:rFonts w:ascii="Arial" w:hAnsi="Arial"/>
          <w:sz w:val="24"/>
          <w:szCs w:val="14"/>
          <w:lang w:eastAsia="fr-FR"/>
        </w:rPr>
        <w:t xml:space="preserve">à </w:t>
      </w:r>
      <w:r w:rsidR="003A7180">
        <w:rPr>
          <w:rFonts w:ascii="Arial" w:hAnsi="Arial"/>
          <w:sz w:val="24"/>
          <w:szCs w:val="14"/>
          <w:lang w:eastAsia="fr-FR"/>
        </w:rPr>
        <w:t>comment les</w:t>
      </w:r>
      <w:r w:rsidR="00FC25FD">
        <w:rPr>
          <w:rFonts w:ascii="Arial" w:hAnsi="Arial"/>
          <w:sz w:val="24"/>
          <w:szCs w:val="14"/>
          <w:lang w:eastAsia="fr-FR"/>
        </w:rPr>
        <w:t xml:space="preserve"> intégrer</w:t>
      </w:r>
      <w:r w:rsidR="003A7180">
        <w:rPr>
          <w:rFonts w:ascii="Arial" w:hAnsi="Arial"/>
          <w:sz w:val="24"/>
          <w:szCs w:val="14"/>
          <w:lang w:eastAsia="fr-FR"/>
        </w:rPr>
        <w:t xml:space="preserve"> ou les </w:t>
      </w:r>
      <w:r w:rsidR="00D27B25">
        <w:rPr>
          <w:rFonts w:ascii="Arial" w:hAnsi="Arial"/>
          <w:sz w:val="24"/>
          <w:szCs w:val="14"/>
          <w:lang w:eastAsia="fr-FR"/>
        </w:rPr>
        <w:t>réparer</w:t>
      </w:r>
    </w:p>
    <w:p w14:paraId="364BAD76" w14:textId="4FE2E7DC" w:rsidR="00AF0F40" w:rsidRDefault="00AF0F40" w:rsidP="00AA0785">
      <w:pPr>
        <w:pStyle w:val="Retraitnormal1"/>
        <w:numPr>
          <w:ilvl w:val="0"/>
          <w:numId w:val="0"/>
        </w:numPr>
        <w:ind w:left="360"/>
        <w:rPr>
          <w:rFonts w:ascii="Arial" w:hAnsi="Arial"/>
          <w:sz w:val="24"/>
          <w:szCs w:val="14"/>
          <w:lang w:eastAsia="fr-FR"/>
        </w:rPr>
      </w:pPr>
    </w:p>
    <w:p w14:paraId="4EE5C2FB" w14:textId="53D9D3E2" w:rsidR="00AF0F40" w:rsidRDefault="00AF0F40" w:rsidP="00AA0785">
      <w:pPr>
        <w:pStyle w:val="Retraitnormal1"/>
        <w:numPr>
          <w:ilvl w:val="0"/>
          <w:numId w:val="0"/>
        </w:numPr>
        <w:ind w:left="360"/>
        <w:rPr>
          <w:rFonts w:ascii="Arial" w:hAnsi="Arial"/>
          <w:b/>
          <w:sz w:val="24"/>
          <w:szCs w:val="14"/>
          <w:lang w:eastAsia="fr-FR"/>
        </w:rPr>
      </w:pPr>
      <w:r w:rsidRPr="00AF0F40">
        <w:rPr>
          <w:rFonts w:ascii="Arial" w:hAnsi="Arial"/>
          <w:b/>
          <w:sz w:val="24"/>
          <w:szCs w:val="14"/>
          <w:lang w:eastAsia="fr-FR"/>
        </w:rPr>
        <w:t>User Story (Composition des équipes)</w:t>
      </w:r>
      <w:r>
        <w:rPr>
          <w:rFonts w:ascii="Arial" w:hAnsi="Arial"/>
          <w:b/>
          <w:sz w:val="24"/>
          <w:szCs w:val="14"/>
          <w:lang w:eastAsia="fr-FR"/>
        </w:rPr>
        <w:t> :</w:t>
      </w:r>
    </w:p>
    <w:p w14:paraId="66A276C4" w14:textId="60410E49" w:rsidR="00AF0F40" w:rsidRDefault="00AF0F40"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Lorsqu’on prépare le set et qu’on souhaite placer les joueurs dans des postions. Actuellement il y a un select et rien de plus. Ce que je dois faire c’est que les joueurs peuvent </w:t>
      </w:r>
      <w:r w:rsidR="00803FC4">
        <w:rPr>
          <w:rFonts w:ascii="Arial" w:hAnsi="Arial"/>
          <w:sz w:val="24"/>
          <w:szCs w:val="14"/>
          <w:lang w:eastAsia="fr-FR"/>
        </w:rPr>
        <w:t>être glissé déposé</w:t>
      </w:r>
      <w:r>
        <w:rPr>
          <w:rFonts w:ascii="Arial" w:hAnsi="Arial"/>
          <w:sz w:val="24"/>
          <w:szCs w:val="14"/>
          <w:lang w:eastAsia="fr-FR"/>
        </w:rPr>
        <w:t xml:space="preserve">. </w:t>
      </w:r>
    </w:p>
    <w:p w14:paraId="3ACDF723" w14:textId="77777777" w:rsidR="00803FC4" w:rsidRDefault="00803FC4" w:rsidP="00AA0785">
      <w:pPr>
        <w:pStyle w:val="Retraitnormal1"/>
        <w:numPr>
          <w:ilvl w:val="0"/>
          <w:numId w:val="0"/>
        </w:numPr>
        <w:ind w:left="360"/>
        <w:rPr>
          <w:rFonts w:ascii="Arial" w:hAnsi="Arial"/>
          <w:sz w:val="24"/>
          <w:szCs w:val="14"/>
          <w:lang w:eastAsia="fr-FR"/>
        </w:rPr>
      </w:pPr>
    </w:p>
    <w:p w14:paraId="4D76ABF2" w14:textId="60EF7AE9" w:rsidR="00803FC4" w:rsidRPr="00AF0F40" w:rsidRDefault="00A640AC"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pict w14:anchorId="1C3ED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1pt;height:117.2pt">
            <v:imagedata r:id="rId10" o:title="userStory1"/>
          </v:shape>
        </w:pict>
      </w:r>
    </w:p>
    <w:p w14:paraId="2BE03844" w14:textId="3EAE7B61" w:rsidR="003A7180" w:rsidRDefault="003A7180" w:rsidP="00AA0785">
      <w:pPr>
        <w:pStyle w:val="Retraitnormal1"/>
        <w:numPr>
          <w:ilvl w:val="0"/>
          <w:numId w:val="0"/>
        </w:numPr>
        <w:ind w:left="360"/>
        <w:rPr>
          <w:rFonts w:ascii="Arial" w:hAnsi="Arial"/>
          <w:sz w:val="24"/>
          <w:szCs w:val="14"/>
          <w:lang w:eastAsia="fr-FR"/>
        </w:rPr>
      </w:pPr>
    </w:p>
    <w:p w14:paraId="0D760F2C" w14:textId="150B0A8B" w:rsidR="00B027E4" w:rsidRPr="00B027E4" w:rsidRDefault="00803FC4" w:rsidP="00B027E4">
      <w:pPr>
        <w:pStyle w:val="Retraitnormal1"/>
        <w:numPr>
          <w:ilvl w:val="0"/>
          <w:numId w:val="0"/>
        </w:numPr>
        <w:ind w:left="360"/>
        <w:rPr>
          <w:rFonts w:ascii="Arial" w:hAnsi="Arial"/>
          <w:sz w:val="24"/>
          <w:szCs w:val="14"/>
          <w:lang w:eastAsia="fr-FR"/>
        </w:rPr>
      </w:pPr>
      <w:r>
        <w:rPr>
          <w:rFonts w:ascii="Arial" w:hAnsi="Arial"/>
          <w:sz w:val="24"/>
          <w:szCs w:val="14"/>
          <w:lang w:eastAsia="fr-FR"/>
        </w:rPr>
        <w:t xml:space="preserve">Pour ces ajouts je vais devoir modifier le code et fait faire que des interactions sois impossible à réaliser. Telles que glissé un joueur dans une position de l’équipe adverses. </w:t>
      </w:r>
    </w:p>
    <w:p w14:paraId="099A541B" w14:textId="649E9F1E" w:rsidR="00803FC4" w:rsidRDefault="00803FC4" w:rsidP="00AA0785">
      <w:pPr>
        <w:pStyle w:val="Retraitnormal1"/>
        <w:numPr>
          <w:ilvl w:val="0"/>
          <w:numId w:val="0"/>
        </w:numPr>
        <w:ind w:left="360"/>
        <w:rPr>
          <w:rFonts w:ascii="Arial" w:hAnsi="Arial"/>
          <w:sz w:val="24"/>
          <w:szCs w:val="14"/>
          <w:lang w:eastAsia="fr-FR"/>
        </w:rPr>
      </w:pPr>
    </w:p>
    <w:p w14:paraId="344B4014" w14:textId="2FA18E39" w:rsidR="00803FC4" w:rsidRDefault="00803FC4" w:rsidP="00AA0785">
      <w:pPr>
        <w:pStyle w:val="Retraitnormal1"/>
        <w:numPr>
          <w:ilvl w:val="0"/>
          <w:numId w:val="0"/>
        </w:numPr>
        <w:ind w:left="360"/>
        <w:rPr>
          <w:rFonts w:ascii="Arial" w:hAnsi="Arial"/>
          <w:sz w:val="24"/>
          <w:szCs w:val="14"/>
          <w:lang w:eastAsia="fr-FR"/>
        </w:rPr>
      </w:pPr>
      <w:r w:rsidRPr="00803FC4">
        <w:rPr>
          <w:rFonts w:ascii="Arial" w:hAnsi="Arial"/>
          <w:b/>
          <w:sz w:val="24"/>
          <w:szCs w:val="14"/>
          <w:lang w:eastAsia="fr-FR"/>
        </w:rPr>
        <w:t>User story (Changement de joueur)</w:t>
      </w:r>
      <w:r>
        <w:rPr>
          <w:rFonts w:ascii="Arial" w:hAnsi="Arial"/>
          <w:sz w:val="24"/>
          <w:szCs w:val="14"/>
          <w:lang w:eastAsia="fr-FR"/>
        </w:rPr>
        <w:t> :</w:t>
      </w:r>
    </w:p>
    <w:p w14:paraId="4A854AA9" w14:textId="636D4C7D" w:rsidR="00803FC4" w:rsidRDefault="00803FC4" w:rsidP="00AA0785">
      <w:pPr>
        <w:pStyle w:val="Retraitnormal1"/>
        <w:numPr>
          <w:ilvl w:val="0"/>
          <w:numId w:val="0"/>
        </w:numPr>
        <w:ind w:left="360"/>
        <w:rPr>
          <w:rFonts w:ascii="Arial" w:hAnsi="Arial"/>
          <w:sz w:val="24"/>
          <w:szCs w:val="14"/>
          <w:lang w:eastAsia="fr-FR"/>
        </w:rPr>
      </w:pPr>
    </w:p>
    <w:p w14:paraId="731C348B" w14:textId="5094824C" w:rsidR="009D7E13" w:rsidRDefault="009D7E13" w:rsidP="00AA0785">
      <w:pPr>
        <w:pStyle w:val="Retraitnormal1"/>
        <w:numPr>
          <w:ilvl w:val="0"/>
          <w:numId w:val="0"/>
        </w:numPr>
        <w:ind w:left="360"/>
        <w:rPr>
          <w:rFonts w:ascii="Arial" w:hAnsi="Arial"/>
          <w:sz w:val="24"/>
          <w:szCs w:val="14"/>
          <w:lang w:eastAsia="fr-FR"/>
        </w:rPr>
      </w:pPr>
      <w:r>
        <w:rPr>
          <w:rFonts w:ascii="Arial" w:hAnsi="Arial"/>
          <w:sz w:val="24"/>
          <w:szCs w:val="14"/>
          <w:lang w:eastAsia="fr-FR"/>
        </w:rPr>
        <w:t>Lorsqu’on est en plein match je souhaite</w:t>
      </w:r>
      <w:r w:rsidR="003F06DA">
        <w:rPr>
          <w:rFonts w:ascii="Arial" w:hAnsi="Arial"/>
          <w:sz w:val="24"/>
          <w:szCs w:val="14"/>
          <w:lang w:eastAsia="fr-FR"/>
        </w:rPr>
        <w:t xml:space="preserve"> pouvoir</w:t>
      </w:r>
      <w:r>
        <w:rPr>
          <w:rFonts w:ascii="Arial" w:hAnsi="Arial"/>
          <w:sz w:val="24"/>
          <w:szCs w:val="14"/>
          <w:lang w:eastAsia="fr-FR"/>
        </w:rPr>
        <w:t xml:space="preserve"> faire des changements</w:t>
      </w:r>
      <w:r w:rsidR="003F06DA">
        <w:rPr>
          <w:rFonts w:ascii="Arial" w:hAnsi="Arial"/>
          <w:sz w:val="24"/>
          <w:szCs w:val="14"/>
          <w:lang w:eastAsia="fr-FR"/>
        </w:rPr>
        <w:t xml:space="preserve"> de joueur. </w:t>
      </w:r>
      <w:r w:rsidR="00881951">
        <w:rPr>
          <w:rFonts w:ascii="Arial" w:hAnsi="Arial"/>
          <w:sz w:val="24"/>
          <w:szCs w:val="14"/>
          <w:lang w:eastAsia="fr-FR"/>
        </w:rPr>
        <w:t xml:space="preserve">Je veux que </w:t>
      </w:r>
      <w:r w:rsidR="00221BED">
        <w:rPr>
          <w:rFonts w:ascii="Arial" w:hAnsi="Arial"/>
          <w:sz w:val="24"/>
          <w:szCs w:val="14"/>
          <w:lang w:eastAsia="fr-FR"/>
        </w:rPr>
        <w:t>pendant le match je puisse cliquer un bouton sous l’équipe qui m’affichera les joueurs dans une liste à ma gauche. Lorsqu’elle serra afficher qu’on puisse glisser déposer et que ça remplace le joueur sur qui a on a choisi</w:t>
      </w:r>
      <w:r w:rsidR="00722BFC">
        <w:rPr>
          <w:rFonts w:ascii="Arial" w:hAnsi="Arial"/>
          <w:sz w:val="24"/>
          <w:szCs w:val="14"/>
          <w:lang w:eastAsia="fr-FR"/>
        </w:rPr>
        <w:t>.</w:t>
      </w:r>
    </w:p>
    <w:p w14:paraId="388CF2C9" w14:textId="77777777" w:rsidR="00722BFC" w:rsidRDefault="00722BFC" w:rsidP="00AA0785">
      <w:pPr>
        <w:pStyle w:val="Retraitnormal1"/>
        <w:numPr>
          <w:ilvl w:val="0"/>
          <w:numId w:val="0"/>
        </w:numPr>
        <w:ind w:left="360"/>
        <w:rPr>
          <w:noProof/>
          <w:lang w:val="fr-CH"/>
        </w:rPr>
      </w:pPr>
    </w:p>
    <w:p w14:paraId="1D836A5C" w14:textId="5D337C50" w:rsidR="00221BED" w:rsidRDefault="002362E2" w:rsidP="00AA0785">
      <w:pPr>
        <w:pStyle w:val="Retraitnormal1"/>
        <w:numPr>
          <w:ilvl w:val="0"/>
          <w:numId w:val="0"/>
        </w:numPr>
        <w:ind w:left="360"/>
        <w:rPr>
          <w:rFonts w:ascii="Arial" w:hAnsi="Arial"/>
          <w:sz w:val="24"/>
          <w:szCs w:val="14"/>
          <w:lang w:eastAsia="fr-FR"/>
        </w:rPr>
      </w:pPr>
      <w:r>
        <w:rPr>
          <w:noProof/>
          <w:lang w:val="fr-CH"/>
        </w:rPr>
        <w:lastRenderedPageBreak/>
        <w:pict w14:anchorId="34DC9C65">
          <v:shape id="_x0000_i1031" type="#_x0000_t75" style="width:452.1pt;height:164.95pt">
            <v:imagedata r:id="rId11" o:title="changement"/>
          </v:shape>
        </w:pict>
      </w:r>
    </w:p>
    <w:p w14:paraId="4D4626E9" w14:textId="3E31984E" w:rsidR="00722BFC" w:rsidRDefault="00722BFC" w:rsidP="00AA0785">
      <w:pPr>
        <w:pStyle w:val="Retraitnormal1"/>
        <w:numPr>
          <w:ilvl w:val="0"/>
          <w:numId w:val="0"/>
        </w:numPr>
        <w:ind w:left="360"/>
        <w:rPr>
          <w:rFonts w:ascii="Arial" w:hAnsi="Arial"/>
          <w:color w:val="000000" w:themeColor="text1"/>
          <w:sz w:val="24"/>
          <w:szCs w:val="14"/>
          <w:lang w:eastAsia="fr-FR"/>
        </w:rPr>
      </w:pPr>
      <w:r>
        <w:rPr>
          <w:rFonts w:ascii="Arial" w:hAnsi="Arial"/>
          <w:sz w:val="24"/>
          <w:szCs w:val="14"/>
          <w:lang w:eastAsia="fr-FR"/>
        </w:rPr>
        <w:t xml:space="preserve">Pour se faire je dois regarder les règles </w:t>
      </w:r>
      <w:hyperlink r:id="rId12" w:history="1">
        <w:r w:rsidRPr="00722BFC">
          <w:rPr>
            <w:rFonts w:ascii="Arial" w:hAnsi="Arial"/>
            <w:color w:val="4472C4" w:themeColor="accent1"/>
            <w:sz w:val="24"/>
            <w:szCs w:val="14"/>
            <w:lang w:eastAsia="fr-FR"/>
          </w:rPr>
          <w:t>FIVB-Volleyball_Rules2021_2024-FR-v2a.pdf (svrge.ch)</w:t>
        </w:r>
      </w:hyperlink>
      <w:r>
        <w:rPr>
          <w:rFonts w:ascii="Arial" w:hAnsi="Arial"/>
          <w:color w:val="4472C4" w:themeColor="accent1"/>
          <w:sz w:val="24"/>
          <w:szCs w:val="14"/>
          <w:lang w:eastAsia="fr-FR"/>
        </w:rPr>
        <w:t xml:space="preserve">. </w:t>
      </w:r>
      <w:r w:rsidR="00CF7670">
        <w:rPr>
          <w:rFonts w:ascii="Arial" w:hAnsi="Arial"/>
          <w:color w:val="000000" w:themeColor="text1"/>
          <w:sz w:val="24"/>
          <w:szCs w:val="14"/>
          <w:lang w:eastAsia="fr-FR"/>
        </w:rPr>
        <w:t xml:space="preserve">Comprendre comment fonctionne le changement de joueur et l’implémenter dans le programme. </w:t>
      </w:r>
    </w:p>
    <w:p w14:paraId="2880729A" w14:textId="5471D4F5" w:rsidR="003A7180" w:rsidRDefault="003A7180" w:rsidP="00C75939">
      <w:pPr>
        <w:pStyle w:val="Retraitnormal1"/>
        <w:numPr>
          <w:ilvl w:val="0"/>
          <w:numId w:val="0"/>
        </w:numPr>
        <w:rPr>
          <w:rFonts w:ascii="Arial" w:hAnsi="Arial"/>
          <w:sz w:val="24"/>
          <w:szCs w:val="14"/>
          <w:lang w:eastAsia="fr-FR"/>
        </w:rPr>
      </w:pPr>
    </w:p>
    <w:p w14:paraId="1D652A39" w14:textId="77777777" w:rsidR="00F57705" w:rsidRDefault="00F57705" w:rsidP="00AA0785">
      <w:pPr>
        <w:pStyle w:val="Retraitnormal1"/>
        <w:numPr>
          <w:ilvl w:val="0"/>
          <w:numId w:val="0"/>
        </w:numPr>
        <w:ind w:left="360"/>
        <w:rPr>
          <w:rFonts w:ascii="Arial" w:hAnsi="Arial"/>
          <w:sz w:val="24"/>
          <w:szCs w:val="14"/>
          <w:lang w:eastAsia="fr-FR"/>
        </w:rPr>
      </w:pPr>
    </w:p>
    <w:p w14:paraId="06BFB383" w14:textId="77777777" w:rsidR="00AA0785" w:rsidRPr="00791020" w:rsidRDefault="00E12330" w:rsidP="200B4AD7">
      <w:pPr>
        <w:pStyle w:val="Retraitnormal1"/>
        <w:numPr>
          <w:ilvl w:val="0"/>
          <w:numId w:val="0"/>
        </w:numPr>
        <w:ind w:left="360"/>
        <w:rPr>
          <w:rFonts w:ascii="Arial" w:hAnsi="Arial"/>
          <w:i/>
          <w:iCs/>
          <w:sz w:val="24"/>
          <w:szCs w:val="24"/>
          <w:lang w:eastAsia="fr-FR"/>
        </w:rPr>
      </w:pPr>
      <w:r w:rsidRPr="200B4AD7">
        <w:rPr>
          <w:rFonts w:ascii="Arial" w:hAnsi="Arial"/>
          <w:i/>
          <w:iCs/>
          <w:sz w:val="24"/>
          <w:szCs w:val="24"/>
          <w:lang w:eastAsia="fr-FR"/>
        </w:rPr>
        <w:t>Le concept</w:t>
      </w:r>
      <w:r w:rsidR="00AA0785" w:rsidRPr="200B4AD7">
        <w:rPr>
          <w:rFonts w:ascii="Arial" w:hAnsi="Arial"/>
          <w:i/>
          <w:iCs/>
          <w:sz w:val="24"/>
          <w:szCs w:val="24"/>
          <w:lang w:eastAsia="fr-FR"/>
        </w:rPr>
        <w:t xml:space="preserve"> complet avec toutes ses </w:t>
      </w:r>
      <w:r w:rsidR="2C078AF0" w:rsidRPr="200B4AD7">
        <w:rPr>
          <w:rFonts w:ascii="Arial" w:hAnsi="Arial"/>
          <w:i/>
          <w:iCs/>
          <w:sz w:val="24"/>
          <w:szCs w:val="24"/>
          <w:lang w:eastAsia="fr-FR"/>
        </w:rPr>
        <w:t>annexes :</w:t>
      </w:r>
    </w:p>
    <w:p w14:paraId="03564B36" w14:textId="77777777" w:rsidR="00AA0785" w:rsidRDefault="00AA0785" w:rsidP="00AA0785">
      <w:pPr>
        <w:pStyle w:val="Retraitnormal1"/>
        <w:numPr>
          <w:ilvl w:val="0"/>
          <w:numId w:val="0"/>
        </w:numPr>
        <w:ind w:left="360"/>
        <w:rPr>
          <w:rFonts w:ascii="Arial" w:hAnsi="Arial"/>
          <w:i/>
          <w:iCs/>
          <w:sz w:val="24"/>
          <w:szCs w:val="14"/>
          <w:lang w:eastAsia="fr-FR"/>
        </w:rPr>
      </w:pPr>
    </w:p>
    <w:p w14:paraId="209006F3" w14:textId="77777777" w:rsidR="007C68B3" w:rsidRPr="007C68B3" w:rsidRDefault="007C68B3" w:rsidP="00AA0785">
      <w:pPr>
        <w:pStyle w:val="Retraitnormal1"/>
        <w:numPr>
          <w:ilvl w:val="0"/>
          <w:numId w:val="0"/>
        </w:numPr>
        <w:ind w:left="360"/>
        <w:rPr>
          <w:rFonts w:ascii="Arial" w:hAnsi="Arial"/>
          <w:i/>
          <w:iCs/>
          <w:color w:val="FF0000"/>
          <w:sz w:val="24"/>
          <w:szCs w:val="14"/>
          <w:lang w:eastAsia="fr-FR"/>
        </w:rPr>
      </w:pPr>
      <w:r w:rsidRPr="007C68B3">
        <w:rPr>
          <w:rFonts w:ascii="Arial" w:hAnsi="Arial"/>
          <w:i/>
          <w:iCs/>
          <w:color w:val="FF0000"/>
          <w:sz w:val="24"/>
          <w:szCs w:val="14"/>
          <w:lang w:eastAsia="fr-FR"/>
        </w:rPr>
        <w:t>Au minimum :</w:t>
      </w:r>
    </w:p>
    <w:p w14:paraId="506751D2"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ou plusieurs schémas de contexte montrant le système dans son environnement d’utilisation, ainsi que ses utilisateurs. Ce type schéma doit être accompagné d’explications textuelles</w:t>
      </w:r>
    </w:p>
    <w:p w14:paraId="26BAD250" w14:textId="77777777" w:rsidR="007C68B3" w:rsidRP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 xml:space="preserve">Un ou plusieurs schémas d’architecture montrant la structure </w:t>
      </w:r>
      <w:r w:rsidR="00251B89">
        <w:rPr>
          <w:rFonts w:ascii="Arial" w:hAnsi="Arial"/>
          <w:i/>
          <w:iCs/>
          <w:color w:val="FF0000"/>
          <w:sz w:val="24"/>
          <w:szCs w:val="14"/>
          <w:lang w:eastAsia="fr-FR"/>
        </w:rPr>
        <w:t xml:space="preserve">interne </w:t>
      </w:r>
      <w:r w:rsidRPr="007C68B3">
        <w:rPr>
          <w:rFonts w:ascii="Arial" w:hAnsi="Arial"/>
          <w:i/>
          <w:iCs/>
          <w:color w:val="FF0000"/>
          <w:sz w:val="24"/>
          <w:szCs w:val="14"/>
          <w:lang w:eastAsia="fr-FR"/>
        </w:rPr>
        <w:t>du système. Ce type schéma doit être accompagné d’explications textuelles</w:t>
      </w:r>
    </w:p>
    <w:p w14:paraId="6823058D" w14:textId="77777777" w:rsidR="007C68B3" w:rsidRDefault="007C68B3" w:rsidP="007C68B3">
      <w:pPr>
        <w:pStyle w:val="Retraitnormal1"/>
        <w:numPr>
          <w:ilvl w:val="0"/>
          <w:numId w:val="15"/>
        </w:numPr>
        <w:rPr>
          <w:rFonts w:ascii="Arial" w:hAnsi="Arial"/>
          <w:i/>
          <w:iCs/>
          <w:color w:val="FF0000"/>
          <w:sz w:val="24"/>
          <w:szCs w:val="14"/>
          <w:lang w:eastAsia="fr-FR"/>
        </w:rPr>
      </w:pPr>
      <w:r w:rsidRPr="007C68B3">
        <w:rPr>
          <w:rFonts w:ascii="Arial" w:hAnsi="Arial"/>
          <w:i/>
          <w:iCs/>
          <w:color w:val="FF0000"/>
          <w:sz w:val="24"/>
          <w:szCs w:val="14"/>
          <w:lang w:eastAsia="fr-FR"/>
        </w:rPr>
        <w:t>Un modèle conceptuel des données</w:t>
      </w:r>
      <w:r w:rsidR="000D0236">
        <w:rPr>
          <w:rFonts w:ascii="Arial" w:hAnsi="Arial"/>
          <w:i/>
          <w:iCs/>
          <w:color w:val="FF0000"/>
          <w:sz w:val="24"/>
          <w:szCs w:val="14"/>
          <w:lang w:eastAsia="fr-FR"/>
        </w:rPr>
        <w:t xml:space="preserve">, accompagné d’une explication pour chaque entité/attribut possédant une </w:t>
      </w:r>
      <w:commentRangeStart w:id="6"/>
      <w:r w:rsidR="000D0236">
        <w:rPr>
          <w:rFonts w:ascii="Arial" w:hAnsi="Arial"/>
          <w:i/>
          <w:iCs/>
          <w:color w:val="FF0000"/>
          <w:sz w:val="24"/>
          <w:szCs w:val="14"/>
          <w:lang w:eastAsia="fr-FR"/>
        </w:rPr>
        <w:t>particularité</w:t>
      </w:r>
      <w:commentRangeEnd w:id="6"/>
      <w:r w:rsidR="000D0236">
        <w:rPr>
          <w:rStyle w:val="Marquedecommentaire"/>
          <w:rFonts w:ascii="Arial" w:hAnsi="Arial"/>
          <w:lang w:eastAsia="fr-FR"/>
        </w:rPr>
        <w:commentReference w:id="6"/>
      </w:r>
      <w:r w:rsidR="000D0236">
        <w:rPr>
          <w:rFonts w:ascii="Arial" w:hAnsi="Arial"/>
          <w:i/>
          <w:iCs/>
          <w:color w:val="FF0000"/>
          <w:sz w:val="24"/>
          <w:szCs w:val="14"/>
          <w:lang w:eastAsia="fr-FR"/>
        </w:rPr>
        <w:t>.</w:t>
      </w:r>
    </w:p>
    <w:p w14:paraId="2298DECC" w14:textId="77777777" w:rsidR="00251B89" w:rsidRDefault="00251B89" w:rsidP="00251B89">
      <w:pPr>
        <w:pStyle w:val="Retraitnormal1"/>
        <w:numPr>
          <w:ilvl w:val="0"/>
          <w:numId w:val="0"/>
        </w:numPr>
        <w:ind w:left="360"/>
        <w:rPr>
          <w:rFonts w:ascii="Arial" w:hAnsi="Arial"/>
          <w:i/>
          <w:iCs/>
          <w:color w:val="FF0000"/>
          <w:sz w:val="24"/>
          <w:szCs w:val="14"/>
          <w:lang w:eastAsia="fr-FR"/>
        </w:rPr>
      </w:pPr>
    </w:p>
    <w:p w14:paraId="5DA7F327" w14:textId="77777777" w:rsidR="00720330" w:rsidRPr="007C68B3" w:rsidRDefault="00917DA5" w:rsidP="00251B89">
      <w:pPr>
        <w:pStyle w:val="Retraitnormal1"/>
        <w:numPr>
          <w:ilvl w:val="0"/>
          <w:numId w:val="0"/>
        </w:numPr>
        <w:ind w:left="360"/>
        <w:rPr>
          <w:rFonts w:ascii="Arial" w:hAnsi="Arial"/>
          <w:i/>
          <w:iCs/>
          <w:color w:val="FF0000"/>
          <w:sz w:val="24"/>
          <w:szCs w:val="14"/>
          <w:lang w:eastAsia="fr-FR"/>
        </w:rPr>
      </w:pPr>
      <w:r>
        <w:rPr>
          <w:rFonts w:ascii="Arial" w:hAnsi="Arial"/>
          <w:i/>
          <w:iCs/>
          <w:color w:val="FF0000"/>
          <w:sz w:val="24"/>
          <w:szCs w:val="14"/>
          <w:lang w:eastAsia="fr-FR"/>
        </w:rPr>
        <w:t xml:space="preserve">Générez les </w:t>
      </w:r>
      <w:r w:rsidR="00140D75">
        <w:rPr>
          <w:rFonts w:ascii="Arial" w:hAnsi="Arial"/>
          <w:i/>
          <w:iCs/>
          <w:color w:val="FF0000"/>
          <w:sz w:val="24"/>
          <w:szCs w:val="14"/>
          <w:lang w:eastAsia="fr-FR"/>
        </w:rPr>
        <w:t>images à partir des applications utilisées. N’ayez recours à la capture d’écran que s’il n’y a pas d’autre moyen de faire.</w:t>
      </w:r>
    </w:p>
    <w:p w14:paraId="0F27FE1B" w14:textId="77777777" w:rsidR="007C68B3" w:rsidRDefault="007C68B3" w:rsidP="007C68B3">
      <w:pPr>
        <w:pStyle w:val="Retraitnormal1"/>
        <w:numPr>
          <w:ilvl w:val="0"/>
          <w:numId w:val="0"/>
        </w:numPr>
        <w:ind w:left="360" w:hanging="360"/>
        <w:rPr>
          <w:rFonts w:ascii="Arial" w:hAnsi="Arial"/>
          <w:i/>
          <w:iCs/>
          <w:sz w:val="24"/>
          <w:szCs w:val="14"/>
          <w:lang w:eastAsia="fr-FR"/>
        </w:rPr>
      </w:pPr>
    </w:p>
    <w:p w14:paraId="0C4C0A9C" w14:textId="77777777"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14:paraId="5C3FAA02" w14:textId="77777777" w:rsidR="00AA0785" w:rsidRPr="00791020" w:rsidRDefault="57EE1FDF"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Multimédia :</w:t>
      </w:r>
      <w:r w:rsidR="00AA0785" w:rsidRPr="200B4AD7">
        <w:rPr>
          <w:rFonts w:ascii="Arial" w:hAnsi="Arial"/>
          <w:i/>
          <w:iCs/>
          <w:sz w:val="24"/>
          <w:szCs w:val="24"/>
          <w:lang w:eastAsia="fr-FR"/>
        </w:rPr>
        <w:t xml:space="preserve"> carte de site, </w:t>
      </w:r>
      <w:r w:rsidR="00AA0785" w:rsidRPr="00356E13">
        <w:rPr>
          <w:rFonts w:ascii="Arial" w:hAnsi="Arial"/>
          <w:i/>
          <w:iCs/>
          <w:strike/>
          <w:sz w:val="24"/>
          <w:szCs w:val="24"/>
          <w:lang w:eastAsia="fr-FR"/>
        </w:rPr>
        <w:t>maquettes papier</w:t>
      </w:r>
      <w:r w:rsidR="00AA0785" w:rsidRPr="200B4AD7">
        <w:rPr>
          <w:rFonts w:ascii="Arial" w:hAnsi="Arial"/>
          <w:i/>
          <w:iCs/>
          <w:sz w:val="24"/>
          <w:szCs w:val="24"/>
          <w:lang w:eastAsia="fr-FR"/>
        </w:rPr>
        <w:t xml:space="preserve">, story </w:t>
      </w:r>
      <w:proofErr w:type="spellStart"/>
      <w:r w:rsidR="00AA0785" w:rsidRPr="200B4AD7">
        <w:rPr>
          <w:rFonts w:ascii="Arial" w:hAnsi="Arial"/>
          <w:i/>
          <w:iCs/>
          <w:sz w:val="24"/>
          <w:szCs w:val="24"/>
          <w:lang w:eastAsia="fr-FR"/>
        </w:rPr>
        <w:t>board</w:t>
      </w:r>
      <w:proofErr w:type="spellEnd"/>
      <w:r w:rsidR="00AA0785" w:rsidRPr="200B4AD7">
        <w:rPr>
          <w:rFonts w:ascii="Arial" w:hAnsi="Arial"/>
          <w:i/>
          <w:iCs/>
          <w:sz w:val="24"/>
          <w:szCs w:val="24"/>
          <w:lang w:eastAsia="fr-FR"/>
        </w:rPr>
        <w:t xml:space="preserve"> préliminaire, …</w:t>
      </w:r>
    </w:p>
    <w:p w14:paraId="1169F66E" w14:textId="77777777" w:rsidR="00AA0785" w:rsidRPr="00791020" w:rsidRDefault="00D97582" w:rsidP="200B4AD7">
      <w:pPr>
        <w:pStyle w:val="Retraitnormal1"/>
        <w:numPr>
          <w:ilvl w:val="0"/>
          <w:numId w:val="4"/>
        </w:numPr>
        <w:rPr>
          <w:rFonts w:ascii="Arial" w:hAnsi="Arial"/>
          <w:i/>
          <w:iCs/>
          <w:sz w:val="24"/>
          <w:szCs w:val="24"/>
          <w:lang w:eastAsia="fr-FR"/>
        </w:rPr>
      </w:pPr>
      <w:r w:rsidRPr="200B4AD7">
        <w:rPr>
          <w:rFonts w:ascii="Arial" w:hAnsi="Arial"/>
          <w:i/>
          <w:iCs/>
          <w:sz w:val="24"/>
          <w:szCs w:val="24"/>
          <w:lang w:eastAsia="fr-FR"/>
        </w:rPr>
        <w:t>B</w:t>
      </w:r>
      <w:r w:rsidR="00AA0785" w:rsidRPr="200B4AD7">
        <w:rPr>
          <w:rFonts w:ascii="Arial" w:hAnsi="Arial"/>
          <w:i/>
          <w:iCs/>
          <w:sz w:val="24"/>
          <w:szCs w:val="24"/>
          <w:lang w:eastAsia="fr-FR"/>
        </w:rPr>
        <w:t xml:space="preserve">ases de </w:t>
      </w:r>
      <w:r w:rsidR="2E6CA3FB" w:rsidRPr="200B4AD7">
        <w:rPr>
          <w:rFonts w:ascii="Arial" w:hAnsi="Arial"/>
          <w:i/>
          <w:iCs/>
          <w:sz w:val="24"/>
          <w:szCs w:val="24"/>
          <w:lang w:eastAsia="fr-FR"/>
        </w:rPr>
        <w:t>données :</w:t>
      </w:r>
      <w:r w:rsidR="00AA0785" w:rsidRPr="200B4AD7">
        <w:rPr>
          <w:rFonts w:ascii="Arial" w:hAnsi="Arial"/>
          <w:i/>
          <w:iCs/>
          <w:sz w:val="24"/>
          <w:szCs w:val="24"/>
          <w:lang w:eastAsia="fr-FR"/>
        </w:rPr>
        <w:t xml:space="preserve"> interfaces graphiques, modèle conceptuel</w:t>
      </w:r>
      <w:r w:rsidR="00F53ED8" w:rsidRPr="200B4AD7">
        <w:rPr>
          <w:rFonts w:ascii="Arial" w:hAnsi="Arial"/>
          <w:i/>
          <w:iCs/>
          <w:sz w:val="24"/>
          <w:szCs w:val="24"/>
          <w:lang w:eastAsia="fr-FR"/>
        </w:rPr>
        <w:t>.</w:t>
      </w:r>
    </w:p>
    <w:p w14:paraId="291F9C6D" w14:textId="77777777" w:rsidR="00AA0785" w:rsidRPr="00DB6B0C" w:rsidRDefault="10E0389A" w:rsidP="200B4AD7">
      <w:pPr>
        <w:pStyle w:val="Retraitnormal1"/>
        <w:numPr>
          <w:ilvl w:val="0"/>
          <w:numId w:val="4"/>
        </w:numPr>
        <w:rPr>
          <w:rFonts w:ascii="Arial" w:hAnsi="Arial"/>
          <w:i/>
          <w:iCs/>
          <w:strike/>
          <w:color w:val="FF0000"/>
          <w:sz w:val="24"/>
          <w:szCs w:val="24"/>
          <w:lang w:eastAsia="fr-FR"/>
        </w:rPr>
      </w:pPr>
      <w:r w:rsidRPr="00DB6B0C">
        <w:rPr>
          <w:rFonts w:ascii="Arial" w:hAnsi="Arial"/>
          <w:i/>
          <w:iCs/>
          <w:strike/>
          <w:color w:val="FF0000"/>
          <w:sz w:val="24"/>
          <w:szCs w:val="24"/>
          <w:lang w:eastAsia="fr-FR"/>
        </w:rPr>
        <w:t>Programmation :</w:t>
      </w:r>
      <w:r w:rsidR="00AA0785" w:rsidRPr="00DB6B0C">
        <w:rPr>
          <w:rFonts w:ascii="Arial" w:hAnsi="Arial"/>
          <w:i/>
          <w:iCs/>
          <w:strike/>
          <w:color w:val="FF0000"/>
          <w:sz w:val="24"/>
          <w:szCs w:val="24"/>
          <w:lang w:eastAsia="fr-FR"/>
        </w:rPr>
        <w:t xml:space="preserve"> interfaces graphiques, maquettes, analyse fonctionnelle…</w:t>
      </w:r>
      <w:r w:rsidR="00DB6B0C" w:rsidRPr="00DB6B0C">
        <w:rPr>
          <w:rFonts w:ascii="Arial" w:hAnsi="Arial"/>
          <w:b/>
          <w:bCs/>
          <w:i/>
          <w:iCs/>
          <w:color w:val="FF0000"/>
          <w:sz w:val="24"/>
          <w:szCs w:val="24"/>
          <w:lang w:eastAsia="fr-FR"/>
        </w:rPr>
        <w:t xml:space="preserve"> Ceci est dans l’analyse fonctionnelle ci-dess</w:t>
      </w:r>
      <w:r w:rsidR="00251B89">
        <w:rPr>
          <w:rFonts w:ascii="Arial" w:hAnsi="Arial"/>
          <w:b/>
          <w:bCs/>
          <w:i/>
          <w:iCs/>
          <w:color w:val="FF0000"/>
          <w:sz w:val="24"/>
          <w:szCs w:val="24"/>
          <w:lang w:eastAsia="fr-FR"/>
        </w:rPr>
        <w:t>o</w:t>
      </w:r>
      <w:r w:rsidR="00DB6B0C" w:rsidRPr="00DB6B0C">
        <w:rPr>
          <w:rFonts w:ascii="Arial" w:hAnsi="Arial"/>
          <w:b/>
          <w:bCs/>
          <w:i/>
          <w:iCs/>
          <w:color w:val="FF0000"/>
          <w:sz w:val="24"/>
          <w:szCs w:val="24"/>
          <w:lang w:eastAsia="fr-FR"/>
        </w:rPr>
        <w:t>us</w:t>
      </w:r>
    </w:p>
    <w:p w14:paraId="3CC0B97F" w14:textId="77777777"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14:paraId="489903F2" w14:textId="77777777" w:rsidR="00684B3D" w:rsidRPr="00AA0785" w:rsidRDefault="00684B3D" w:rsidP="00684B3D">
      <w:pPr>
        <w:pStyle w:val="Retraitnormal1"/>
        <w:numPr>
          <w:ilvl w:val="0"/>
          <w:numId w:val="0"/>
        </w:numPr>
        <w:ind w:left="720"/>
        <w:rPr>
          <w:rFonts w:ascii="Arial" w:hAnsi="Arial"/>
          <w:sz w:val="24"/>
          <w:szCs w:val="14"/>
          <w:lang w:eastAsia="fr-FR"/>
        </w:rPr>
      </w:pPr>
    </w:p>
    <w:p w14:paraId="31392758" w14:textId="09D6D83D" w:rsidR="007C68B3" w:rsidRDefault="007C68B3" w:rsidP="007C68B3">
      <w:pPr>
        <w:pStyle w:val="Titre2"/>
        <w:rPr>
          <w:i w:val="0"/>
          <w:iCs/>
        </w:rPr>
      </w:pPr>
      <w:bookmarkStart w:id="7" w:name="_Toc71691012"/>
      <w:bookmarkStart w:id="8" w:name="_Toc499021838"/>
      <w:r>
        <w:rPr>
          <w:i w:val="0"/>
          <w:iCs/>
        </w:rPr>
        <w:t>Analyse fonctionnelle</w:t>
      </w:r>
    </w:p>
    <w:p w14:paraId="123259FB" w14:textId="07EED194" w:rsidR="00A640AC" w:rsidRPr="00A640AC" w:rsidRDefault="00A640AC" w:rsidP="00A640AC"/>
    <w:p w14:paraId="5E90F260" w14:textId="3CD4674D" w:rsidR="009326CA" w:rsidRDefault="00A640AC" w:rsidP="009326CA">
      <w:pPr>
        <w:pStyle w:val="Titre3"/>
      </w:pPr>
      <w:r>
        <w:t>Drag and Drop Joueur</w:t>
      </w:r>
    </w:p>
    <w:p w14:paraId="3B8BD1E2" w14:textId="77777777" w:rsidR="00A640AC" w:rsidRPr="00A640AC" w:rsidRDefault="00A640AC" w:rsidP="00A640AC"/>
    <w:p w14:paraId="6EB71858" w14:textId="32BB2963" w:rsidR="00A640AC" w:rsidRDefault="00A640AC" w:rsidP="00A640AC">
      <w:pPr>
        <w:rPr>
          <w:b/>
        </w:rPr>
      </w:pPr>
      <w:r w:rsidRPr="00A640AC">
        <w:rPr>
          <w:b/>
        </w:rPr>
        <w:t>Description</w:t>
      </w:r>
    </w:p>
    <w:p w14:paraId="512F9208" w14:textId="77777777" w:rsidR="00A640AC" w:rsidRPr="00A640AC" w:rsidRDefault="00A640AC" w:rsidP="00A640AC">
      <w:pPr>
        <w:rPr>
          <w:b/>
        </w:rPr>
      </w:pPr>
    </w:p>
    <w:p w14:paraId="1CD2FB67" w14:textId="77777777" w:rsidR="00A640AC" w:rsidRDefault="00A640AC" w:rsidP="00A640AC">
      <w:r>
        <w:t>En tant que coach</w:t>
      </w:r>
    </w:p>
    <w:p w14:paraId="6503702A" w14:textId="4D29F00B" w:rsidR="00A640AC" w:rsidRDefault="00A640AC" w:rsidP="00A640AC">
      <w:r>
        <w:t>Je veux pouvoir drag and drop les joueurs sur leur position et pouvoir valider les positions finales des joueurs</w:t>
      </w:r>
    </w:p>
    <w:p w14:paraId="03F43D6D" w14:textId="6EA16F37" w:rsidR="00A640AC" w:rsidRDefault="00A640AC" w:rsidP="00A640AC">
      <w:r>
        <w:lastRenderedPageBreak/>
        <w:t>Pour pouvoir préparer le set</w:t>
      </w:r>
    </w:p>
    <w:p w14:paraId="4B484277" w14:textId="3CA140A0" w:rsidR="00A640AC" w:rsidRDefault="00A640AC" w:rsidP="00A640AC">
      <w:pPr>
        <w:rPr>
          <w:b/>
        </w:rPr>
      </w:pPr>
    </w:p>
    <w:p w14:paraId="3DA7DE63" w14:textId="1C1AC59E" w:rsidR="00A640AC" w:rsidRDefault="00A640AC" w:rsidP="00A640AC">
      <w:pPr>
        <w:jc w:val="center"/>
        <w:rPr>
          <w:b/>
        </w:rPr>
      </w:pPr>
      <w:r w:rsidRPr="00A640AC">
        <w:rPr>
          <w:b/>
        </w:rPr>
        <w:t>Tests d'</w:t>
      </w:r>
      <w:proofErr w:type="spellStart"/>
      <w:r w:rsidRPr="00A640AC">
        <w:rPr>
          <w:b/>
        </w:rPr>
        <w:t>acceptance</w:t>
      </w:r>
      <w:proofErr w:type="spellEnd"/>
    </w:p>
    <w:p w14:paraId="4A1C11DE" w14:textId="77777777" w:rsidR="00A640AC" w:rsidRPr="00A640AC" w:rsidRDefault="00A640AC" w:rsidP="00A640AC">
      <w:pPr>
        <w:jc w:val="center"/>
        <w:rPr>
          <w:b/>
        </w:rPr>
      </w:pPr>
    </w:p>
    <w:tbl>
      <w:tblPr>
        <w:tblW w:w="0" w:type="auto"/>
        <w:tblCellMar>
          <w:left w:w="10" w:type="dxa"/>
          <w:right w:w="10" w:type="dxa"/>
        </w:tblCellMar>
        <w:tblLook w:val="0000" w:firstRow="0" w:lastRow="0" w:firstColumn="0" w:lastColumn="0" w:noHBand="0" w:noVBand="0"/>
      </w:tblPr>
      <w:tblGrid>
        <w:gridCol w:w="2565"/>
        <w:gridCol w:w="6505"/>
      </w:tblGrid>
      <w:tr w:rsidR="00A640AC" w14:paraId="3EF3DB46" w14:textId="77777777" w:rsidTr="00720D53">
        <w:tc>
          <w:tcPr>
            <w:tcW w:w="0" w:type="auto"/>
          </w:tcPr>
          <w:p w14:paraId="6C0B5B92" w14:textId="47F47A59" w:rsidR="00A640AC" w:rsidRDefault="00A640AC" w:rsidP="00ED7E5B">
            <w:r w:rsidRPr="00A640AC">
              <w:t>Drag and Drop</w:t>
            </w:r>
          </w:p>
        </w:tc>
        <w:tc>
          <w:tcPr>
            <w:tcW w:w="0" w:type="auto"/>
          </w:tcPr>
          <w:p w14:paraId="5A65FCC0" w14:textId="77777777" w:rsidR="00A640AC" w:rsidRDefault="00A640AC" w:rsidP="00A640AC">
            <w:r>
              <w:t xml:space="preserve">Lorsque je suis sur la page de préparation de set </w:t>
            </w:r>
          </w:p>
          <w:p w14:paraId="159E3A81" w14:textId="77777777" w:rsidR="00A640AC" w:rsidRDefault="00A640AC" w:rsidP="00A640AC">
            <w:r>
              <w:t>Quand j'appuie sur le joueur</w:t>
            </w:r>
          </w:p>
          <w:p w14:paraId="1A8972D0" w14:textId="77777777" w:rsidR="00A640AC" w:rsidRDefault="00A640AC" w:rsidP="00A640AC">
            <w:r>
              <w:t>Je veux pouvoir glisser la personne sur sa position</w:t>
            </w:r>
          </w:p>
          <w:p w14:paraId="0AC4E78E" w14:textId="6ABAC7A2" w:rsidR="00A640AC" w:rsidRDefault="00A640AC" w:rsidP="00A640AC"/>
        </w:tc>
      </w:tr>
      <w:tr w:rsidR="00A640AC" w14:paraId="20F01CB7" w14:textId="77777777" w:rsidTr="00720D53">
        <w:tc>
          <w:tcPr>
            <w:tcW w:w="0" w:type="auto"/>
          </w:tcPr>
          <w:p w14:paraId="2C2FD81C" w14:textId="381483CB" w:rsidR="00A640AC" w:rsidRDefault="00A640AC" w:rsidP="00ED7E5B">
            <w:r w:rsidRPr="00A640AC">
              <w:t>Efface le joueur de la liste</w:t>
            </w:r>
          </w:p>
        </w:tc>
        <w:tc>
          <w:tcPr>
            <w:tcW w:w="0" w:type="auto"/>
          </w:tcPr>
          <w:p w14:paraId="46D92DCF" w14:textId="77777777" w:rsidR="00A640AC" w:rsidRDefault="00A640AC" w:rsidP="00A640AC">
            <w:r>
              <w:t>Lorsque je glisse le joueur sur sa position</w:t>
            </w:r>
          </w:p>
          <w:p w14:paraId="14BF3C89" w14:textId="77777777" w:rsidR="00A640AC" w:rsidRDefault="00A640AC" w:rsidP="00A640AC">
            <w:r>
              <w:t xml:space="preserve">Quand je </w:t>
            </w:r>
            <w:proofErr w:type="spellStart"/>
            <w:r>
              <w:t>lache</w:t>
            </w:r>
            <w:proofErr w:type="spellEnd"/>
            <w:r>
              <w:t xml:space="preserve"> le joueur sur sa position</w:t>
            </w:r>
          </w:p>
          <w:p w14:paraId="31213429" w14:textId="77777777" w:rsidR="00A640AC" w:rsidRDefault="00A640AC" w:rsidP="00A640AC">
            <w:r>
              <w:t xml:space="preserve">Il s'efface de la liste des joueurs de son </w:t>
            </w:r>
            <w:proofErr w:type="spellStart"/>
            <w:r>
              <w:t>equipe</w:t>
            </w:r>
            <w:proofErr w:type="spellEnd"/>
          </w:p>
          <w:p w14:paraId="42826F2E" w14:textId="3700B4B4" w:rsidR="00A640AC" w:rsidRDefault="00A640AC" w:rsidP="00A640AC"/>
        </w:tc>
      </w:tr>
      <w:tr w:rsidR="00A640AC" w14:paraId="07356992" w14:textId="77777777" w:rsidTr="00720D53">
        <w:tc>
          <w:tcPr>
            <w:tcW w:w="0" w:type="auto"/>
          </w:tcPr>
          <w:p w14:paraId="368A6CA0" w14:textId="4CF090C4" w:rsidR="00A640AC" w:rsidRDefault="00A640AC" w:rsidP="00ED7E5B">
            <w:r w:rsidRPr="00A640AC">
              <w:t>Efface le joueur de sa position</w:t>
            </w:r>
          </w:p>
        </w:tc>
        <w:tc>
          <w:tcPr>
            <w:tcW w:w="0" w:type="auto"/>
          </w:tcPr>
          <w:p w14:paraId="443CFAD6" w14:textId="77777777" w:rsidR="00A640AC" w:rsidRDefault="00A640AC" w:rsidP="00A640AC">
            <w:r>
              <w:t>Lorsque je glisse un joueur qui est dans une position dans la liste de l'équipe</w:t>
            </w:r>
          </w:p>
          <w:p w14:paraId="726FB63C" w14:textId="77777777" w:rsidR="00A640AC" w:rsidRDefault="00A640AC" w:rsidP="00A640AC">
            <w:r>
              <w:t>Quand je lâche le joueur dans la liste de l'équipe</w:t>
            </w:r>
          </w:p>
          <w:p w14:paraId="62DF0C50" w14:textId="77777777" w:rsidR="00A640AC" w:rsidRDefault="00A640AC" w:rsidP="00A640AC">
            <w:r>
              <w:t>Je veux que le joueur s'enlève de sa postions et sois dans la liste de l'équipe</w:t>
            </w:r>
          </w:p>
          <w:p w14:paraId="77760F49" w14:textId="08453A6D" w:rsidR="00A640AC" w:rsidRDefault="00A640AC" w:rsidP="00A640AC"/>
        </w:tc>
      </w:tr>
      <w:tr w:rsidR="00A640AC" w14:paraId="7D228FEB" w14:textId="77777777" w:rsidTr="00720D53">
        <w:tc>
          <w:tcPr>
            <w:tcW w:w="0" w:type="auto"/>
          </w:tcPr>
          <w:p w14:paraId="271FB7DE" w14:textId="5F347ABC" w:rsidR="00A640AC" w:rsidRDefault="00A640AC" w:rsidP="00ED7E5B">
            <w:r w:rsidRPr="00A640AC">
              <w:t>Affichage du bouton</w:t>
            </w:r>
          </w:p>
        </w:tc>
        <w:tc>
          <w:tcPr>
            <w:tcW w:w="0" w:type="auto"/>
          </w:tcPr>
          <w:p w14:paraId="2CAD881B" w14:textId="77777777" w:rsidR="00A640AC" w:rsidRDefault="00A640AC" w:rsidP="00A640AC">
            <w:r>
              <w:t xml:space="preserve">Lorsque j'inscris mes joueurs dans </w:t>
            </w:r>
            <w:proofErr w:type="gramStart"/>
            <w:r>
              <w:t>leur positions</w:t>
            </w:r>
            <w:proofErr w:type="gramEnd"/>
          </w:p>
          <w:p w14:paraId="184B51D9" w14:textId="77777777" w:rsidR="00A640AC" w:rsidRDefault="00A640AC" w:rsidP="00A640AC">
            <w:r>
              <w:t xml:space="preserve">Quand toute les places </w:t>
            </w:r>
            <w:proofErr w:type="gramStart"/>
            <w:r>
              <w:t>possède</w:t>
            </w:r>
            <w:proofErr w:type="gramEnd"/>
            <w:r>
              <w:t xml:space="preserve"> un joueur</w:t>
            </w:r>
          </w:p>
          <w:p w14:paraId="06DD9179" w14:textId="1C8FA3BD" w:rsidR="00A640AC" w:rsidRDefault="00A640AC" w:rsidP="00A640AC">
            <w:r>
              <w:t>Je veux un bouton pour enregistrer qui s'affiche</w:t>
            </w:r>
          </w:p>
        </w:tc>
      </w:tr>
      <w:tr w:rsidR="00A640AC" w14:paraId="23991575" w14:textId="77777777" w:rsidTr="00720D53">
        <w:tc>
          <w:tcPr>
            <w:tcW w:w="0" w:type="auto"/>
          </w:tcPr>
          <w:p w14:paraId="38299CCD" w14:textId="77777777" w:rsidR="00A640AC" w:rsidRPr="00A640AC" w:rsidRDefault="00A640AC" w:rsidP="00ED7E5B"/>
        </w:tc>
        <w:tc>
          <w:tcPr>
            <w:tcW w:w="0" w:type="auto"/>
          </w:tcPr>
          <w:p w14:paraId="2F712B5B" w14:textId="77777777" w:rsidR="00A640AC" w:rsidRDefault="00A640AC" w:rsidP="00A640AC"/>
        </w:tc>
      </w:tr>
      <w:tr w:rsidR="00A640AC" w14:paraId="50E585A7" w14:textId="77777777" w:rsidTr="00720D53">
        <w:tc>
          <w:tcPr>
            <w:tcW w:w="0" w:type="auto"/>
          </w:tcPr>
          <w:p w14:paraId="42D8E359" w14:textId="57854229" w:rsidR="00A640AC" w:rsidRPr="00A640AC" w:rsidRDefault="00A640AC" w:rsidP="00ED7E5B">
            <w:proofErr w:type="spellStart"/>
            <w:r w:rsidRPr="00A640AC">
              <w:t>Enleve</w:t>
            </w:r>
            <w:proofErr w:type="spellEnd"/>
            <w:r w:rsidRPr="00A640AC">
              <w:t xml:space="preserve"> le bouton</w:t>
            </w:r>
          </w:p>
        </w:tc>
        <w:tc>
          <w:tcPr>
            <w:tcW w:w="0" w:type="auto"/>
          </w:tcPr>
          <w:p w14:paraId="186EF0FF" w14:textId="77777777" w:rsidR="00A640AC" w:rsidRDefault="00A640AC" w:rsidP="00A640AC">
            <w:r>
              <w:t xml:space="preserve">Lorsque </w:t>
            </w:r>
            <w:proofErr w:type="spellStart"/>
            <w:r>
              <w:t>tout</w:t>
            </w:r>
            <w:proofErr w:type="spellEnd"/>
            <w:r>
              <w:t xml:space="preserve"> </w:t>
            </w:r>
            <w:proofErr w:type="gramStart"/>
            <w:r>
              <w:t>mes joueur</w:t>
            </w:r>
            <w:proofErr w:type="gramEnd"/>
            <w:r>
              <w:t xml:space="preserve"> son sur une position</w:t>
            </w:r>
          </w:p>
          <w:p w14:paraId="73202054" w14:textId="77777777" w:rsidR="00A640AC" w:rsidRDefault="00A640AC" w:rsidP="00A640AC">
            <w:r>
              <w:t>Quand j'</w:t>
            </w:r>
            <w:proofErr w:type="spellStart"/>
            <w:r>
              <w:t>enleve</w:t>
            </w:r>
            <w:proofErr w:type="spellEnd"/>
            <w:r>
              <w:t xml:space="preserve"> un joueur alors qu'il était tous plein</w:t>
            </w:r>
          </w:p>
          <w:p w14:paraId="1596AFDE" w14:textId="32853179" w:rsidR="00A640AC" w:rsidRDefault="00A640AC" w:rsidP="00A640AC">
            <w:r>
              <w:t>Le bouton enregistrer disparait</w:t>
            </w:r>
          </w:p>
        </w:tc>
      </w:tr>
      <w:tr w:rsidR="00A640AC" w14:paraId="79F7146C" w14:textId="77777777" w:rsidTr="00720D53">
        <w:tc>
          <w:tcPr>
            <w:tcW w:w="0" w:type="auto"/>
          </w:tcPr>
          <w:p w14:paraId="104545BE" w14:textId="77777777" w:rsidR="00A640AC" w:rsidRPr="00A640AC" w:rsidRDefault="00A640AC" w:rsidP="00ED7E5B"/>
        </w:tc>
        <w:tc>
          <w:tcPr>
            <w:tcW w:w="0" w:type="auto"/>
          </w:tcPr>
          <w:p w14:paraId="4C9136FB" w14:textId="77777777" w:rsidR="00A640AC" w:rsidRDefault="00A640AC" w:rsidP="00A640AC"/>
        </w:tc>
      </w:tr>
      <w:tr w:rsidR="00A640AC" w14:paraId="420292D6" w14:textId="77777777" w:rsidTr="00720D53">
        <w:tc>
          <w:tcPr>
            <w:tcW w:w="0" w:type="auto"/>
          </w:tcPr>
          <w:p w14:paraId="16D759E4" w14:textId="15ED6441" w:rsidR="00A640AC" w:rsidRPr="00A640AC" w:rsidRDefault="00720D53" w:rsidP="00ED7E5B">
            <w:r w:rsidRPr="00720D53">
              <w:t xml:space="preserve">Joueur dans l'autre </w:t>
            </w:r>
            <w:proofErr w:type="spellStart"/>
            <w:r w:rsidRPr="00720D53">
              <w:t>equipe</w:t>
            </w:r>
            <w:proofErr w:type="spellEnd"/>
          </w:p>
        </w:tc>
        <w:tc>
          <w:tcPr>
            <w:tcW w:w="0" w:type="auto"/>
          </w:tcPr>
          <w:p w14:paraId="14A9A523" w14:textId="77777777" w:rsidR="00720D53" w:rsidRDefault="00720D53" w:rsidP="00720D53">
            <w:r>
              <w:t xml:space="preserve">Lorsque je glisse un joueur dans un champ de l'autre </w:t>
            </w:r>
            <w:proofErr w:type="spellStart"/>
            <w:r>
              <w:t>equipe</w:t>
            </w:r>
            <w:proofErr w:type="spellEnd"/>
          </w:p>
          <w:p w14:paraId="4B30EF7A" w14:textId="77777777" w:rsidR="00720D53" w:rsidRDefault="00720D53" w:rsidP="00720D53">
            <w:r>
              <w:t xml:space="preserve">Quand je </w:t>
            </w:r>
            <w:proofErr w:type="spellStart"/>
            <w:r>
              <w:t>lache</w:t>
            </w:r>
            <w:proofErr w:type="spellEnd"/>
            <w:r>
              <w:t xml:space="preserve"> le bouton de la souris</w:t>
            </w:r>
          </w:p>
          <w:p w14:paraId="5EA02D9C" w14:textId="2F600B44" w:rsidR="00A640AC" w:rsidRDefault="00720D53" w:rsidP="00720D53">
            <w:r>
              <w:t xml:space="preserve">Je veux que </w:t>
            </w:r>
            <w:proofErr w:type="spellStart"/>
            <w:r>
              <w:t>ca</w:t>
            </w:r>
            <w:proofErr w:type="spellEnd"/>
            <w:r>
              <w:t xml:space="preserve"> ne fonctionne pas et que le joueur revienne où il se situait</w:t>
            </w:r>
          </w:p>
        </w:tc>
      </w:tr>
      <w:tr w:rsidR="00720D53" w14:paraId="11E4E863" w14:textId="77777777" w:rsidTr="00720D53">
        <w:tc>
          <w:tcPr>
            <w:tcW w:w="0" w:type="auto"/>
          </w:tcPr>
          <w:p w14:paraId="51CAE88A" w14:textId="77777777" w:rsidR="00720D53" w:rsidRPr="00A640AC" w:rsidRDefault="00720D53" w:rsidP="00ED7E5B"/>
        </w:tc>
        <w:tc>
          <w:tcPr>
            <w:tcW w:w="0" w:type="auto"/>
          </w:tcPr>
          <w:p w14:paraId="7047E9E5" w14:textId="77777777" w:rsidR="00720D53" w:rsidRDefault="00720D53" w:rsidP="00A640AC"/>
        </w:tc>
      </w:tr>
      <w:tr w:rsidR="00720D53" w14:paraId="78A55DA7" w14:textId="77777777" w:rsidTr="00720D53">
        <w:tc>
          <w:tcPr>
            <w:tcW w:w="0" w:type="auto"/>
          </w:tcPr>
          <w:p w14:paraId="15B3CA8D" w14:textId="4B9FAE68" w:rsidR="00720D53" w:rsidRPr="00A640AC" w:rsidRDefault="00720D53" w:rsidP="00ED7E5B"/>
        </w:tc>
        <w:tc>
          <w:tcPr>
            <w:tcW w:w="0" w:type="auto"/>
          </w:tcPr>
          <w:p w14:paraId="2D6E399F" w14:textId="77777777" w:rsidR="00720D53" w:rsidRDefault="00720D53" w:rsidP="00A640AC"/>
        </w:tc>
      </w:tr>
      <w:tr w:rsidR="00720D53" w14:paraId="09B1CB4E" w14:textId="77777777" w:rsidTr="00720D53">
        <w:tc>
          <w:tcPr>
            <w:tcW w:w="0" w:type="auto"/>
          </w:tcPr>
          <w:p w14:paraId="7B06C826" w14:textId="1A3004CB" w:rsidR="00720D53" w:rsidRPr="00A640AC" w:rsidRDefault="00720D53" w:rsidP="00ED7E5B">
            <w:r w:rsidRPr="00720D53">
              <w:t>Enregistrement</w:t>
            </w:r>
          </w:p>
        </w:tc>
        <w:tc>
          <w:tcPr>
            <w:tcW w:w="0" w:type="auto"/>
          </w:tcPr>
          <w:p w14:paraId="2466C7D1" w14:textId="77777777" w:rsidR="00720D53" w:rsidRDefault="00720D53" w:rsidP="00720D53">
            <w:r>
              <w:t xml:space="preserve">Lorsque je souhaite enregistrer les positions </w:t>
            </w:r>
            <w:proofErr w:type="gramStart"/>
            <w:r>
              <w:t>de une</w:t>
            </w:r>
            <w:proofErr w:type="gramEnd"/>
            <w:r>
              <w:t xml:space="preserve"> équipe</w:t>
            </w:r>
          </w:p>
          <w:p w14:paraId="160C67B5" w14:textId="77777777" w:rsidR="00720D53" w:rsidRDefault="00720D53" w:rsidP="00720D53">
            <w:r>
              <w:t xml:space="preserve">Quand j'appuie sur la </w:t>
            </w:r>
            <w:proofErr w:type="spellStart"/>
            <w:r>
              <w:t>checkbox</w:t>
            </w:r>
            <w:proofErr w:type="spellEnd"/>
            <w:r>
              <w:t xml:space="preserve"> finale et que j'appuie sur le bouton enregistrer</w:t>
            </w:r>
          </w:p>
          <w:p w14:paraId="4E395D01" w14:textId="74F348DE" w:rsidR="00720D53" w:rsidRDefault="00720D53" w:rsidP="00720D53">
            <w:r>
              <w:t>L'</w:t>
            </w:r>
            <w:proofErr w:type="spellStart"/>
            <w:r>
              <w:t>equipe</w:t>
            </w:r>
            <w:proofErr w:type="spellEnd"/>
            <w:r>
              <w:t xml:space="preserve"> enregistrer s'enregistre d'un coup et s'affiche sur les positions et ils sont pas modifiables</w:t>
            </w:r>
          </w:p>
        </w:tc>
      </w:tr>
    </w:tbl>
    <w:p w14:paraId="11390CA0" w14:textId="5DACD219" w:rsidR="00A640AC" w:rsidRDefault="008477D6" w:rsidP="00A640AC">
      <w:pPr>
        <w:rPr>
          <w:b/>
        </w:rPr>
      </w:pPr>
      <w:r>
        <w:rPr>
          <w:b/>
        </w:rPr>
        <w:pict w14:anchorId="7536D6ED">
          <v:shape id="_x0000_i1030" type="#_x0000_t75" style="width:452.1pt;height:117.2pt">
            <v:imagedata r:id="rId10" o:title="userStory1"/>
          </v:shape>
        </w:pict>
      </w:r>
    </w:p>
    <w:p w14:paraId="5A275AAA" w14:textId="77777777" w:rsidR="00720D53" w:rsidRPr="00A640AC" w:rsidRDefault="00720D53" w:rsidP="00A640AC">
      <w:pPr>
        <w:rPr>
          <w:b/>
        </w:rPr>
      </w:pPr>
    </w:p>
    <w:p w14:paraId="04DA3A20" w14:textId="2435E418" w:rsidR="00A640AC" w:rsidRDefault="00A640AC" w:rsidP="00720D53">
      <w:pPr>
        <w:pStyle w:val="Titre3"/>
      </w:pPr>
    </w:p>
    <w:p w14:paraId="427C3CAB" w14:textId="1684FF3C" w:rsidR="00720D53" w:rsidRDefault="00720D53" w:rsidP="00720D53"/>
    <w:p w14:paraId="07405121" w14:textId="39A8EE20" w:rsidR="00720D53" w:rsidRDefault="00720D53" w:rsidP="00720D53">
      <w:pPr>
        <w:rPr>
          <w:b/>
        </w:rPr>
      </w:pPr>
      <w:r>
        <w:rPr>
          <w:b/>
        </w:rPr>
        <w:lastRenderedPageBreak/>
        <w:t>Description</w:t>
      </w:r>
    </w:p>
    <w:p w14:paraId="20C420F0" w14:textId="1D843CBC" w:rsidR="00720D53" w:rsidRDefault="00720D53" w:rsidP="00720D53">
      <w:pPr>
        <w:rPr>
          <w:b/>
        </w:rPr>
      </w:pPr>
    </w:p>
    <w:p w14:paraId="751AC6D2" w14:textId="529A7FE9" w:rsidR="00720D53" w:rsidRDefault="00720D53" w:rsidP="00720D53">
      <w:r w:rsidRPr="00720D53">
        <w:t>Changement de joueur</w:t>
      </w:r>
    </w:p>
    <w:p w14:paraId="0C29F7F9" w14:textId="33C2CE14" w:rsidR="00720D53" w:rsidRDefault="00720D53" w:rsidP="00720D53"/>
    <w:p w14:paraId="536895DA" w14:textId="5B4E86B0" w:rsidR="00720D53" w:rsidRDefault="00720D53" w:rsidP="00720D53">
      <w:pPr>
        <w:jc w:val="center"/>
        <w:rPr>
          <w:b/>
        </w:rPr>
      </w:pPr>
      <w:r w:rsidRPr="00720D53">
        <w:rPr>
          <w:b/>
        </w:rPr>
        <w:t>Tests d’</w:t>
      </w:r>
      <w:proofErr w:type="spellStart"/>
      <w:r w:rsidRPr="00720D53">
        <w:rPr>
          <w:b/>
        </w:rPr>
        <w:t>acceptance</w:t>
      </w:r>
      <w:proofErr w:type="spellEnd"/>
    </w:p>
    <w:tbl>
      <w:tblPr>
        <w:tblW w:w="0" w:type="auto"/>
        <w:tblCellMar>
          <w:left w:w="10" w:type="dxa"/>
          <w:right w:w="10" w:type="dxa"/>
        </w:tblCellMar>
        <w:tblLook w:val="0000" w:firstRow="0" w:lastRow="0" w:firstColumn="0" w:lastColumn="0" w:noHBand="0" w:noVBand="0"/>
      </w:tblPr>
      <w:tblGrid>
        <w:gridCol w:w="1835"/>
        <w:gridCol w:w="6184"/>
      </w:tblGrid>
      <w:tr w:rsidR="002362E2" w14:paraId="5566D948" w14:textId="77777777" w:rsidTr="00C65925">
        <w:tc>
          <w:tcPr>
            <w:tcW w:w="0" w:type="auto"/>
          </w:tcPr>
          <w:p w14:paraId="358BE071" w14:textId="7B435DCE" w:rsidR="002362E2" w:rsidRDefault="002362E2" w:rsidP="00C65925">
            <w:r w:rsidRPr="002362E2">
              <w:t>Affiche la liste</w:t>
            </w:r>
          </w:p>
        </w:tc>
        <w:tc>
          <w:tcPr>
            <w:tcW w:w="0" w:type="auto"/>
          </w:tcPr>
          <w:p w14:paraId="5ACC3D0C" w14:textId="77777777" w:rsidR="002362E2" w:rsidRDefault="002362E2" w:rsidP="002362E2">
            <w:r>
              <w:t>Lorsque j'ai un match qui est en cours</w:t>
            </w:r>
          </w:p>
          <w:p w14:paraId="684ECB13" w14:textId="77777777" w:rsidR="002362E2" w:rsidRDefault="002362E2" w:rsidP="002362E2">
            <w:r>
              <w:t>Quand je clique sur le bouton "Afficher la liste"</w:t>
            </w:r>
          </w:p>
          <w:p w14:paraId="797611E0" w14:textId="77777777" w:rsidR="002362E2" w:rsidRDefault="002362E2" w:rsidP="002362E2">
            <w:proofErr w:type="gramStart"/>
            <w:r>
              <w:t>Ca</w:t>
            </w:r>
            <w:proofErr w:type="gramEnd"/>
            <w:r>
              <w:t xml:space="preserve"> affiche la liste des joueurs a cote des points</w:t>
            </w:r>
          </w:p>
          <w:p w14:paraId="385CA65C" w14:textId="70C2BA68" w:rsidR="002362E2" w:rsidRDefault="002362E2" w:rsidP="002362E2"/>
        </w:tc>
      </w:tr>
      <w:tr w:rsidR="002362E2" w14:paraId="08C5D65E" w14:textId="77777777" w:rsidTr="00C65925">
        <w:tc>
          <w:tcPr>
            <w:tcW w:w="0" w:type="auto"/>
          </w:tcPr>
          <w:p w14:paraId="65AA9265" w14:textId="413A134B" w:rsidR="002362E2" w:rsidRDefault="002362E2" w:rsidP="00C65925">
            <w:r w:rsidRPr="002362E2">
              <w:t>Drag and Drop</w:t>
            </w:r>
          </w:p>
        </w:tc>
        <w:tc>
          <w:tcPr>
            <w:tcW w:w="0" w:type="auto"/>
          </w:tcPr>
          <w:p w14:paraId="141BF8C9" w14:textId="77777777" w:rsidR="002362E2" w:rsidRDefault="002362E2" w:rsidP="002362E2">
            <w:r>
              <w:t>Lorsque ma liste est affichée</w:t>
            </w:r>
          </w:p>
          <w:p w14:paraId="1023FAE8" w14:textId="77777777" w:rsidR="002362E2" w:rsidRDefault="002362E2" w:rsidP="002362E2">
            <w:r>
              <w:t>Quand je clique sur un joueur</w:t>
            </w:r>
          </w:p>
          <w:p w14:paraId="4D74AA72" w14:textId="77777777" w:rsidR="002362E2" w:rsidRDefault="002362E2" w:rsidP="002362E2">
            <w:r>
              <w:t xml:space="preserve">Le joueur est </w:t>
            </w:r>
            <w:proofErr w:type="spellStart"/>
            <w:r>
              <w:t>draggable</w:t>
            </w:r>
            <w:proofErr w:type="spellEnd"/>
          </w:p>
          <w:p w14:paraId="058CE1FA" w14:textId="3A46E965" w:rsidR="002362E2" w:rsidRDefault="002362E2" w:rsidP="002362E2"/>
        </w:tc>
      </w:tr>
      <w:tr w:rsidR="002362E2" w14:paraId="653EBBC2" w14:textId="77777777" w:rsidTr="00C65925">
        <w:tc>
          <w:tcPr>
            <w:tcW w:w="0" w:type="auto"/>
          </w:tcPr>
          <w:p w14:paraId="28BD7D83" w14:textId="355B313E" w:rsidR="002362E2" w:rsidRDefault="002362E2" w:rsidP="00C65925">
            <w:r w:rsidRPr="002362E2">
              <w:t>Remplace joueur</w:t>
            </w:r>
          </w:p>
        </w:tc>
        <w:tc>
          <w:tcPr>
            <w:tcW w:w="0" w:type="auto"/>
          </w:tcPr>
          <w:p w14:paraId="3A3B0923" w14:textId="77777777" w:rsidR="002362E2" w:rsidRDefault="002362E2" w:rsidP="002362E2">
            <w:r>
              <w:t>Lorsque je sélectionne un joueur de la liste</w:t>
            </w:r>
          </w:p>
          <w:p w14:paraId="05DA46DB" w14:textId="77777777" w:rsidR="002362E2" w:rsidRDefault="002362E2" w:rsidP="002362E2">
            <w:r>
              <w:t xml:space="preserve">Quand je lâche le joueur sur </w:t>
            </w:r>
            <w:proofErr w:type="gramStart"/>
            <w:r>
              <w:t>un position</w:t>
            </w:r>
            <w:proofErr w:type="gramEnd"/>
          </w:p>
          <w:p w14:paraId="446F7172" w14:textId="77777777" w:rsidR="002362E2" w:rsidRDefault="002362E2" w:rsidP="002362E2">
            <w:r>
              <w:t>Les 2 joueurs se remplace</w:t>
            </w:r>
          </w:p>
          <w:p w14:paraId="69CFD582" w14:textId="58A4C6E7" w:rsidR="002362E2" w:rsidRDefault="002362E2" w:rsidP="002362E2"/>
        </w:tc>
      </w:tr>
      <w:tr w:rsidR="002362E2" w14:paraId="3508DBA2" w14:textId="77777777" w:rsidTr="00C65925">
        <w:tc>
          <w:tcPr>
            <w:tcW w:w="0" w:type="auto"/>
          </w:tcPr>
          <w:p w14:paraId="32B5F205" w14:textId="125A696C" w:rsidR="002362E2" w:rsidRDefault="002362E2" w:rsidP="00C65925">
            <w:r w:rsidRPr="002362E2">
              <w:t>Bouton valider</w:t>
            </w:r>
          </w:p>
        </w:tc>
        <w:tc>
          <w:tcPr>
            <w:tcW w:w="0" w:type="auto"/>
          </w:tcPr>
          <w:p w14:paraId="33F9746D" w14:textId="77777777" w:rsidR="002362E2" w:rsidRDefault="002362E2" w:rsidP="002362E2">
            <w:r>
              <w:t xml:space="preserve">Lorsque j'ai </w:t>
            </w:r>
            <w:proofErr w:type="spellStart"/>
            <w:r>
              <w:t>fais</w:t>
            </w:r>
            <w:proofErr w:type="spellEnd"/>
            <w:r>
              <w:t xml:space="preserve"> mes changements</w:t>
            </w:r>
          </w:p>
          <w:p w14:paraId="03F43DA3" w14:textId="77777777" w:rsidR="002362E2" w:rsidRDefault="002362E2" w:rsidP="002362E2">
            <w:r>
              <w:t>Quand je clique sur le bouton valider</w:t>
            </w:r>
          </w:p>
          <w:p w14:paraId="5E27B99E" w14:textId="4BED46FE" w:rsidR="002362E2" w:rsidRDefault="002362E2" w:rsidP="002362E2">
            <w:proofErr w:type="spellStart"/>
            <w:r>
              <w:t>Ca</w:t>
            </w:r>
            <w:proofErr w:type="spellEnd"/>
            <w:r>
              <w:t xml:space="preserve"> change les joueurs et le match est toujours fonctionnel</w:t>
            </w:r>
          </w:p>
        </w:tc>
      </w:tr>
      <w:tr w:rsidR="002362E2" w14:paraId="1A96D5C1" w14:textId="77777777" w:rsidTr="00C65925">
        <w:tc>
          <w:tcPr>
            <w:tcW w:w="0" w:type="auto"/>
          </w:tcPr>
          <w:p w14:paraId="2FDEABA5" w14:textId="77777777" w:rsidR="002362E2" w:rsidRPr="00A640AC" w:rsidRDefault="002362E2" w:rsidP="00C65925"/>
        </w:tc>
        <w:tc>
          <w:tcPr>
            <w:tcW w:w="0" w:type="auto"/>
          </w:tcPr>
          <w:p w14:paraId="0C6BB1F6" w14:textId="77777777" w:rsidR="002362E2" w:rsidRDefault="002362E2" w:rsidP="00C65925"/>
        </w:tc>
      </w:tr>
    </w:tbl>
    <w:p w14:paraId="6E91FE8D" w14:textId="44374EB9" w:rsidR="002362E2" w:rsidRDefault="002362E2" w:rsidP="00720D53">
      <w:pPr>
        <w:jc w:val="center"/>
        <w:rPr>
          <w:b/>
        </w:rPr>
      </w:pPr>
    </w:p>
    <w:p w14:paraId="18D3F9C2" w14:textId="4B342898" w:rsidR="002362E2" w:rsidRPr="00720D53" w:rsidRDefault="002362E2" w:rsidP="00720D53">
      <w:pPr>
        <w:jc w:val="center"/>
        <w:rPr>
          <w:b/>
        </w:rPr>
      </w:pPr>
      <w:r>
        <w:rPr>
          <w:b/>
        </w:rPr>
        <w:pict w14:anchorId="730AE8C7">
          <v:shape id="_x0000_i1032" type="#_x0000_t75" style="width:452.1pt;height:164.95pt">
            <v:imagedata r:id="rId11" o:title="changement"/>
          </v:shape>
        </w:pict>
      </w:r>
    </w:p>
    <w:p w14:paraId="4F762EFC" w14:textId="77777777" w:rsidR="00720D53" w:rsidRPr="00720D53" w:rsidRDefault="00720D53" w:rsidP="00720D53"/>
    <w:p w14:paraId="35CD46F8" w14:textId="23548F01" w:rsidR="009326CA" w:rsidRDefault="009326CA"/>
    <w:p w14:paraId="3D746AFB" w14:textId="77777777" w:rsidR="007C68B3" w:rsidRPr="00DB6B0C" w:rsidRDefault="007C68B3" w:rsidP="007C68B3">
      <w:pPr>
        <w:rPr>
          <w:b/>
          <w:bCs/>
          <w:i/>
          <w:iCs/>
          <w:color w:val="FF0000"/>
          <w:szCs w:val="14"/>
        </w:rPr>
      </w:pPr>
      <w:r w:rsidRPr="00DB6B0C">
        <w:rPr>
          <w:b/>
          <w:bCs/>
          <w:i/>
          <w:iCs/>
          <w:color w:val="FF0000"/>
          <w:szCs w:val="14"/>
        </w:rPr>
        <w:t>Reprend</w:t>
      </w:r>
      <w:r>
        <w:rPr>
          <w:b/>
          <w:bCs/>
          <w:i/>
          <w:iCs/>
          <w:color w:val="FF0000"/>
          <w:szCs w:val="14"/>
        </w:rPr>
        <w:t>re</w:t>
      </w:r>
      <w:r w:rsidRPr="00DB6B0C">
        <w:rPr>
          <w:b/>
          <w:bCs/>
          <w:i/>
          <w:iCs/>
          <w:color w:val="FF0000"/>
          <w:szCs w:val="14"/>
        </w:rPr>
        <w:t xml:space="preserve"> le contenu des User Stories d’</w:t>
      </w:r>
      <w:proofErr w:type="spellStart"/>
      <w:r w:rsidRPr="00DB6B0C">
        <w:rPr>
          <w:b/>
          <w:bCs/>
          <w:i/>
          <w:iCs/>
          <w:color w:val="FF0000"/>
          <w:szCs w:val="14"/>
        </w:rPr>
        <w:t>IceScrum</w:t>
      </w:r>
      <w:proofErr w:type="spellEnd"/>
      <w:r>
        <w:rPr>
          <w:b/>
          <w:bCs/>
          <w:i/>
          <w:iCs/>
          <w:color w:val="FF0000"/>
          <w:szCs w:val="14"/>
        </w:rPr>
        <w:t> : Story + tests d’</w:t>
      </w:r>
      <w:proofErr w:type="spellStart"/>
      <w:r>
        <w:rPr>
          <w:b/>
          <w:bCs/>
          <w:i/>
          <w:iCs/>
          <w:color w:val="FF0000"/>
          <w:szCs w:val="14"/>
        </w:rPr>
        <w:t>acceptance</w:t>
      </w:r>
      <w:proofErr w:type="spellEnd"/>
      <w:r w:rsidR="00251B89">
        <w:rPr>
          <w:b/>
          <w:bCs/>
          <w:i/>
          <w:iCs/>
          <w:color w:val="FF0000"/>
          <w:szCs w:val="14"/>
        </w:rPr>
        <w:t xml:space="preserve"> (avec </w:t>
      </w:r>
      <w:proofErr w:type="spellStart"/>
      <w:r w:rsidR="00251B89">
        <w:rPr>
          <w:b/>
          <w:bCs/>
          <w:i/>
          <w:iCs/>
          <w:color w:val="FF0000"/>
          <w:szCs w:val="14"/>
        </w:rPr>
        <w:t>IceTools</w:t>
      </w:r>
      <w:proofErr w:type="spellEnd"/>
      <w:r w:rsidR="00251B89">
        <w:rPr>
          <w:b/>
          <w:bCs/>
          <w:i/>
          <w:iCs/>
          <w:color w:val="FF0000"/>
          <w:szCs w:val="14"/>
        </w:rPr>
        <w:t>)</w:t>
      </w:r>
      <w:r>
        <w:rPr>
          <w:b/>
          <w:bCs/>
          <w:i/>
          <w:iCs/>
          <w:color w:val="FF0000"/>
          <w:szCs w:val="14"/>
        </w:rPr>
        <w:t xml:space="preserve"> + maquettes</w:t>
      </w:r>
    </w:p>
    <w:p w14:paraId="3638F73A" w14:textId="77777777" w:rsidR="00AA0785" w:rsidRPr="00A943C5" w:rsidRDefault="00AA0785" w:rsidP="00AA0785">
      <w:pPr>
        <w:pStyle w:val="Titre2"/>
        <w:rPr>
          <w:i w:val="0"/>
          <w:iCs/>
        </w:rPr>
      </w:pPr>
      <w:r w:rsidRPr="00A943C5">
        <w:rPr>
          <w:i w:val="0"/>
          <w:iCs/>
        </w:rPr>
        <w:t>Stratégie de test</w:t>
      </w:r>
      <w:bookmarkEnd w:id="7"/>
      <w:bookmarkEnd w:id="8"/>
    </w:p>
    <w:p w14:paraId="42712FF5" w14:textId="77777777" w:rsidR="00AA0785" w:rsidRPr="00A943C5" w:rsidRDefault="00AA0785" w:rsidP="00AA0785"/>
    <w:p w14:paraId="0B499336" w14:textId="77777777" w:rsidR="00A943C5" w:rsidRDefault="00A943C5" w:rsidP="200B4AD7">
      <w:pPr>
        <w:pStyle w:val="En-tte"/>
        <w:ind w:firstLine="360"/>
        <w:rPr>
          <w:b/>
          <w:bCs/>
          <w:i/>
          <w:iCs/>
          <w:color w:val="FF0000"/>
        </w:rPr>
      </w:pPr>
      <w:r w:rsidRPr="00A943C5">
        <w:rPr>
          <w:b/>
          <w:bCs/>
          <w:i/>
          <w:iCs/>
          <w:color w:val="FF0000"/>
        </w:rPr>
        <w:t xml:space="preserve">Décrire quels sont les </w:t>
      </w:r>
      <w:r w:rsidRPr="00A943C5">
        <w:rPr>
          <w:b/>
          <w:bCs/>
          <w:i/>
          <w:iCs/>
          <w:color w:val="FF0000"/>
          <w:sz w:val="36"/>
          <w:szCs w:val="28"/>
        </w:rPr>
        <w:t xml:space="preserve">MOYENS </w:t>
      </w:r>
      <w:r w:rsidRPr="00A943C5">
        <w:rPr>
          <w:b/>
          <w:bCs/>
          <w:i/>
          <w:iCs/>
          <w:color w:val="FF0000"/>
        </w:rPr>
        <w:t>utilisés pour faire les tests, ne pas décrire les tests à effectuer !!!</w:t>
      </w:r>
    </w:p>
    <w:p w14:paraId="20A143DA" w14:textId="77777777" w:rsidR="00BC3352" w:rsidRDefault="00BC3352" w:rsidP="200B4AD7">
      <w:pPr>
        <w:pStyle w:val="En-tte"/>
        <w:ind w:firstLine="360"/>
        <w:rPr>
          <w:b/>
          <w:bCs/>
          <w:i/>
          <w:iCs/>
          <w:color w:val="FF0000"/>
        </w:rPr>
      </w:pPr>
    </w:p>
    <w:p w14:paraId="65B4D5BD" w14:textId="77777777" w:rsidR="00BC3352" w:rsidRPr="00A943C5" w:rsidRDefault="00BC3352" w:rsidP="200B4AD7">
      <w:pPr>
        <w:pStyle w:val="En-tte"/>
        <w:ind w:firstLine="360"/>
        <w:rPr>
          <w:b/>
          <w:bCs/>
          <w:i/>
          <w:iCs/>
          <w:color w:val="FF0000"/>
        </w:rPr>
      </w:pPr>
      <w:r>
        <w:rPr>
          <w:b/>
          <w:bCs/>
          <w:i/>
          <w:iCs/>
          <w:color w:val="FF0000"/>
        </w:rPr>
        <w:t xml:space="preserve">Décrire l’environnement dans lequel se fait la sprint </w:t>
      </w:r>
      <w:proofErr w:type="spellStart"/>
      <w:r>
        <w:rPr>
          <w:b/>
          <w:bCs/>
          <w:i/>
          <w:iCs/>
          <w:color w:val="FF0000"/>
        </w:rPr>
        <w:t>review</w:t>
      </w:r>
      <w:proofErr w:type="spellEnd"/>
    </w:p>
    <w:p w14:paraId="6578A1CE" w14:textId="77777777" w:rsidR="00A943C5" w:rsidRDefault="00A943C5" w:rsidP="200B4AD7">
      <w:pPr>
        <w:pStyle w:val="En-tte"/>
        <w:ind w:firstLine="360"/>
        <w:rPr>
          <w:i/>
          <w:iCs/>
        </w:rPr>
      </w:pPr>
    </w:p>
    <w:p w14:paraId="5FE4361F" w14:textId="77777777" w:rsidR="00AA0785" w:rsidRPr="00A943C5" w:rsidRDefault="00AA0785" w:rsidP="200B4AD7">
      <w:pPr>
        <w:pStyle w:val="En-tte"/>
        <w:ind w:firstLine="360"/>
        <w:rPr>
          <w:i/>
          <w:iCs/>
        </w:rPr>
      </w:pPr>
      <w:r w:rsidRPr="00A943C5">
        <w:rPr>
          <w:i/>
          <w:iCs/>
        </w:rPr>
        <w:t xml:space="preserve">Décrire la stratégie globale de </w:t>
      </w:r>
      <w:r w:rsidR="43141FE7" w:rsidRPr="00A943C5">
        <w:rPr>
          <w:i/>
          <w:iCs/>
        </w:rPr>
        <w:t>test :</w:t>
      </w:r>
      <w:r w:rsidRPr="00A943C5">
        <w:rPr>
          <w:i/>
          <w:iCs/>
        </w:rPr>
        <w:t xml:space="preserve"> </w:t>
      </w:r>
    </w:p>
    <w:p w14:paraId="50FD3EBE" w14:textId="77777777" w:rsidR="00AA0785" w:rsidRPr="00A943C5" w:rsidRDefault="00AA0785" w:rsidP="00AA0785">
      <w:pPr>
        <w:pStyle w:val="En-tte"/>
        <w:ind w:firstLine="360"/>
        <w:rPr>
          <w:i/>
          <w:iCs/>
          <w:szCs w:val="14"/>
        </w:rPr>
      </w:pPr>
    </w:p>
    <w:p w14:paraId="1E5CE60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lastRenderedPageBreak/>
        <w:t>t</w:t>
      </w:r>
      <w:r w:rsidR="00AA0785" w:rsidRPr="00A943C5">
        <w:rPr>
          <w:i/>
          <w:iCs/>
          <w:szCs w:val="14"/>
        </w:rPr>
        <w:t>ypes</w:t>
      </w:r>
      <w:proofErr w:type="gramEnd"/>
      <w:r w:rsidR="00AA0785" w:rsidRPr="00A943C5">
        <w:rPr>
          <w:i/>
          <w:iCs/>
          <w:szCs w:val="14"/>
        </w:rPr>
        <w:t xml:space="preserve"> de des tests et ordre dans lequel ils seront effectués.</w:t>
      </w:r>
    </w:p>
    <w:p w14:paraId="6CF25131"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l</w:t>
      </w:r>
      <w:r w:rsidR="00AA0785" w:rsidRPr="00A943C5">
        <w:rPr>
          <w:i/>
          <w:iCs/>
          <w:szCs w:val="14"/>
        </w:rPr>
        <w:t>es</w:t>
      </w:r>
      <w:proofErr w:type="gramEnd"/>
      <w:r w:rsidR="00AA0785" w:rsidRPr="00A943C5">
        <w:rPr>
          <w:i/>
          <w:iCs/>
          <w:szCs w:val="14"/>
        </w:rPr>
        <w:t xml:space="preserve"> moyens à mettre en œuvre</w:t>
      </w:r>
      <w:r w:rsidRPr="00A943C5">
        <w:rPr>
          <w:i/>
          <w:iCs/>
          <w:szCs w:val="14"/>
        </w:rPr>
        <w:t>.</w:t>
      </w:r>
    </w:p>
    <w:p w14:paraId="2721C827"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c</w:t>
      </w:r>
      <w:r w:rsidR="00AA0785" w:rsidRPr="00A943C5">
        <w:rPr>
          <w:i/>
          <w:iCs/>
          <w:szCs w:val="14"/>
        </w:rPr>
        <w:t>ouverture</w:t>
      </w:r>
      <w:proofErr w:type="gramEnd"/>
      <w:r w:rsidR="00AA0785" w:rsidRPr="00A943C5">
        <w:rPr>
          <w:i/>
          <w:iCs/>
          <w:szCs w:val="14"/>
        </w:rPr>
        <w:t xml:space="preserve"> des tests (tests exhaustifs ou non, si non, pourquoi ?)</w:t>
      </w:r>
      <w:r w:rsidRPr="00A943C5">
        <w:rPr>
          <w:i/>
          <w:iCs/>
          <w:szCs w:val="14"/>
        </w:rPr>
        <w:t>.</w:t>
      </w:r>
    </w:p>
    <w:p w14:paraId="560843AD" w14:textId="77777777" w:rsidR="00AA0785" w:rsidRPr="00A943C5" w:rsidRDefault="00F53ED8" w:rsidP="00AA0785">
      <w:pPr>
        <w:pStyle w:val="En-tte"/>
        <w:numPr>
          <w:ilvl w:val="0"/>
          <w:numId w:val="6"/>
        </w:numPr>
        <w:tabs>
          <w:tab w:val="clear" w:pos="4536"/>
          <w:tab w:val="clear" w:pos="9072"/>
        </w:tabs>
        <w:rPr>
          <w:i/>
          <w:iCs/>
          <w:szCs w:val="14"/>
        </w:rPr>
      </w:pPr>
      <w:proofErr w:type="gramStart"/>
      <w:r w:rsidRPr="00A943C5">
        <w:rPr>
          <w:i/>
          <w:iCs/>
          <w:szCs w:val="14"/>
        </w:rPr>
        <w:t>d</w:t>
      </w:r>
      <w:r w:rsidR="00AA0785" w:rsidRPr="00A943C5">
        <w:rPr>
          <w:i/>
          <w:iCs/>
          <w:szCs w:val="14"/>
        </w:rPr>
        <w:t>onnées</w:t>
      </w:r>
      <w:proofErr w:type="gramEnd"/>
      <w:r w:rsidR="00AA0785" w:rsidRPr="00A943C5">
        <w:rPr>
          <w:i/>
          <w:iCs/>
          <w:szCs w:val="14"/>
        </w:rPr>
        <w:t xml:space="preserve"> de test à prévoir (données réelles ?)</w:t>
      </w:r>
      <w:r w:rsidR="000D0236">
        <w:rPr>
          <w:i/>
          <w:iCs/>
          <w:szCs w:val="14"/>
        </w:rPr>
        <w:t xml:space="preserve"> </w:t>
      </w:r>
      <w:r w:rsidR="000D0236" w:rsidRPr="000D0236">
        <w:rPr>
          <w:b/>
          <w:bCs/>
          <w:i/>
          <w:iCs/>
          <w:color w:val="FF0000"/>
          <w:szCs w:val="14"/>
        </w:rPr>
        <w:t>et comment elles seront mises en place</w:t>
      </w:r>
      <w:r w:rsidRPr="00A943C5">
        <w:rPr>
          <w:i/>
          <w:iCs/>
          <w:szCs w:val="14"/>
        </w:rPr>
        <w:t>.</w:t>
      </w:r>
    </w:p>
    <w:p w14:paraId="161936F1" w14:textId="77777777" w:rsidR="00AA0785" w:rsidRPr="00A943C5" w:rsidRDefault="00F53ED8" w:rsidP="00F53ED8">
      <w:pPr>
        <w:pStyle w:val="En-tte"/>
        <w:numPr>
          <w:ilvl w:val="0"/>
          <w:numId w:val="6"/>
        </w:numPr>
        <w:tabs>
          <w:tab w:val="clear" w:pos="4536"/>
          <w:tab w:val="clear" w:pos="9072"/>
        </w:tabs>
        <w:rPr>
          <w:i/>
          <w:iCs/>
          <w:szCs w:val="14"/>
        </w:rPr>
      </w:pPr>
      <w:proofErr w:type="gramStart"/>
      <w:r w:rsidRPr="00A943C5">
        <w:rPr>
          <w:i/>
          <w:iCs/>
          <w:szCs w:val="14"/>
        </w:rPr>
        <w:t>les</w:t>
      </w:r>
      <w:proofErr w:type="gramEnd"/>
      <w:r w:rsidRPr="00A943C5">
        <w:rPr>
          <w:i/>
          <w:iCs/>
          <w:szCs w:val="14"/>
        </w:rPr>
        <w:t xml:space="preserve"> testeurs extérieurs éventuels.</w:t>
      </w:r>
    </w:p>
    <w:p w14:paraId="605D6F06" w14:textId="77777777" w:rsidR="00684B3D" w:rsidRPr="00AA0785" w:rsidRDefault="00684B3D" w:rsidP="00684B3D">
      <w:pPr>
        <w:pStyle w:val="En-tte"/>
        <w:tabs>
          <w:tab w:val="clear" w:pos="4536"/>
          <w:tab w:val="clear" w:pos="9072"/>
        </w:tabs>
        <w:ind w:left="717"/>
        <w:rPr>
          <w:szCs w:val="14"/>
        </w:rPr>
      </w:pPr>
    </w:p>
    <w:p w14:paraId="7B793136" w14:textId="77777777" w:rsidR="00684B3D" w:rsidRPr="00AA0785" w:rsidRDefault="00684B3D" w:rsidP="00C315ED">
      <w:pPr>
        <w:pStyle w:val="Retraitnormal1"/>
        <w:numPr>
          <w:ilvl w:val="0"/>
          <w:numId w:val="0"/>
        </w:numPr>
        <w:ind w:left="360"/>
        <w:rPr>
          <w:rFonts w:ascii="Arial" w:hAnsi="Arial"/>
          <w:sz w:val="24"/>
          <w:szCs w:val="14"/>
          <w:lang w:eastAsia="fr-FR"/>
        </w:rPr>
      </w:pPr>
    </w:p>
    <w:p w14:paraId="7361E45E" w14:textId="00EF7D65" w:rsidR="00AA0785" w:rsidRDefault="00E12330" w:rsidP="00AA0785">
      <w:pPr>
        <w:pStyle w:val="Titre2"/>
        <w:rPr>
          <w:rFonts w:cs="Arial"/>
        </w:rPr>
      </w:pPr>
      <w:bookmarkStart w:id="9" w:name="_Toc25553310"/>
      <w:bookmarkStart w:id="10" w:name="_Toc71691015"/>
      <w:bookmarkStart w:id="11" w:name="_Toc499021839"/>
      <w:r>
        <w:rPr>
          <w:rFonts w:cs="Arial"/>
        </w:rPr>
        <w:t>R</w:t>
      </w:r>
      <w:r w:rsidRPr="00791020">
        <w:rPr>
          <w:rFonts w:cs="Arial"/>
        </w:rPr>
        <w:t>isques techniques</w:t>
      </w:r>
      <w:bookmarkEnd w:id="9"/>
      <w:bookmarkEnd w:id="10"/>
      <w:bookmarkEnd w:id="11"/>
    </w:p>
    <w:p w14:paraId="7EAA4CCD" w14:textId="5801C15E" w:rsidR="00DC7956" w:rsidRDefault="00DC7956" w:rsidP="00DC7956"/>
    <w:p w14:paraId="434A998D" w14:textId="55648BFE" w:rsidR="00AA0785" w:rsidRPr="00DC7956" w:rsidRDefault="00DC7956" w:rsidP="00DC7956">
      <w:r>
        <w:t>Un des principaux risques rencontrer est le changement de projet en milieu de chemin. Réaliser un projet et soudain changer m’a énormément perturbé. Dans le domaine du web ce n’est pas compliquer car j’ai des bonnes notions en PHP. Une des complexités du projet est le MVC où j’ai des notions mais que je trouve compliquer.</w:t>
      </w:r>
    </w:p>
    <w:p w14:paraId="1FF19A1B" w14:textId="77777777" w:rsidR="00F53ED8" w:rsidRPr="00DB6B0C" w:rsidRDefault="00F53ED8" w:rsidP="00F53ED8">
      <w:pPr>
        <w:pStyle w:val="Titre2"/>
        <w:rPr>
          <w:i w:val="0"/>
          <w:iCs/>
          <w:strike/>
        </w:rPr>
      </w:pPr>
      <w:bookmarkStart w:id="12" w:name="_Toc499021840"/>
      <w:r w:rsidRPr="00DB6B0C">
        <w:rPr>
          <w:i w:val="0"/>
          <w:iCs/>
          <w:strike/>
        </w:rPr>
        <w:t>Planification</w:t>
      </w:r>
      <w:bookmarkEnd w:id="12"/>
    </w:p>
    <w:p w14:paraId="12B1B628" w14:textId="77777777" w:rsidR="00F53ED8" w:rsidRPr="00DB6B0C" w:rsidRDefault="00F53ED8" w:rsidP="00F53ED8">
      <w:pPr>
        <w:rPr>
          <w:strike/>
        </w:rPr>
      </w:pPr>
    </w:p>
    <w:p w14:paraId="46A5E6C9"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r w:rsidRPr="00DB6B0C">
        <w:rPr>
          <w:rFonts w:ascii="Arial" w:hAnsi="Arial"/>
          <w:i/>
          <w:iCs/>
          <w:strike/>
          <w:sz w:val="24"/>
          <w:szCs w:val="14"/>
          <w:lang w:eastAsia="fr-FR"/>
        </w:rPr>
        <w:t>Révision de la planification initiale du projet :</w:t>
      </w:r>
    </w:p>
    <w:p w14:paraId="65938715" w14:textId="77777777" w:rsidR="00F53ED8" w:rsidRPr="00DB6B0C" w:rsidRDefault="00F53ED8" w:rsidP="00F53ED8">
      <w:pPr>
        <w:pStyle w:val="Retraitnormal1"/>
        <w:numPr>
          <w:ilvl w:val="0"/>
          <w:numId w:val="0"/>
        </w:numPr>
        <w:ind w:left="349"/>
        <w:rPr>
          <w:rFonts w:ascii="Arial" w:hAnsi="Arial"/>
          <w:i/>
          <w:iCs/>
          <w:strike/>
          <w:sz w:val="24"/>
          <w:szCs w:val="14"/>
          <w:lang w:eastAsia="fr-FR"/>
        </w:rPr>
      </w:pPr>
    </w:p>
    <w:p w14:paraId="67B21734"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planning</w:t>
      </w:r>
      <w:proofErr w:type="gramEnd"/>
      <w:r w:rsidRPr="00DB6B0C">
        <w:rPr>
          <w:rFonts w:ascii="Arial" w:hAnsi="Arial"/>
          <w:i/>
          <w:iCs/>
          <w:strike/>
          <w:sz w:val="24"/>
          <w:szCs w:val="14"/>
          <w:lang w:eastAsia="fr-FR"/>
        </w:rPr>
        <w:t xml:space="preserve"> indiquant les dates de début et de fin du projet ainsi que le découpage connu des diverses phases. </w:t>
      </w:r>
    </w:p>
    <w:p w14:paraId="36311948" w14:textId="77777777" w:rsidR="00F53ED8" w:rsidRPr="00DB6B0C" w:rsidRDefault="00F53ED8" w:rsidP="00F53ED8">
      <w:pPr>
        <w:pStyle w:val="Retraitnormal1"/>
        <w:numPr>
          <w:ilvl w:val="0"/>
          <w:numId w:val="7"/>
        </w:numPr>
        <w:rPr>
          <w:rFonts w:ascii="Arial" w:hAnsi="Arial"/>
          <w:i/>
          <w:iCs/>
          <w:strike/>
          <w:sz w:val="24"/>
          <w:szCs w:val="14"/>
          <w:lang w:eastAsia="fr-FR"/>
        </w:rPr>
      </w:pPr>
      <w:proofErr w:type="gramStart"/>
      <w:r w:rsidRPr="00DB6B0C">
        <w:rPr>
          <w:rFonts w:ascii="Arial" w:hAnsi="Arial"/>
          <w:i/>
          <w:iCs/>
          <w:strike/>
          <w:sz w:val="24"/>
          <w:szCs w:val="14"/>
          <w:lang w:eastAsia="fr-FR"/>
        </w:rPr>
        <w:t>partage</w:t>
      </w:r>
      <w:proofErr w:type="gramEnd"/>
      <w:r w:rsidRPr="00DB6B0C">
        <w:rPr>
          <w:rFonts w:ascii="Arial" w:hAnsi="Arial"/>
          <w:i/>
          <w:iCs/>
          <w:strike/>
          <w:sz w:val="24"/>
          <w:szCs w:val="14"/>
          <w:lang w:eastAsia="fr-FR"/>
        </w:rPr>
        <w:t xml:space="preserve"> des tâches en cas de travail à plusieurs.</w:t>
      </w:r>
    </w:p>
    <w:p w14:paraId="14A3AE82" w14:textId="77777777" w:rsidR="00F53ED8" w:rsidRPr="00DB6B0C" w:rsidRDefault="00F53ED8" w:rsidP="00F53ED8">
      <w:pPr>
        <w:pStyle w:val="Retraitnormal1"/>
        <w:numPr>
          <w:ilvl w:val="0"/>
          <w:numId w:val="0"/>
        </w:numPr>
        <w:ind w:left="720"/>
        <w:rPr>
          <w:rFonts w:ascii="Arial" w:hAnsi="Arial"/>
          <w:i/>
          <w:iCs/>
          <w:strike/>
          <w:sz w:val="24"/>
          <w:szCs w:val="14"/>
          <w:lang w:eastAsia="fr-FR"/>
        </w:rPr>
      </w:pPr>
    </w:p>
    <w:p w14:paraId="666A726A" w14:textId="77777777" w:rsidR="00F53ED8" w:rsidRPr="00DB6B0C" w:rsidRDefault="00F53ED8" w:rsidP="00F53ED8">
      <w:pPr>
        <w:pStyle w:val="Retraitnormal1"/>
        <w:numPr>
          <w:ilvl w:val="0"/>
          <w:numId w:val="0"/>
        </w:numPr>
        <w:ind w:left="360"/>
        <w:rPr>
          <w:rFonts w:ascii="Arial" w:hAnsi="Arial"/>
          <w:i/>
          <w:iCs/>
          <w:strike/>
          <w:sz w:val="24"/>
          <w:szCs w:val="14"/>
          <w:lang w:eastAsia="fr-FR"/>
        </w:rPr>
      </w:pPr>
      <w:r w:rsidRPr="00DB6B0C">
        <w:rPr>
          <w:rFonts w:ascii="Arial" w:hAnsi="Arial"/>
          <w:i/>
          <w:iCs/>
          <w:strike/>
          <w:sz w:val="24"/>
          <w:szCs w:val="14"/>
          <w:lang w:eastAsia="fr-FR"/>
        </w:rPr>
        <w:t xml:space="preserve">Il s’agit en principe de la planification </w:t>
      </w:r>
      <w:r w:rsidRPr="00DB6B0C">
        <w:rPr>
          <w:rFonts w:ascii="Arial" w:hAnsi="Arial"/>
          <w:b/>
          <w:bCs/>
          <w:i/>
          <w:iCs/>
          <w:strike/>
          <w:sz w:val="24"/>
          <w:szCs w:val="14"/>
          <w:lang w:eastAsia="fr-FR"/>
        </w:rPr>
        <w:t>définitive du projet</w:t>
      </w:r>
      <w:r w:rsidRPr="00DB6B0C">
        <w:rPr>
          <w:rFonts w:ascii="Arial" w:hAnsi="Arial"/>
          <w:i/>
          <w:iCs/>
          <w:strike/>
          <w:sz w:val="24"/>
          <w:szCs w:val="14"/>
          <w:lang w:eastAsia="fr-FR"/>
        </w:rPr>
        <w:t>. Elle peut être ensuite affinée (découpage des tâches). Si les délais doivent être ensuite modifiés, le responsable de projet doit être avisé, et les raisons doivent être expliquées dans l’historique.</w:t>
      </w:r>
    </w:p>
    <w:p w14:paraId="1CB42766" w14:textId="77777777" w:rsidR="00E12330" w:rsidRPr="00DB6B0C" w:rsidRDefault="00DB6B0C" w:rsidP="00F53ED8">
      <w:pPr>
        <w:pStyle w:val="Retraitnormal1"/>
        <w:numPr>
          <w:ilvl w:val="0"/>
          <w:numId w:val="0"/>
        </w:numPr>
        <w:ind w:left="360"/>
        <w:rPr>
          <w:rFonts w:ascii="Arial" w:hAnsi="Arial"/>
          <w:b/>
          <w:bCs/>
          <w:i/>
          <w:iCs/>
          <w:color w:val="FF0000"/>
          <w:sz w:val="24"/>
          <w:szCs w:val="14"/>
          <w:lang w:eastAsia="fr-FR"/>
        </w:rPr>
      </w:pPr>
      <w:r w:rsidRPr="00DB6B0C">
        <w:rPr>
          <w:rFonts w:ascii="Arial" w:hAnsi="Arial"/>
          <w:b/>
          <w:bCs/>
          <w:i/>
          <w:iCs/>
          <w:color w:val="FF0000"/>
          <w:sz w:val="24"/>
          <w:szCs w:val="14"/>
          <w:lang w:eastAsia="fr-FR"/>
        </w:rPr>
        <w:t>Cette section n’est présente que si la planification initiale a dû être revue suite à l’analyse</w:t>
      </w:r>
    </w:p>
    <w:p w14:paraId="46583431" w14:textId="122F86B2" w:rsidR="00AA0785" w:rsidRPr="00ED7E5B" w:rsidRDefault="000D0236" w:rsidP="00AA0785">
      <w:pPr>
        <w:pStyle w:val="Titre2"/>
        <w:rPr>
          <w:i w:val="0"/>
          <w:iCs/>
          <w:color w:val="000000" w:themeColor="text1"/>
        </w:rPr>
      </w:pPr>
      <w:r w:rsidRPr="00ED7E5B">
        <w:rPr>
          <w:i w:val="0"/>
          <w:iCs/>
          <w:color w:val="000000" w:themeColor="text1"/>
        </w:rPr>
        <w:t>Environneme</w:t>
      </w:r>
      <w:r w:rsidR="00FD3342" w:rsidRPr="00ED7E5B">
        <w:rPr>
          <w:i w:val="0"/>
          <w:iCs/>
          <w:color w:val="000000" w:themeColor="text1"/>
        </w:rPr>
        <w:t>n</w:t>
      </w:r>
      <w:r w:rsidRPr="00ED7E5B">
        <w:rPr>
          <w:i w:val="0"/>
          <w:iCs/>
          <w:color w:val="000000" w:themeColor="text1"/>
        </w:rPr>
        <w:t>ts</w:t>
      </w:r>
    </w:p>
    <w:p w14:paraId="40D72839" w14:textId="179D0C54" w:rsidR="00212505" w:rsidRDefault="00212505" w:rsidP="00AA0785">
      <w:pPr>
        <w:pStyle w:val="Retraitnormal1"/>
        <w:numPr>
          <w:ilvl w:val="0"/>
          <w:numId w:val="0"/>
        </w:numPr>
        <w:ind w:left="360"/>
        <w:rPr>
          <w:i/>
          <w:sz w:val="24"/>
        </w:rPr>
      </w:pPr>
    </w:p>
    <w:p w14:paraId="7EEEB2E0" w14:textId="351A617B" w:rsidR="00ED7E5B" w:rsidRDefault="00ED7E5B" w:rsidP="00ED7E5B">
      <w:pPr>
        <w:pStyle w:val="Titre3"/>
        <w:rPr>
          <w:rStyle w:val="Accentuation"/>
          <w:i w:val="0"/>
        </w:rPr>
      </w:pPr>
      <w:r>
        <w:rPr>
          <w:rStyle w:val="Accentuation"/>
          <w:i w:val="0"/>
        </w:rPr>
        <w:t>Choix du matériel</w:t>
      </w:r>
    </w:p>
    <w:p w14:paraId="501A77A9" w14:textId="4629B621" w:rsidR="00ED7E5B" w:rsidRDefault="00ED7E5B" w:rsidP="00ED7E5B"/>
    <w:p w14:paraId="493CE9FA" w14:textId="4DEC0205" w:rsidR="00ED7E5B" w:rsidRDefault="00ED7E5B" w:rsidP="00ED7E5B">
      <w:pPr>
        <w:ind w:left="708"/>
      </w:pPr>
      <w:r>
        <w:t>Le matériel utilisé sont les PC de l’ETML :</w:t>
      </w:r>
    </w:p>
    <w:p w14:paraId="7216505B" w14:textId="4499729B" w:rsidR="00ED7E5B" w:rsidRDefault="00ED7E5B" w:rsidP="00ED7E5B">
      <w:pPr>
        <w:pStyle w:val="Paragraphedeliste"/>
        <w:numPr>
          <w:ilvl w:val="0"/>
          <w:numId w:val="19"/>
        </w:numPr>
      </w:pPr>
      <w:r>
        <w:t>PC Dell</w:t>
      </w:r>
    </w:p>
    <w:p w14:paraId="4DCE7B13" w14:textId="669029B7" w:rsidR="00ED7E5B" w:rsidRDefault="00ED7E5B" w:rsidP="00ED7E5B">
      <w:pPr>
        <w:pStyle w:val="Paragraphedeliste"/>
        <w:numPr>
          <w:ilvl w:val="0"/>
          <w:numId w:val="19"/>
        </w:numPr>
      </w:pPr>
      <w:r>
        <w:t>2 écrans Dell</w:t>
      </w:r>
    </w:p>
    <w:p w14:paraId="439D33B6" w14:textId="3E6DBB86" w:rsidR="00ED7E5B" w:rsidRDefault="00ED7E5B" w:rsidP="00ED7E5B">
      <w:pPr>
        <w:pStyle w:val="Paragraphedeliste"/>
        <w:numPr>
          <w:ilvl w:val="0"/>
          <w:numId w:val="19"/>
        </w:numPr>
      </w:pPr>
      <w:r>
        <w:t>Clavier + Souris</w:t>
      </w:r>
    </w:p>
    <w:p w14:paraId="38A9345C" w14:textId="77777777" w:rsidR="00ED7E5B" w:rsidRPr="00ED7E5B" w:rsidRDefault="00ED7E5B" w:rsidP="00ED7E5B"/>
    <w:p w14:paraId="42F58017" w14:textId="53F9213E" w:rsidR="00ED7E5B" w:rsidRDefault="00ED7E5B" w:rsidP="00ED7E5B">
      <w:pPr>
        <w:pStyle w:val="Titre3"/>
      </w:pPr>
      <w:r>
        <w:t>Systèmes d’exploitation</w:t>
      </w:r>
    </w:p>
    <w:p w14:paraId="177D3B4A" w14:textId="6297DC75" w:rsidR="00ED7E5B" w:rsidRDefault="00ED7E5B" w:rsidP="00ED7E5B">
      <w:pPr>
        <w:ind w:left="708"/>
      </w:pPr>
    </w:p>
    <w:p w14:paraId="76F150AA" w14:textId="48620355" w:rsidR="00ED7E5B" w:rsidRDefault="00ED7E5B" w:rsidP="00ED7E5B">
      <w:pPr>
        <w:ind w:left="708"/>
      </w:pPr>
      <w:r>
        <w:t>Windows</w:t>
      </w:r>
    </w:p>
    <w:p w14:paraId="670D9DBE" w14:textId="77777777" w:rsidR="00ED7E5B" w:rsidRPr="00ED7E5B" w:rsidRDefault="00ED7E5B" w:rsidP="00ED7E5B">
      <w:pPr>
        <w:ind w:left="708"/>
      </w:pPr>
    </w:p>
    <w:p w14:paraId="40789721" w14:textId="09D19E06" w:rsidR="00ED7E5B" w:rsidRDefault="00ED7E5B" w:rsidP="00ED7E5B">
      <w:pPr>
        <w:pStyle w:val="Titre3"/>
      </w:pPr>
      <w:r>
        <w:t>Logiciel et outils</w:t>
      </w:r>
    </w:p>
    <w:p w14:paraId="71C9DEF4" w14:textId="2C92B689" w:rsidR="00ED7E5B" w:rsidRDefault="00ED7E5B" w:rsidP="00ED7E5B"/>
    <w:p w14:paraId="13716A7B" w14:textId="7358AAC0" w:rsidR="00ED7E5B" w:rsidRDefault="00ED7E5B" w:rsidP="00ED7E5B">
      <w:pPr>
        <w:ind w:left="708"/>
        <w:rPr>
          <w:b/>
        </w:rPr>
      </w:pPr>
      <w:proofErr w:type="spellStart"/>
      <w:r w:rsidRPr="00ED7E5B">
        <w:rPr>
          <w:b/>
        </w:rPr>
        <w:t>DBeaver</w:t>
      </w:r>
      <w:proofErr w:type="spellEnd"/>
      <w:r w:rsidRPr="00ED7E5B">
        <w:rPr>
          <w:b/>
        </w:rPr>
        <w:t> </w:t>
      </w:r>
    </w:p>
    <w:p w14:paraId="2B9B773F" w14:textId="77777777" w:rsidR="00657F63" w:rsidRDefault="00657F63" w:rsidP="00ED7E5B">
      <w:pPr>
        <w:ind w:left="708"/>
      </w:pPr>
    </w:p>
    <w:p w14:paraId="62ECE859" w14:textId="66FFEA92" w:rsidR="00ED7E5B" w:rsidRDefault="00ED7E5B" w:rsidP="00ED7E5B">
      <w:pPr>
        <w:ind w:left="708"/>
      </w:pPr>
      <w:r>
        <w:t xml:space="preserve">J’ai choisis avec mon chef de projet </w:t>
      </w:r>
      <w:proofErr w:type="spellStart"/>
      <w:r>
        <w:t>dbeaver</w:t>
      </w:r>
      <w:proofErr w:type="spellEnd"/>
      <w:r>
        <w:t xml:space="preserve">, un outil qui permet de créer des bases de données et de les gérer. Cette outil est simple d’utilisation et j’aime bien l’options de pouvoir voire le ER </w:t>
      </w:r>
      <w:proofErr w:type="spellStart"/>
      <w:r>
        <w:t>Diagram</w:t>
      </w:r>
      <w:proofErr w:type="spellEnd"/>
      <w:r>
        <w:t xml:space="preserve"> ce qui aide pour la compréhension de la base de donnée </w:t>
      </w:r>
    </w:p>
    <w:p w14:paraId="02D6D589" w14:textId="77777777" w:rsidR="00657F63" w:rsidRPr="00ED7E5B" w:rsidRDefault="00657F63" w:rsidP="00ED7E5B">
      <w:pPr>
        <w:ind w:left="708"/>
      </w:pPr>
    </w:p>
    <w:p w14:paraId="054C8851" w14:textId="5E58B9EF" w:rsidR="00ED7E5B" w:rsidRDefault="00ED7E5B" w:rsidP="00ED7E5B">
      <w:pPr>
        <w:ind w:left="708"/>
        <w:rPr>
          <w:b/>
        </w:rPr>
      </w:pPr>
      <w:proofErr w:type="spellStart"/>
      <w:r w:rsidRPr="00ED7E5B">
        <w:rPr>
          <w:b/>
        </w:rPr>
        <w:t>Github</w:t>
      </w:r>
      <w:proofErr w:type="spellEnd"/>
      <w:r w:rsidRPr="00ED7E5B">
        <w:rPr>
          <w:b/>
        </w:rPr>
        <w:t xml:space="preserve"> </w:t>
      </w:r>
    </w:p>
    <w:p w14:paraId="0CE1DEC4" w14:textId="77777777" w:rsidR="00657F63" w:rsidRDefault="00657F63" w:rsidP="00ED7E5B">
      <w:pPr>
        <w:ind w:left="708"/>
        <w:rPr>
          <w:b/>
        </w:rPr>
      </w:pPr>
    </w:p>
    <w:p w14:paraId="4C9F9010" w14:textId="545DB4A1" w:rsidR="00657F63" w:rsidRDefault="00ED7E5B" w:rsidP="00657F63">
      <w:pPr>
        <w:ind w:left="708"/>
      </w:pPr>
      <w:r>
        <w:t>Outil qui me permet de stocker mes fichiers en ligne et qui est très efficace.</w:t>
      </w:r>
    </w:p>
    <w:p w14:paraId="38B046C2" w14:textId="77777777" w:rsidR="00657F63" w:rsidRPr="00ED7E5B" w:rsidRDefault="00657F63" w:rsidP="00ED7E5B">
      <w:pPr>
        <w:ind w:left="708"/>
      </w:pPr>
    </w:p>
    <w:p w14:paraId="748E5E9F" w14:textId="13481E0D" w:rsidR="00ED7E5B" w:rsidRDefault="00ED7E5B" w:rsidP="00ED7E5B">
      <w:pPr>
        <w:ind w:left="708"/>
        <w:rPr>
          <w:b/>
        </w:rPr>
      </w:pPr>
      <w:r w:rsidRPr="00ED7E5B">
        <w:rPr>
          <w:b/>
        </w:rPr>
        <w:t>Visual Studio Code</w:t>
      </w:r>
    </w:p>
    <w:p w14:paraId="50B58FA5" w14:textId="77777777" w:rsidR="00657F63" w:rsidRDefault="00657F63" w:rsidP="00ED7E5B">
      <w:pPr>
        <w:ind w:left="708"/>
        <w:rPr>
          <w:b/>
        </w:rPr>
      </w:pPr>
    </w:p>
    <w:p w14:paraId="18868E8F" w14:textId="61CA17D1" w:rsidR="00ED7E5B" w:rsidRPr="00ED7E5B" w:rsidRDefault="00ED7E5B" w:rsidP="00ED7E5B">
      <w:pPr>
        <w:ind w:left="708"/>
      </w:pPr>
      <w:r>
        <w:t xml:space="preserve">Un des meilleurs outils pour la programmation de HTML, CSS, PHP et JS </w:t>
      </w:r>
      <w:proofErr w:type="spellStart"/>
      <w:r>
        <w:t>a</w:t>
      </w:r>
      <w:proofErr w:type="spellEnd"/>
      <w:r>
        <w:t xml:space="preserve"> mon avis et c’est pour cela que j’utilise. L’option de débogage qui peut être intégrer qui est très utile. </w:t>
      </w:r>
    </w:p>
    <w:p w14:paraId="6CB78BB7" w14:textId="03ACFD2C" w:rsidR="00A943C5" w:rsidRPr="00791020" w:rsidRDefault="00A943C5" w:rsidP="00657F63">
      <w:pPr>
        <w:pStyle w:val="Retraitnormal1"/>
        <w:numPr>
          <w:ilvl w:val="0"/>
          <w:numId w:val="0"/>
        </w:numPr>
        <w:rPr>
          <w:rFonts w:ascii="Arial" w:hAnsi="Arial" w:cs="Arial"/>
          <w:i/>
          <w:sz w:val="24"/>
        </w:rPr>
      </w:pPr>
    </w:p>
    <w:p w14:paraId="5877D487" w14:textId="77777777" w:rsidR="00AA0785" w:rsidRPr="003A0F9C" w:rsidRDefault="00AA0785" w:rsidP="003A0F9C">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14:paraId="0821325D" w14:textId="77777777" w:rsidR="00AA0785" w:rsidRPr="0049659A" w:rsidRDefault="00AA0785" w:rsidP="00684B3D">
      <w:pPr>
        <w:pStyle w:val="Titre1"/>
        <w:tabs>
          <w:tab w:val="num" w:pos="360"/>
        </w:tabs>
      </w:pPr>
      <w:bookmarkStart w:id="13" w:name="_Toc71703259"/>
      <w:bookmarkStart w:id="14" w:name="_Toc499021842"/>
      <w:r w:rsidRPr="0049659A">
        <w:t>R</w:t>
      </w:r>
      <w:bookmarkEnd w:id="13"/>
      <w:r w:rsidR="00684B3D">
        <w:t>éalisation</w:t>
      </w:r>
      <w:bookmarkEnd w:id="14"/>
    </w:p>
    <w:p w14:paraId="7C95BBCD" w14:textId="1F067D79" w:rsidR="003A0F9C" w:rsidRDefault="003A0F9C" w:rsidP="003A0F9C">
      <w:pPr>
        <w:pStyle w:val="Titre2"/>
        <w:rPr>
          <w:color w:val="FF0000"/>
        </w:rPr>
      </w:pPr>
      <w:bookmarkStart w:id="15" w:name="_Toc25553317"/>
      <w:bookmarkStart w:id="16" w:name="_Toc71691022"/>
      <w:bookmarkStart w:id="17" w:name="_Toc499021843"/>
      <w:r w:rsidRPr="002036CD">
        <w:rPr>
          <w:color w:val="FF0000"/>
        </w:rPr>
        <w:t>Points de design spécifique</w:t>
      </w:r>
      <w:r>
        <w:rPr>
          <w:color w:val="FF0000"/>
        </w:rPr>
        <w:t>s</w:t>
      </w:r>
    </w:p>
    <w:p w14:paraId="57085FB3" w14:textId="1EE6147E" w:rsidR="001042B3" w:rsidRDefault="001042B3" w:rsidP="001042B3">
      <w:pPr>
        <w:pStyle w:val="Titre2"/>
      </w:pPr>
      <w:r>
        <w:t>Drag and Drop</w:t>
      </w:r>
    </w:p>
    <w:p w14:paraId="7BACF412" w14:textId="5716C698" w:rsidR="00F5540F" w:rsidRDefault="00F5540F" w:rsidP="00F5540F">
      <w:r>
        <w:t xml:space="preserve">Au début je pensais que le drag and drop pour l’application </w:t>
      </w:r>
      <w:proofErr w:type="spellStart"/>
      <w:r>
        <w:t>VolScore</w:t>
      </w:r>
      <w:proofErr w:type="spellEnd"/>
      <w:r>
        <w:t xml:space="preserve"> se ferrai tout simplement avec des div et un système de class avec du JS comme montré en dessous.</w:t>
      </w:r>
    </w:p>
    <w:p w14:paraId="58BBCBEB" w14:textId="6EA5DB2A" w:rsidR="00F5540F" w:rsidRDefault="00F5540F" w:rsidP="00F5540F">
      <w:pPr>
        <w:jc w:val="center"/>
      </w:pPr>
      <w:r>
        <w:rPr>
          <w:noProof/>
          <w:lang w:val="fr-CH" w:eastAsia="fr-CH"/>
        </w:rPr>
        <w:drawing>
          <wp:inline distT="0" distB="0" distL="0" distR="0" wp14:anchorId="2907D62E" wp14:editId="3EBE74A8">
            <wp:extent cx="4465671" cy="2509136"/>
            <wp:effectExtent l="0" t="0" r="0" b="5715"/>
            <wp:docPr id="6" name="Image 6" descr="C:\Users\pd51hwz\AppData\Local\Microsoft\Windows\INetCache\Content.Word\dragandrop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d51hwz\AppData\Local\Microsoft\Windows\INetCache\Content.Word\dragandropcomment.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90544" cy="2523111"/>
                    </a:xfrm>
                    <a:prstGeom prst="rect">
                      <a:avLst/>
                    </a:prstGeom>
                    <a:noFill/>
                    <a:ln>
                      <a:noFill/>
                    </a:ln>
                  </pic:spPr>
                </pic:pic>
              </a:graphicData>
            </a:graphic>
          </wp:inline>
        </w:drawing>
      </w:r>
    </w:p>
    <w:p w14:paraId="1D4939D6" w14:textId="731E7662" w:rsidR="00F5540F" w:rsidRDefault="00F5540F" w:rsidP="00F5540F">
      <w:pPr>
        <w:rPr>
          <w:b/>
          <w:color w:val="FF0000"/>
        </w:rPr>
      </w:pPr>
      <w:r w:rsidRPr="00F5540F">
        <w:rPr>
          <w:b/>
          <w:color w:val="FF0000"/>
        </w:rPr>
        <w:t xml:space="preserve">Je précise pour l’application </w:t>
      </w:r>
      <w:proofErr w:type="spellStart"/>
      <w:r w:rsidRPr="00F5540F">
        <w:rPr>
          <w:b/>
          <w:color w:val="FF0000"/>
        </w:rPr>
        <w:t>VolS</w:t>
      </w:r>
      <w:r>
        <w:rPr>
          <w:b/>
          <w:color w:val="FF0000"/>
        </w:rPr>
        <w:t>core</w:t>
      </w:r>
      <w:proofErr w:type="spellEnd"/>
    </w:p>
    <w:p w14:paraId="72B08808" w14:textId="4776DCF2" w:rsidR="00F5540F" w:rsidRDefault="00F5540F" w:rsidP="00F5540F">
      <w:pPr>
        <w:rPr>
          <w:color w:val="000000" w:themeColor="text1"/>
        </w:rPr>
      </w:pPr>
    </w:p>
    <w:p w14:paraId="36070389" w14:textId="7A703171" w:rsidR="00F5540F" w:rsidRDefault="00F5540F" w:rsidP="00F5540F">
      <w:pPr>
        <w:rPr>
          <w:color w:val="000000" w:themeColor="text1"/>
        </w:rPr>
      </w:pPr>
      <w:r>
        <w:rPr>
          <w:color w:val="000000" w:themeColor="text1"/>
        </w:rPr>
        <w:t xml:space="preserve">J’ai vite compris que ça ne se ferrai pas aussi simplement car premièrement les valeurs sont </w:t>
      </w:r>
      <w:proofErr w:type="gramStart"/>
      <w:r>
        <w:rPr>
          <w:color w:val="000000" w:themeColor="text1"/>
        </w:rPr>
        <w:t>mis</w:t>
      </w:r>
      <w:proofErr w:type="gramEnd"/>
      <w:r>
        <w:rPr>
          <w:color w:val="000000" w:themeColor="text1"/>
        </w:rPr>
        <w:t xml:space="preserve"> dans un formulaire et ensuite dans un SELECT. Pour ne pas modifier la structure du </w:t>
      </w:r>
      <w:proofErr w:type="spellStart"/>
      <w:r>
        <w:rPr>
          <w:color w:val="000000" w:themeColor="text1"/>
        </w:rPr>
        <w:t>backend</w:t>
      </w:r>
      <w:proofErr w:type="spellEnd"/>
      <w:r>
        <w:rPr>
          <w:color w:val="000000" w:themeColor="text1"/>
        </w:rPr>
        <w:t xml:space="preserve"> j’ai dû changer de façon de faire.</w:t>
      </w:r>
    </w:p>
    <w:p w14:paraId="09A28AC5" w14:textId="1C76749A" w:rsidR="00F5540F" w:rsidRDefault="00F5540F" w:rsidP="00F5540F">
      <w:pPr>
        <w:rPr>
          <w:color w:val="000000" w:themeColor="text1"/>
        </w:rPr>
      </w:pPr>
    </w:p>
    <w:p w14:paraId="0764014E" w14:textId="7FDFFD10" w:rsidR="00F5540F" w:rsidRPr="00F5540F" w:rsidRDefault="00F5540F" w:rsidP="00F5540F">
      <w:pPr>
        <w:rPr>
          <w:color w:val="000000" w:themeColor="text1"/>
        </w:rPr>
      </w:pPr>
      <w:r>
        <w:rPr>
          <w:color w:val="000000" w:themeColor="text1"/>
        </w:rPr>
        <w:lastRenderedPageBreak/>
        <w:t xml:space="preserve">Premièrement je me suis renseigné sur le drag and drop, grâce au site internet ci-dessous j’ai vite compris comment ça fonctionnerai niveau technique. Pour la tache logique de l’implémenter sur </w:t>
      </w:r>
      <w:proofErr w:type="gramStart"/>
      <w:r>
        <w:rPr>
          <w:color w:val="000000" w:themeColor="text1"/>
        </w:rPr>
        <w:t>des SELECT</w:t>
      </w:r>
      <w:proofErr w:type="gramEnd"/>
      <w:r>
        <w:rPr>
          <w:color w:val="000000" w:themeColor="text1"/>
        </w:rPr>
        <w:t xml:space="preserve"> ça a été plus compliqué.</w:t>
      </w:r>
    </w:p>
    <w:p w14:paraId="3E2A21AF" w14:textId="77777777" w:rsidR="00F5540F" w:rsidRDefault="00F5540F" w:rsidP="001042B3"/>
    <w:p w14:paraId="30AB2C4F" w14:textId="6DA49DF8" w:rsidR="001042B3" w:rsidRDefault="001042B3" w:rsidP="001042B3">
      <w:r w:rsidRPr="00F5540F">
        <w:rPr>
          <w:lang w:val="de-CH"/>
        </w:rPr>
        <w:t xml:space="preserve">Lien : </w:t>
      </w:r>
      <w:hyperlink r:id="rId16" w:history="1">
        <w:r w:rsidRPr="00F5540F">
          <w:rPr>
            <w:rStyle w:val="Lienhypertexte"/>
            <w:lang w:val="de-CH"/>
          </w:rPr>
          <w:t>https://www.digitalocean.com/community/tutorials/js-drag-and-drop-vanilla-js-fr</w:t>
        </w:r>
      </w:hyperlink>
    </w:p>
    <w:p w14:paraId="5F4D1A45" w14:textId="7A8B9856" w:rsidR="00151730" w:rsidRDefault="00151730" w:rsidP="001042B3"/>
    <w:p w14:paraId="5860141A" w14:textId="37E22305" w:rsidR="00151730" w:rsidRDefault="00151730" w:rsidP="001042B3">
      <w:r>
        <w:t>Une fois vus se site j’ai compris 2 choses :</w:t>
      </w:r>
    </w:p>
    <w:p w14:paraId="79663AFF" w14:textId="77777777" w:rsidR="00151730" w:rsidRDefault="00151730" w:rsidP="001042B3"/>
    <w:p w14:paraId="774976B4" w14:textId="5D038940" w:rsidR="00151730" w:rsidRDefault="00151730" w:rsidP="00151730">
      <w:pPr>
        <w:pStyle w:val="Paragraphedeliste"/>
        <w:numPr>
          <w:ilvl w:val="0"/>
          <w:numId w:val="20"/>
        </w:numPr>
        <w:rPr>
          <w:lang w:val="fr-CH"/>
        </w:rPr>
      </w:pPr>
      <w:r>
        <w:rPr>
          <w:lang w:val="fr-CH"/>
        </w:rPr>
        <w:t xml:space="preserve">En HTML un attribut </w:t>
      </w:r>
      <w:proofErr w:type="spellStart"/>
      <w:r>
        <w:rPr>
          <w:lang w:val="fr-CH"/>
        </w:rPr>
        <w:t>draggable</w:t>
      </w:r>
      <w:proofErr w:type="spellEnd"/>
      <w:r>
        <w:rPr>
          <w:lang w:val="fr-CH"/>
        </w:rPr>
        <w:t xml:space="preserve"> existe de base</w:t>
      </w:r>
    </w:p>
    <w:p w14:paraId="6BB53C15" w14:textId="6F5F478D" w:rsidR="00151730" w:rsidRPr="00151730" w:rsidRDefault="00151730" w:rsidP="00151730">
      <w:pPr>
        <w:pStyle w:val="Paragraphedeliste"/>
        <w:numPr>
          <w:ilvl w:val="0"/>
          <w:numId w:val="20"/>
        </w:numPr>
        <w:rPr>
          <w:lang w:val="fr-CH"/>
        </w:rPr>
      </w:pPr>
      <w:r>
        <w:rPr>
          <w:lang w:val="fr-CH"/>
        </w:rPr>
        <w:t xml:space="preserve">Le JS gère le </w:t>
      </w:r>
      <w:proofErr w:type="spellStart"/>
      <w:r>
        <w:rPr>
          <w:lang w:val="fr-CH"/>
        </w:rPr>
        <w:t>deplacement</w:t>
      </w:r>
      <w:proofErr w:type="spellEnd"/>
    </w:p>
    <w:p w14:paraId="3278AEA4" w14:textId="1CC8E87B" w:rsidR="001042B3" w:rsidRPr="00151730" w:rsidRDefault="001042B3" w:rsidP="00F5540F">
      <w:pPr>
        <w:pStyle w:val="Titre3"/>
        <w:numPr>
          <w:ilvl w:val="0"/>
          <w:numId w:val="0"/>
        </w:numPr>
        <w:rPr>
          <w:lang w:val="fr-CH"/>
        </w:rPr>
      </w:pPr>
    </w:p>
    <w:p w14:paraId="50B86B95" w14:textId="243077FA" w:rsidR="00F5540F" w:rsidRDefault="00151730" w:rsidP="001042B3">
      <w:pPr>
        <w:rPr>
          <w:lang w:val="fr-CH"/>
        </w:rPr>
      </w:pPr>
      <w:r>
        <w:rPr>
          <w:lang w:val="fr-CH"/>
        </w:rPr>
        <w:t xml:space="preserve">Pour les FORM, SELECT, DIV </w:t>
      </w:r>
      <w:proofErr w:type="spellStart"/>
      <w:r>
        <w:rPr>
          <w:lang w:val="fr-CH"/>
        </w:rPr>
        <w:t>etc</w:t>
      </w:r>
      <w:proofErr w:type="spellEnd"/>
      <w:r>
        <w:rPr>
          <w:lang w:val="fr-CH"/>
        </w:rPr>
        <w:t xml:space="preserve"> … J’ai </w:t>
      </w:r>
      <w:proofErr w:type="spellStart"/>
      <w:r>
        <w:rPr>
          <w:lang w:val="fr-CH"/>
        </w:rPr>
        <w:t>fais</w:t>
      </w:r>
      <w:proofErr w:type="spellEnd"/>
      <w:r>
        <w:rPr>
          <w:lang w:val="fr-CH"/>
        </w:rPr>
        <w:t xml:space="preserve"> en sorte que </w:t>
      </w:r>
      <w:proofErr w:type="gramStart"/>
      <w:r>
        <w:rPr>
          <w:lang w:val="fr-CH"/>
        </w:rPr>
        <w:t>les SELECT</w:t>
      </w:r>
      <w:proofErr w:type="gramEnd"/>
      <w:r>
        <w:rPr>
          <w:lang w:val="fr-CH"/>
        </w:rPr>
        <w:t xml:space="preserve"> ne change pas. A la place des DIV j’ai insérer des OPTION qui ont un style en CSS pour faire croire que c’est des blocs.</w:t>
      </w:r>
    </w:p>
    <w:p w14:paraId="207D1601" w14:textId="0BE3EC59" w:rsidR="00151730" w:rsidRDefault="00151730" w:rsidP="001042B3">
      <w:pPr>
        <w:rPr>
          <w:lang w:val="fr-CH"/>
        </w:rPr>
      </w:pPr>
    </w:p>
    <w:p w14:paraId="0EBC27F4" w14:textId="09367112" w:rsidR="00F5540F" w:rsidRDefault="00F5540F" w:rsidP="001042B3">
      <w:pPr>
        <w:rPr>
          <w:lang w:val="fr-CH"/>
        </w:rPr>
      </w:pPr>
      <w:r>
        <w:rPr>
          <w:lang w:val="fr-CH"/>
        </w:rPr>
        <w:pict w14:anchorId="68DF255B">
          <v:shape id="_x0000_i1036" type="#_x0000_t75" style="width:452.95pt;height:254.5pt">
            <v:imagedata r:id="rId17" o:title="dragandropc"/>
          </v:shape>
        </w:pict>
      </w:r>
    </w:p>
    <w:p w14:paraId="6B7DCFBA" w14:textId="5102BA17" w:rsidR="00151730" w:rsidRDefault="00151730" w:rsidP="001042B3">
      <w:pPr>
        <w:rPr>
          <w:lang w:val="fr-CH"/>
        </w:rPr>
      </w:pPr>
      <w:r>
        <w:rPr>
          <w:lang w:val="fr-CH"/>
        </w:rPr>
        <w:t xml:space="preserve">Bien beau d’avoir cela mais pour que l’attribut </w:t>
      </w:r>
      <w:proofErr w:type="spellStart"/>
      <w:r>
        <w:rPr>
          <w:lang w:val="fr-CH"/>
        </w:rPr>
        <w:t>draggable</w:t>
      </w:r>
      <w:proofErr w:type="spellEnd"/>
      <w:r>
        <w:rPr>
          <w:lang w:val="fr-CH"/>
        </w:rPr>
        <w:t xml:space="preserve"> fonctionne j’ai dû intégrer le JS. </w:t>
      </w:r>
      <w:proofErr w:type="spellStart"/>
      <w:proofErr w:type="gramStart"/>
      <w:r>
        <w:rPr>
          <w:lang w:val="fr-CH"/>
        </w:rPr>
        <w:t>onDragStart</w:t>
      </w:r>
      <w:proofErr w:type="spellEnd"/>
      <w:r>
        <w:rPr>
          <w:lang w:val="fr-CH"/>
        </w:rPr>
        <w:t>(</w:t>
      </w:r>
      <w:proofErr w:type="gramEnd"/>
      <w:r>
        <w:rPr>
          <w:lang w:val="fr-CH"/>
        </w:rPr>
        <w:t xml:space="preserve">), </w:t>
      </w:r>
      <w:proofErr w:type="spellStart"/>
      <w:r>
        <w:rPr>
          <w:lang w:val="fr-CH"/>
        </w:rPr>
        <w:t>onDragOver</w:t>
      </w:r>
      <w:proofErr w:type="spellEnd"/>
      <w:r>
        <w:rPr>
          <w:lang w:val="fr-CH"/>
        </w:rPr>
        <w:t xml:space="preserve">() et </w:t>
      </w:r>
      <w:proofErr w:type="spellStart"/>
      <w:r>
        <w:rPr>
          <w:lang w:val="fr-CH"/>
        </w:rPr>
        <w:t>onDrop</w:t>
      </w:r>
      <w:proofErr w:type="spellEnd"/>
      <w:r>
        <w:rPr>
          <w:lang w:val="fr-CH"/>
        </w:rPr>
        <w:t xml:space="preserve">() qui ont été créer. Si vous </w:t>
      </w:r>
      <w:proofErr w:type="spellStart"/>
      <w:r>
        <w:rPr>
          <w:lang w:val="fr-CH"/>
        </w:rPr>
        <w:t>comprennez</w:t>
      </w:r>
      <w:proofErr w:type="spellEnd"/>
      <w:r>
        <w:rPr>
          <w:lang w:val="fr-CH"/>
        </w:rPr>
        <w:t xml:space="preserve"> l’anglais vous comprendrez que la méthode 1 est lorsque on choisit la pièce, ensuite lorsque on glisse par-dessus et ensuite quand on </w:t>
      </w:r>
      <w:proofErr w:type="spellStart"/>
      <w:r>
        <w:rPr>
          <w:lang w:val="fr-CH"/>
        </w:rPr>
        <w:t>lache</w:t>
      </w:r>
      <w:proofErr w:type="spellEnd"/>
      <w:r>
        <w:rPr>
          <w:lang w:val="fr-CH"/>
        </w:rPr>
        <w:t xml:space="preserve"> sur un objet. Ces méthodes JS doivent </w:t>
      </w:r>
      <w:proofErr w:type="spellStart"/>
      <w:r>
        <w:rPr>
          <w:lang w:val="fr-CH"/>
        </w:rPr>
        <w:t>etre</w:t>
      </w:r>
      <w:proofErr w:type="spellEnd"/>
      <w:r>
        <w:rPr>
          <w:lang w:val="fr-CH"/>
        </w:rPr>
        <w:t xml:space="preserve"> mis sur chaque objet qui ont en besoins. </w:t>
      </w:r>
      <w:proofErr w:type="gramStart"/>
      <w:r>
        <w:rPr>
          <w:lang w:val="fr-CH"/>
        </w:rPr>
        <w:t>Les SELECT</w:t>
      </w:r>
      <w:proofErr w:type="gramEnd"/>
      <w:r>
        <w:rPr>
          <w:lang w:val="fr-CH"/>
        </w:rPr>
        <w:t xml:space="preserve"> le </w:t>
      </w:r>
      <w:proofErr w:type="spellStart"/>
      <w:r>
        <w:rPr>
          <w:lang w:val="fr-CH"/>
        </w:rPr>
        <w:t>onDrop</w:t>
      </w:r>
      <w:proofErr w:type="spellEnd"/>
      <w:r>
        <w:rPr>
          <w:lang w:val="fr-CH"/>
        </w:rPr>
        <w:t xml:space="preserve"> qui est gérer lorsqu’on lui </w:t>
      </w:r>
      <w:proofErr w:type="spellStart"/>
      <w:r>
        <w:rPr>
          <w:lang w:val="fr-CH"/>
        </w:rPr>
        <w:t>lache</w:t>
      </w:r>
      <w:proofErr w:type="spellEnd"/>
      <w:r>
        <w:rPr>
          <w:lang w:val="fr-CH"/>
        </w:rPr>
        <w:t xml:space="preserve"> une option et les options les 2 autres pour savoir le quelle est </w:t>
      </w:r>
      <w:proofErr w:type="spellStart"/>
      <w:r>
        <w:rPr>
          <w:lang w:val="fr-CH"/>
        </w:rPr>
        <w:t>prit</w:t>
      </w:r>
      <w:proofErr w:type="spellEnd"/>
      <w:r>
        <w:rPr>
          <w:lang w:val="fr-CH"/>
        </w:rPr>
        <w:t>.</w:t>
      </w:r>
    </w:p>
    <w:p w14:paraId="70A9EC0E" w14:textId="43530562" w:rsidR="00151730" w:rsidRDefault="00151730" w:rsidP="001042B3">
      <w:pPr>
        <w:rPr>
          <w:lang w:val="fr-CH"/>
        </w:rPr>
      </w:pPr>
    </w:p>
    <w:p w14:paraId="63025D23" w14:textId="01FEA005" w:rsidR="00151730" w:rsidRDefault="00151730" w:rsidP="001042B3">
      <w:pPr>
        <w:rPr>
          <w:lang w:val="fr-CH"/>
        </w:rPr>
      </w:pPr>
      <w:proofErr w:type="spellStart"/>
      <w:r w:rsidRPr="00151730">
        <w:rPr>
          <w:b/>
          <w:lang w:val="fr-CH"/>
        </w:rPr>
        <w:t>Probleme</w:t>
      </w:r>
      <w:proofErr w:type="spellEnd"/>
      <w:r>
        <w:rPr>
          <w:lang w:val="fr-CH"/>
        </w:rPr>
        <w:t> :</w:t>
      </w:r>
    </w:p>
    <w:p w14:paraId="204D98C4" w14:textId="0FF88698" w:rsidR="00FA3710" w:rsidRDefault="00FA3710" w:rsidP="001042B3">
      <w:pPr>
        <w:rPr>
          <w:lang w:val="fr-CH"/>
        </w:rPr>
      </w:pPr>
    </w:p>
    <w:p w14:paraId="4C5028EB" w14:textId="23996BCD" w:rsidR="00FA3710" w:rsidRDefault="00FA3710" w:rsidP="001042B3">
      <w:pPr>
        <w:rPr>
          <w:lang w:val="fr-CH"/>
        </w:rPr>
      </w:pPr>
      <w:r>
        <w:rPr>
          <w:lang w:val="fr-CH"/>
        </w:rPr>
        <w:t xml:space="preserve">Si je veux enlever la valeur dans le select et le remettre où il était ? </w:t>
      </w:r>
    </w:p>
    <w:p w14:paraId="4FC95B48" w14:textId="77777777" w:rsidR="00FA3710" w:rsidRDefault="00FA3710" w:rsidP="001042B3">
      <w:pPr>
        <w:rPr>
          <w:lang w:val="fr-CH"/>
        </w:rPr>
      </w:pPr>
      <w:bookmarkStart w:id="18" w:name="_GoBack"/>
      <w:bookmarkEnd w:id="18"/>
    </w:p>
    <w:p w14:paraId="1FFB5F88" w14:textId="00028C8E" w:rsidR="00FA3710" w:rsidRPr="00F5540F" w:rsidRDefault="00FA3710" w:rsidP="001042B3">
      <w:pPr>
        <w:rPr>
          <w:lang w:val="fr-CH"/>
        </w:rPr>
      </w:pPr>
      <w:r>
        <w:rPr>
          <w:lang w:val="fr-CH"/>
        </w:rPr>
        <w:t xml:space="preserve">Simplement la balise qui stocke les options de base on peut lui donner la méthode </w:t>
      </w:r>
      <w:proofErr w:type="spellStart"/>
      <w:proofErr w:type="gramStart"/>
      <w:r>
        <w:rPr>
          <w:lang w:val="fr-CH"/>
        </w:rPr>
        <w:t>onDrop</w:t>
      </w:r>
      <w:proofErr w:type="spellEnd"/>
      <w:r>
        <w:rPr>
          <w:lang w:val="fr-CH"/>
        </w:rPr>
        <w:t>(</w:t>
      </w:r>
      <w:proofErr w:type="gramEnd"/>
      <w:r>
        <w:rPr>
          <w:lang w:val="fr-CH"/>
        </w:rPr>
        <w:t>).</w:t>
      </w:r>
    </w:p>
    <w:p w14:paraId="17529326" w14:textId="77777777" w:rsidR="003A0F9C" w:rsidRPr="00F5540F" w:rsidRDefault="003A0F9C" w:rsidP="003A0F9C">
      <w:pPr>
        <w:rPr>
          <w:lang w:val="fr-CH"/>
        </w:rPr>
      </w:pPr>
    </w:p>
    <w:p w14:paraId="55E3CD07" w14:textId="77777777" w:rsidR="003A0F9C" w:rsidRDefault="003A0F9C" w:rsidP="003A0F9C">
      <w:pPr>
        <w:rPr>
          <w:b/>
          <w:i/>
          <w:iCs/>
          <w:color w:val="FF0000"/>
        </w:rPr>
      </w:pPr>
      <w:r w:rsidRPr="002036CD">
        <w:rPr>
          <w:b/>
          <w:i/>
          <w:iCs/>
          <w:color w:val="FF0000"/>
        </w:rPr>
        <w:lastRenderedPageBreak/>
        <w:t>Ce chapitre est constitué de plusieurs sous-chapitre</w:t>
      </w:r>
      <w:r>
        <w:rPr>
          <w:b/>
          <w:i/>
          <w:iCs/>
          <w:color w:val="FF0000"/>
        </w:rPr>
        <w:t>.</w:t>
      </w:r>
    </w:p>
    <w:p w14:paraId="1F3D768A" w14:textId="77777777" w:rsidR="003A0F9C" w:rsidRDefault="003A0F9C" w:rsidP="003A0F9C">
      <w:pPr>
        <w:rPr>
          <w:b/>
          <w:i/>
          <w:iCs/>
          <w:color w:val="FF0000"/>
        </w:rPr>
      </w:pPr>
    </w:p>
    <w:p w14:paraId="13F93C51" w14:textId="77777777" w:rsidR="003A0F9C" w:rsidRDefault="003A0F9C" w:rsidP="003A0F9C">
      <w:pPr>
        <w:rPr>
          <w:b/>
          <w:i/>
          <w:iCs/>
          <w:color w:val="FF0000"/>
        </w:rPr>
      </w:pPr>
      <w:r>
        <w:rPr>
          <w:b/>
          <w:i/>
          <w:iCs/>
          <w:color w:val="FF0000"/>
        </w:rPr>
        <w:t>Chaque sous-chapitre</w:t>
      </w:r>
      <w:r w:rsidRPr="002036CD">
        <w:rPr>
          <w:b/>
          <w:i/>
          <w:iCs/>
          <w:color w:val="FF0000"/>
        </w:rPr>
        <w:t xml:space="preserve"> expliqu</w:t>
      </w:r>
      <w:r>
        <w:rPr>
          <w:b/>
          <w:i/>
          <w:iCs/>
          <w:color w:val="FF0000"/>
        </w:rPr>
        <w:t>e</w:t>
      </w:r>
      <w:r w:rsidRPr="002036CD">
        <w:rPr>
          <w:b/>
          <w:i/>
          <w:iCs/>
          <w:color w:val="FF0000"/>
        </w:rPr>
        <w:t xml:space="preserve"> un </w:t>
      </w:r>
      <w:r>
        <w:rPr>
          <w:b/>
          <w:i/>
          <w:iCs/>
          <w:color w:val="FF0000"/>
        </w:rPr>
        <w:t xml:space="preserve">point de </w:t>
      </w:r>
      <w:r w:rsidRPr="002036CD">
        <w:rPr>
          <w:b/>
          <w:i/>
          <w:iCs/>
          <w:color w:val="FF0000"/>
        </w:rPr>
        <w:t xml:space="preserve">design </w:t>
      </w:r>
      <w:r>
        <w:rPr>
          <w:b/>
          <w:i/>
          <w:iCs/>
          <w:color w:val="FF0000"/>
        </w:rPr>
        <w:t xml:space="preserve">technique </w:t>
      </w:r>
      <w:r w:rsidRPr="002036CD">
        <w:rPr>
          <w:b/>
          <w:i/>
          <w:iCs/>
          <w:color w:val="FF0000"/>
        </w:rPr>
        <w:t xml:space="preserve">particulier, quelque chose que vous avez </w:t>
      </w:r>
      <w:r>
        <w:rPr>
          <w:b/>
          <w:i/>
          <w:iCs/>
          <w:color w:val="FF0000"/>
        </w:rPr>
        <w:t xml:space="preserve">dû </w:t>
      </w:r>
      <w:r w:rsidRPr="002036CD">
        <w:rPr>
          <w:b/>
          <w:i/>
          <w:iCs/>
          <w:color w:val="FF0000"/>
        </w:rPr>
        <w:t>invent</w:t>
      </w:r>
      <w:r>
        <w:rPr>
          <w:b/>
          <w:i/>
          <w:iCs/>
          <w:color w:val="FF0000"/>
        </w:rPr>
        <w:t>er</w:t>
      </w:r>
      <w:r w:rsidRPr="002036CD">
        <w:rPr>
          <w:b/>
          <w:i/>
          <w:iCs/>
          <w:color w:val="FF0000"/>
        </w:rPr>
        <w:t xml:space="preserve"> pour répondre au besoin et qui ne peut pas s’expliquer par de simples commentaires dans le code.</w:t>
      </w:r>
    </w:p>
    <w:p w14:paraId="5B8B9B08" w14:textId="77777777" w:rsidR="003A0F9C" w:rsidRDefault="003A0F9C" w:rsidP="003A0F9C">
      <w:pPr>
        <w:rPr>
          <w:b/>
          <w:i/>
          <w:iCs/>
          <w:color w:val="FF0000"/>
        </w:rPr>
      </w:pPr>
    </w:p>
    <w:p w14:paraId="15C7772C" w14:textId="77777777" w:rsidR="003A0F9C" w:rsidRPr="002036CD" w:rsidRDefault="003A0F9C" w:rsidP="003A0F9C">
      <w:pPr>
        <w:rPr>
          <w:b/>
          <w:i/>
          <w:iCs/>
          <w:color w:val="FF0000"/>
        </w:rPr>
      </w:pPr>
      <w:r>
        <w:rPr>
          <w:b/>
          <w:i/>
          <w:iCs/>
          <w:color w:val="FF0000"/>
        </w:rPr>
        <w:t>Il s’agit d’explications techniques sur le fonctionnement du système. Les explications sont appuyées par des diagrammes, ou de très brefs éléments de code.</w:t>
      </w:r>
    </w:p>
    <w:p w14:paraId="203390BA" w14:textId="77777777" w:rsidR="003A0F9C" w:rsidRPr="002036CD" w:rsidRDefault="003A0F9C" w:rsidP="003A0F9C">
      <w:pPr>
        <w:rPr>
          <w:b/>
          <w:i/>
          <w:iCs/>
          <w:color w:val="FF0000"/>
        </w:rPr>
      </w:pPr>
    </w:p>
    <w:p w14:paraId="7543FCD2" w14:textId="77777777" w:rsidR="003A0F9C" w:rsidRDefault="003A0F9C" w:rsidP="003A0F9C">
      <w:pPr>
        <w:rPr>
          <w:b/>
          <w:i/>
          <w:iCs/>
          <w:color w:val="FF0000"/>
        </w:rPr>
      </w:pPr>
      <w:r w:rsidRPr="002036CD">
        <w:rPr>
          <w:b/>
          <w:i/>
          <w:iCs/>
          <w:color w:val="FF0000"/>
        </w:rPr>
        <w:t>NE PAS mettre ici des pratiques usuelles que tout professionnel de la branche connaît déjà. Par exemple, n’EXPLIQUEZ PAS ICI CE QU’EST LE PATTERN MVC.</w:t>
      </w:r>
    </w:p>
    <w:p w14:paraId="4C46E88B" w14:textId="77777777" w:rsidR="003A0F9C" w:rsidRDefault="003A0F9C" w:rsidP="003A0F9C">
      <w:pPr>
        <w:rPr>
          <w:b/>
          <w:i/>
          <w:iCs/>
          <w:color w:val="FF0000"/>
        </w:rPr>
      </w:pPr>
    </w:p>
    <w:p w14:paraId="5753F7D5" w14:textId="77777777" w:rsidR="003A0F9C" w:rsidRDefault="003A0F9C" w:rsidP="003A0F9C">
      <w:pPr>
        <w:rPr>
          <w:b/>
          <w:i/>
          <w:iCs/>
          <w:color w:val="FF0000"/>
        </w:rPr>
      </w:pPr>
      <w:r>
        <w:rPr>
          <w:b/>
          <w:i/>
          <w:iCs/>
          <w:color w:val="FF0000"/>
        </w:rPr>
        <w:t xml:space="preserve">Exemple (simplifié à l’extrême) : Protection contre des formulaires mal intentionnés ou modifiés </w:t>
      </w:r>
    </w:p>
    <w:p w14:paraId="4B579054" w14:textId="77777777" w:rsidR="003A0F9C" w:rsidRDefault="003A0F9C" w:rsidP="003A0F9C">
      <w:pPr>
        <w:pStyle w:val="Paragraphedeliste"/>
        <w:numPr>
          <w:ilvl w:val="0"/>
          <w:numId w:val="16"/>
        </w:numPr>
        <w:rPr>
          <w:b/>
          <w:i/>
          <w:iCs/>
          <w:color w:val="FF0000"/>
        </w:rPr>
      </w:pPr>
      <w:r>
        <w:rPr>
          <w:b/>
          <w:i/>
          <w:iCs/>
          <w:color w:val="FF0000"/>
        </w:rPr>
        <w:t xml:space="preserve">Au moment de générer le formulaire, le script </w:t>
      </w:r>
      <w:proofErr w:type="spellStart"/>
      <w:r>
        <w:rPr>
          <w:b/>
          <w:i/>
          <w:iCs/>
          <w:color w:val="FF0000"/>
        </w:rPr>
        <w:t>php</w:t>
      </w:r>
      <w:proofErr w:type="spellEnd"/>
      <w:r>
        <w:rPr>
          <w:b/>
          <w:i/>
          <w:iCs/>
          <w:color w:val="FF0000"/>
        </w:rPr>
        <w:t> :</w:t>
      </w:r>
    </w:p>
    <w:p w14:paraId="7948BA35" w14:textId="77777777" w:rsidR="003A0F9C" w:rsidRDefault="003A0F9C" w:rsidP="003A0F9C">
      <w:pPr>
        <w:pStyle w:val="Paragraphedeliste"/>
        <w:numPr>
          <w:ilvl w:val="1"/>
          <w:numId w:val="16"/>
        </w:numPr>
        <w:rPr>
          <w:b/>
          <w:i/>
          <w:iCs/>
          <w:color w:val="FF0000"/>
        </w:rPr>
      </w:pPr>
      <w:r>
        <w:rPr>
          <w:b/>
          <w:i/>
          <w:iCs/>
          <w:color w:val="FF0000"/>
        </w:rPr>
        <w:t>Concatène les noms de tous les champs contenus dans le formulaire</w:t>
      </w:r>
    </w:p>
    <w:p w14:paraId="761C7F55" w14:textId="77777777" w:rsidR="003A0F9C" w:rsidRDefault="003A0F9C" w:rsidP="003A0F9C">
      <w:pPr>
        <w:pStyle w:val="Paragraphedeliste"/>
        <w:numPr>
          <w:ilvl w:val="1"/>
          <w:numId w:val="16"/>
        </w:numPr>
        <w:rPr>
          <w:b/>
          <w:i/>
          <w:iCs/>
          <w:color w:val="FF0000"/>
        </w:rPr>
      </w:pPr>
      <w:r>
        <w:rPr>
          <w:b/>
          <w:i/>
          <w:iCs/>
          <w:color w:val="FF0000"/>
        </w:rPr>
        <w:t>Calcule un hash SHA256 de la chaîne obtenue</w:t>
      </w:r>
    </w:p>
    <w:p w14:paraId="3E4DD84A" w14:textId="77777777" w:rsidR="003A0F9C" w:rsidRDefault="003A0F9C" w:rsidP="003A0F9C">
      <w:pPr>
        <w:pStyle w:val="Paragraphedeliste"/>
        <w:numPr>
          <w:ilvl w:val="1"/>
          <w:numId w:val="16"/>
        </w:numPr>
        <w:rPr>
          <w:b/>
          <w:i/>
          <w:iCs/>
          <w:color w:val="FF0000"/>
        </w:rPr>
      </w:pPr>
      <w:r>
        <w:rPr>
          <w:b/>
          <w:i/>
          <w:iCs/>
          <w:color w:val="FF0000"/>
        </w:rPr>
        <w:t xml:space="preserve">Ajoute un input nommé « CSRF » de type </w:t>
      </w:r>
      <w:proofErr w:type="spellStart"/>
      <w:r>
        <w:rPr>
          <w:b/>
          <w:i/>
          <w:iCs/>
          <w:color w:val="FF0000"/>
        </w:rPr>
        <w:t>hidden</w:t>
      </w:r>
      <w:proofErr w:type="spellEnd"/>
      <w:r>
        <w:rPr>
          <w:b/>
          <w:i/>
          <w:iCs/>
          <w:color w:val="FF0000"/>
        </w:rPr>
        <w:t xml:space="preserve"> dans le </w:t>
      </w:r>
      <w:proofErr w:type="spellStart"/>
      <w:r>
        <w:rPr>
          <w:b/>
          <w:i/>
          <w:iCs/>
          <w:color w:val="FF0000"/>
        </w:rPr>
        <w:t>form</w:t>
      </w:r>
      <w:proofErr w:type="spellEnd"/>
    </w:p>
    <w:p w14:paraId="4B6F64D3" w14:textId="77777777" w:rsidR="003A0F9C" w:rsidRDefault="003A0F9C" w:rsidP="003A0F9C">
      <w:pPr>
        <w:pStyle w:val="Paragraphedeliste"/>
        <w:numPr>
          <w:ilvl w:val="0"/>
          <w:numId w:val="16"/>
        </w:numPr>
        <w:rPr>
          <w:b/>
          <w:i/>
          <w:iCs/>
          <w:color w:val="FF0000"/>
        </w:rPr>
      </w:pPr>
      <w:r>
        <w:rPr>
          <w:b/>
          <w:i/>
          <w:iCs/>
          <w:color w:val="FF0000"/>
        </w:rPr>
        <w:t xml:space="preserve">A la réception du POST du </w:t>
      </w:r>
      <w:proofErr w:type="spellStart"/>
      <w:r>
        <w:rPr>
          <w:b/>
          <w:i/>
          <w:iCs/>
          <w:color w:val="FF0000"/>
        </w:rPr>
        <w:t>fromulaire</w:t>
      </w:r>
      <w:proofErr w:type="spellEnd"/>
    </w:p>
    <w:p w14:paraId="0B7BD99B" w14:textId="77777777" w:rsidR="003A0F9C" w:rsidRDefault="003A0F9C" w:rsidP="003A0F9C">
      <w:pPr>
        <w:pStyle w:val="Paragraphedeliste"/>
        <w:numPr>
          <w:ilvl w:val="1"/>
          <w:numId w:val="16"/>
        </w:numPr>
        <w:rPr>
          <w:b/>
          <w:i/>
          <w:iCs/>
          <w:color w:val="FF0000"/>
        </w:rPr>
      </w:pPr>
      <w:r>
        <w:rPr>
          <w:b/>
          <w:i/>
          <w:iCs/>
          <w:color w:val="FF0000"/>
        </w:rPr>
        <w:t>Concatène les noms des indices de $_POST</w:t>
      </w:r>
    </w:p>
    <w:p w14:paraId="2957D8D1" w14:textId="77777777" w:rsidR="003A0F9C" w:rsidRPr="000E45CA" w:rsidRDefault="003A0F9C" w:rsidP="003A0F9C">
      <w:pPr>
        <w:pStyle w:val="Paragraphedeliste"/>
        <w:numPr>
          <w:ilvl w:val="1"/>
          <w:numId w:val="16"/>
        </w:numPr>
        <w:rPr>
          <w:b/>
          <w:i/>
          <w:iCs/>
          <w:color w:val="FF0000"/>
        </w:rPr>
      </w:pPr>
      <w:r>
        <w:rPr>
          <w:b/>
          <w:i/>
          <w:iCs/>
          <w:color w:val="FF0000"/>
        </w:rPr>
        <w:t>Calcule un hash SHA256 de la chaîne obtenue</w:t>
      </w:r>
    </w:p>
    <w:p w14:paraId="2A2584AC" w14:textId="77777777" w:rsidR="003A0F9C" w:rsidRPr="00945E77" w:rsidRDefault="003A0F9C" w:rsidP="003A0F9C">
      <w:pPr>
        <w:pStyle w:val="Paragraphedeliste"/>
        <w:numPr>
          <w:ilvl w:val="1"/>
          <w:numId w:val="16"/>
        </w:numPr>
        <w:rPr>
          <w:b/>
          <w:i/>
          <w:iCs/>
          <w:color w:val="FF0000"/>
        </w:rPr>
      </w:pPr>
      <w:r>
        <w:rPr>
          <w:b/>
          <w:i/>
          <w:iCs/>
          <w:color w:val="FF0000"/>
        </w:rPr>
        <w:t>Vérifie que la valeur du champ CSRF correspond</w:t>
      </w:r>
    </w:p>
    <w:p w14:paraId="7C5F7D8B" w14:textId="77777777" w:rsidR="003A0F9C" w:rsidRPr="002036CD" w:rsidRDefault="003A0F9C" w:rsidP="003A0F9C">
      <w:pPr>
        <w:rPr>
          <w:b/>
          <w:i/>
          <w:iCs/>
          <w:color w:val="FF0000"/>
        </w:rPr>
      </w:pPr>
    </w:p>
    <w:p w14:paraId="76602D23" w14:textId="77777777" w:rsidR="003A0F9C" w:rsidRDefault="003A0F9C" w:rsidP="003A0F9C">
      <w:pPr>
        <w:pStyle w:val="Titre3"/>
        <w:rPr>
          <w:i/>
          <w:iCs/>
          <w:color w:val="FF0000"/>
        </w:rPr>
      </w:pPr>
      <w:r w:rsidRPr="002036CD">
        <w:rPr>
          <w:i/>
          <w:iCs/>
          <w:color w:val="FF0000"/>
        </w:rPr>
        <w:t>…</w:t>
      </w:r>
    </w:p>
    <w:p w14:paraId="62B08A6E" w14:textId="77777777" w:rsidR="003A0F9C" w:rsidRPr="002036CD" w:rsidRDefault="003A0F9C" w:rsidP="003A0F9C"/>
    <w:p w14:paraId="29BB7B66" w14:textId="77777777" w:rsidR="003A0F9C" w:rsidRDefault="003A0F9C" w:rsidP="003A0F9C">
      <w:pPr>
        <w:pStyle w:val="Titre3"/>
        <w:rPr>
          <w:i/>
          <w:iCs/>
          <w:color w:val="FF0000"/>
        </w:rPr>
      </w:pPr>
      <w:r w:rsidRPr="002036CD">
        <w:rPr>
          <w:i/>
          <w:iCs/>
          <w:color w:val="FF0000"/>
        </w:rPr>
        <w:t>…</w:t>
      </w:r>
    </w:p>
    <w:p w14:paraId="1879BEF1" w14:textId="77777777" w:rsidR="003A0F9C" w:rsidRPr="002036CD" w:rsidRDefault="003A0F9C" w:rsidP="003A0F9C"/>
    <w:p w14:paraId="119ED096" w14:textId="77777777" w:rsidR="003A0F9C" w:rsidRPr="002036CD" w:rsidRDefault="003A0F9C" w:rsidP="003A0F9C">
      <w:pPr>
        <w:pStyle w:val="Titre3"/>
        <w:rPr>
          <w:i/>
          <w:iCs/>
          <w:color w:val="FF0000"/>
        </w:rPr>
      </w:pPr>
      <w:r w:rsidRPr="002036CD">
        <w:rPr>
          <w:i/>
          <w:iCs/>
          <w:color w:val="FF0000"/>
        </w:rPr>
        <w:t>…</w:t>
      </w:r>
    </w:p>
    <w:p w14:paraId="14B4C457" w14:textId="77777777" w:rsidR="00FD3342" w:rsidRDefault="00FD3342" w:rsidP="00FD3342">
      <w:pPr>
        <w:pStyle w:val="Titre2"/>
        <w:rPr>
          <w:i w:val="0"/>
          <w:iCs/>
        </w:rPr>
      </w:pPr>
      <w:r>
        <w:rPr>
          <w:i w:val="0"/>
          <w:iCs/>
        </w:rPr>
        <w:t>Déroulement</w:t>
      </w:r>
    </w:p>
    <w:p w14:paraId="75DCF9C5" w14:textId="77777777" w:rsidR="00FD3342" w:rsidRDefault="00FD3342" w:rsidP="00FD3342">
      <w:pPr>
        <w:pStyle w:val="Titre3"/>
      </w:pPr>
      <w:r>
        <w:t>Sprints</w:t>
      </w:r>
    </w:p>
    <w:p w14:paraId="3966F54D" w14:textId="77777777" w:rsidR="00B35D46" w:rsidRPr="00B35D46" w:rsidRDefault="00B35D46" w:rsidP="00B35D46"/>
    <w:p w14:paraId="3DDD52D4" w14:textId="5924ACD3" w:rsidR="00FD3342" w:rsidRDefault="00FD3342" w:rsidP="00FD3342">
      <w:pPr>
        <w:ind w:left="1134" w:hanging="774"/>
        <w:rPr>
          <w:b/>
          <w:bCs/>
          <w:i/>
          <w:iCs/>
          <w:color w:val="FF0000"/>
        </w:rPr>
      </w:pPr>
      <w:r w:rsidRPr="00FD3342">
        <w:rPr>
          <w:b/>
          <w:bCs/>
          <w:i/>
          <w:iCs/>
          <w:color w:val="FF0000"/>
        </w:rPr>
        <w:t xml:space="preserve">Résumer le déroulement du sprint, </w:t>
      </w:r>
      <w:r w:rsidR="003F41A8">
        <w:rPr>
          <w:b/>
          <w:bCs/>
          <w:i/>
          <w:iCs/>
          <w:color w:val="FF0000"/>
        </w:rPr>
        <w:t xml:space="preserve">le résultat de </w:t>
      </w:r>
      <w:r w:rsidRPr="00FD3342">
        <w:rPr>
          <w:b/>
          <w:bCs/>
          <w:i/>
          <w:iCs/>
          <w:color w:val="FF0000"/>
        </w:rPr>
        <w:t xml:space="preserve">sa revue, sa </w:t>
      </w:r>
      <w:proofErr w:type="spellStart"/>
      <w:r w:rsidRPr="00FD3342">
        <w:rPr>
          <w:b/>
          <w:bCs/>
          <w:i/>
          <w:iCs/>
          <w:color w:val="FF0000"/>
        </w:rPr>
        <w:t>retrospective</w:t>
      </w:r>
      <w:proofErr w:type="spellEnd"/>
    </w:p>
    <w:p w14:paraId="6F070220" w14:textId="42CD0FB9" w:rsidR="00657F63" w:rsidRDefault="00657F63" w:rsidP="00FD3342">
      <w:pPr>
        <w:ind w:left="1134" w:hanging="774"/>
        <w:rPr>
          <w:b/>
          <w:bCs/>
          <w:i/>
          <w:iCs/>
          <w:color w:val="FF0000"/>
        </w:rPr>
      </w:pPr>
    </w:p>
    <w:p w14:paraId="4FE100E0" w14:textId="162390CF" w:rsidR="00657F63" w:rsidRDefault="00657F63" w:rsidP="00657F63">
      <w:pPr>
        <w:rPr>
          <w:b/>
          <w:color w:val="000000" w:themeColor="text1"/>
        </w:rPr>
      </w:pPr>
      <w:r w:rsidRPr="00657F63">
        <w:rPr>
          <w:b/>
          <w:color w:val="000000" w:themeColor="text1"/>
        </w:rPr>
        <w:t>Sprint 1</w:t>
      </w:r>
    </w:p>
    <w:p w14:paraId="6D770321" w14:textId="03EE7CA7" w:rsidR="00657F63" w:rsidRDefault="00657F63" w:rsidP="00657F63">
      <w:pPr>
        <w:rPr>
          <w:b/>
          <w:color w:val="000000" w:themeColor="text1"/>
        </w:rPr>
      </w:pPr>
    </w:p>
    <w:p w14:paraId="6F30CD56" w14:textId="1A91DE55" w:rsidR="00657F63" w:rsidRDefault="00657F63" w:rsidP="00657F63">
      <w:pPr>
        <w:rPr>
          <w:color w:val="000000" w:themeColor="text1"/>
        </w:rPr>
      </w:pPr>
      <w:r>
        <w:rPr>
          <w:color w:val="000000" w:themeColor="text1"/>
        </w:rPr>
        <w:t>Le sprint numéro 1 a été</w:t>
      </w:r>
      <w:r w:rsidR="008767AA">
        <w:rPr>
          <w:color w:val="000000" w:themeColor="text1"/>
        </w:rPr>
        <w:t xml:space="preserve"> le début le retour à la vie d’école et un des plus casse-tête. J’ai de me réhabitue à l’utilisation de certains outils et surtout que j’ai commencé avec un projet qui avait comme sujet </w:t>
      </w:r>
      <w:proofErr w:type="spellStart"/>
      <w:r w:rsidR="008767AA">
        <w:rPr>
          <w:color w:val="000000" w:themeColor="text1"/>
        </w:rPr>
        <w:t>React</w:t>
      </w:r>
      <w:proofErr w:type="spellEnd"/>
      <w:r w:rsidR="008767AA">
        <w:rPr>
          <w:color w:val="000000" w:themeColor="text1"/>
        </w:rPr>
        <w:t xml:space="preserve"> natif, je devais faire une APP Mobile.</w:t>
      </w:r>
    </w:p>
    <w:p w14:paraId="690B348C" w14:textId="32C7A08F" w:rsidR="008767AA" w:rsidRPr="00657F63" w:rsidRDefault="008767AA" w:rsidP="00657F63">
      <w:pPr>
        <w:rPr>
          <w:color w:val="000000" w:themeColor="text1"/>
        </w:rPr>
      </w:pPr>
      <w:r>
        <w:rPr>
          <w:color w:val="000000" w:themeColor="text1"/>
        </w:rPr>
        <w:t xml:space="preserve">Le </w:t>
      </w:r>
      <w:proofErr w:type="spellStart"/>
      <w:r>
        <w:rPr>
          <w:color w:val="000000" w:themeColor="text1"/>
        </w:rPr>
        <w:t>debut</w:t>
      </w:r>
      <w:proofErr w:type="spellEnd"/>
      <w:r>
        <w:rPr>
          <w:color w:val="000000" w:themeColor="text1"/>
        </w:rPr>
        <w:t xml:space="preserve"> a été </w:t>
      </w:r>
    </w:p>
    <w:p w14:paraId="111FC1D5" w14:textId="3DBDEA19" w:rsidR="00657F63" w:rsidRPr="00657F63" w:rsidRDefault="00657F63" w:rsidP="00657F63">
      <w:pPr>
        <w:rPr>
          <w:b/>
          <w:color w:val="000000" w:themeColor="text1"/>
        </w:rPr>
      </w:pPr>
    </w:p>
    <w:p w14:paraId="46F39A22" w14:textId="42337769" w:rsidR="00657F63" w:rsidRPr="00657F63" w:rsidRDefault="00657F63" w:rsidP="00657F63">
      <w:pPr>
        <w:rPr>
          <w:b/>
          <w:color w:val="000000" w:themeColor="text1"/>
        </w:rPr>
      </w:pPr>
      <w:r w:rsidRPr="00657F63">
        <w:rPr>
          <w:b/>
          <w:color w:val="000000" w:themeColor="text1"/>
        </w:rPr>
        <w:t>Sprint 2</w:t>
      </w:r>
    </w:p>
    <w:p w14:paraId="4B78CF1C" w14:textId="75E813F9" w:rsidR="00657F63" w:rsidRPr="00657F63" w:rsidRDefault="00657F63" w:rsidP="00657F63">
      <w:pPr>
        <w:rPr>
          <w:b/>
          <w:color w:val="000000" w:themeColor="text1"/>
        </w:rPr>
      </w:pPr>
    </w:p>
    <w:p w14:paraId="63533124" w14:textId="5F17F89D" w:rsidR="00657F63" w:rsidRPr="00657F63" w:rsidRDefault="00657F63" w:rsidP="00657F63">
      <w:pPr>
        <w:rPr>
          <w:b/>
          <w:color w:val="000000" w:themeColor="text1"/>
        </w:rPr>
      </w:pPr>
      <w:r w:rsidRPr="00657F63">
        <w:rPr>
          <w:b/>
          <w:color w:val="000000" w:themeColor="text1"/>
        </w:rPr>
        <w:t>Sprint 3</w:t>
      </w:r>
    </w:p>
    <w:p w14:paraId="35A9980C" w14:textId="77777777" w:rsidR="00657F63" w:rsidRPr="00657F63" w:rsidRDefault="00657F63" w:rsidP="00657F63">
      <w:pPr>
        <w:rPr>
          <w:color w:val="000000" w:themeColor="text1"/>
        </w:rPr>
      </w:pPr>
    </w:p>
    <w:p w14:paraId="4142FE6D" w14:textId="33F7476B" w:rsidR="00FD3342" w:rsidRDefault="00FD3342" w:rsidP="00FD3342">
      <w:pPr>
        <w:pStyle w:val="Titre3"/>
      </w:pPr>
      <w:r>
        <w:lastRenderedPageBreak/>
        <w:t>Stories</w:t>
      </w:r>
    </w:p>
    <w:p w14:paraId="4528894B" w14:textId="6AD8B49F" w:rsidR="00657F63" w:rsidRPr="00657F63" w:rsidRDefault="00657F63" w:rsidP="00657F63"/>
    <w:p w14:paraId="42278313" w14:textId="77777777" w:rsidR="00B35D46" w:rsidRPr="00B35D46" w:rsidRDefault="00B35D46" w:rsidP="00B35D46"/>
    <w:p w14:paraId="00DC43D4" w14:textId="77777777" w:rsidR="00FD3342" w:rsidRPr="00FD3342" w:rsidRDefault="00FD3342" w:rsidP="003F41A8">
      <w:pPr>
        <w:ind w:left="284" w:firstLine="76"/>
        <w:rPr>
          <w:b/>
          <w:bCs/>
          <w:i/>
          <w:iCs/>
          <w:color w:val="FF0000"/>
        </w:rPr>
      </w:pPr>
      <w:r w:rsidRPr="00FD3342">
        <w:rPr>
          <w:b/>
          <w:bCs/>
          <w:i/>
          <w:iCs/>
          <w:color w:val="FF0000"/>
        </w:rPr>
        <w:t>Résumer comment s’est passé la réalisation de chaque story, ses difficultés,</w:t>
      </w:r>
      <w:r w:rsidR="003F41A8">
        <w:rPr>
          <w:b/>
          <w:bCs/>
          <w:i/>
          <w:iCs/>
          <w:color w:val="FF0000"/>
        </w:rPr>
        <w:t xml:space="preserve"> les alternatives envisagées mais rejetées,</w:t>
      </w:r>
      <w:r w:rsidRPr="00FD3342">
        <w:rPr>
          <w:b/>
          <w:bCs/>
          <w:i/>
          <w:iCs/>
          <w:color w:val="FF0000"/>
        </w:rPr>
        <w:t xml:space="preserve"> ses surprises, …</w:t>
      </w:r>
    </w:p>
    <w:p w14:paraId="1D22B9EA" w14:textId="77777777" w:rsidR="00AA0785" w:rsidRPr="00A943C5" w:rsidRDefault="00AA0785" w:rsidP="00AA0785">
      <w:pPr>
        <w:pStyle w:val="Titre2"/>
        <w:rPr>
          <w:i w:val="0"/>
          <w:iCs/>
          <w:strike/>
        </w:rPr>
      </w:pPr>
      <w:r w:rsidRPr="00A943C5">
        <w:rPr>
          <w:i w:val="0"/>
          <w:iCs/>
          <w:strike/>
        </w:rPr>
        <w:t>Dossier de réalisation</w:t>
      </w:r>
      <w:bookmarkStart w:id="19" w:name="_Toc25553318"/>
      <w:bookmarkEnd w:id="15"/>
      <w:bookmarkEnd w:id="16"/>
      <w:bookmarkEnd w:id="17"/>
      <w:r w:rsidR="00A943C5" w:rsidRPr="00A943C5">
        <w:rPr>
          <w:i w:val="0"/>
          <w:iCs/>
          <w:strike/>
        </w:rPr>
        <w:t xml:space="preserve"> </w:t>
      </w:r>
    </w:p>
    <w:bookmarkEnd w:id="19"/>
    <w:p w14:paraId="58430BB1" w14:textId="77777777" w:rsidR="0049659A" w:rsidRPr="00A943C5" w:rsidRDefault="0049659A" w:rsidP="00AA0785">
      <w:pPr>
        <w:ind w:firstLine="360"/>
        <w:rPr>
          <w:i/>
          <w:iCs/>
          <w:strike/>
        </w:rPr>
      </w:pPr>
    </w:p>
    <w:p w14:paraId="1F2467CC" w14:textId="77777777" w:rsidR="00AA0785" w:rsidRPr="00A943C5" w:rsidRDefault="00AA0785" w:rsidP="00AA0785">
      <w:pPr>
        <w:ind w:firstLine="360"/>
        <w:rPr>
          <w:i/>
          <w:iCs/>
          <w:strike/>
        </w:rPr>
      </w:pPr>
      <w:r w:rsidRPr="00A943C5">
        <w:rPr>
          <w:i/>
          <w:iCs/>
          <w:strike/>
        </w:rPr>
        <w:t>Décrire la réalisation "physique" de votre projet</w:t>
      </w:r>
    </w:p>
    <w:p w14:paraId="52AEBAD9" w14:textId="77777777" w:rsidR="0049659A" w:rsidRPr="00A943C5" w:rsidRDefault="0049659A" w:rsidP="00AA0785">
      <w:pPr>
        <w:ind w:firstLine="360"/>
        <w:rPr>
          <w:i/>
          <w:iCs/>
          <w:strike/>
        </w:rPr>
      </w:pPr>
    </w:p>
    <w:p w14:paraId="14430A73" w14:textId="77777777" w:rsidR="00AA0785" w:rsidRPr="00A943C5" w:rsidRDefault="00AA0785" w:rsidP="00D14A10">
      <w:pPr>
        <w:numPr>
          <w:ilvl w:val="0"/>
          <w:numId w:val="11"/>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répertoires où le logiciel est installé</w:t>
      </w:r>
    </w:p>
    <w:p w14:paraId="6AF49BAA"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liste de tous les fichiers et une rapide description de leur contenu (des noms qui parlent !)</w:t>
      </w:r>
    </w:p>
    <w:p w14:paraId="4504CA4F"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les</w:t>
      </w:r>
      <w:proofErr w:type="gramEnd"/>
      <w:r w:rsidRPr="00A943C5">
        <w:rPr>
          <w:i/>
          <w:iCs/>
          <w:strike/>
        </w:rPr>
        <w:t xml:space="preserve"> versions des systèmes d'exploitation et des outils logiciels</w:t>
      </w:r>
    </w:p>
    <w:p w14:paraId="63D214C9"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la</w:t>
      </w:r>
      <w:proofErr w:type="gramEnd"/>
      <w:r w:rsidRPr="00A943C5">
        <w:rPr>
          <w:i/>
          <w:iCs/>
          <w:strike/>
        </w:rPr>
        <w:t xml:space="preserve"> description exacte du matériel</w:t>
      </w:r>
    </w:p>
    <w:p w14:paraId="0D7445EE" w14:textId="77777777" w:rsidR="00AA0785" w:rsidRPr="00A943C5" w:rsidRDefault="00AA0785" w:rsidP="00D14A10">
      <w:pPr>
        <w:numPr>
          <w:ilvl w:val="0"/>
          <w:numId w:val="10"/>
        </w:numPr>
        <w:tabs>
          <w:tab w:val="clear" w:pos="720"/>
          <w:tab w:val="num" w:pos="927"/>
        </w:tabs>
        <w:ind w:left="927"/>
        <w:rPr>
          <w:i/>
          <w:iCs/>
          <w:strike/>
        </w:rPr>
      </w:pPr>
      <w:proofErr w:type="gramStart"/>
      <w:r w:rsidRPr="00A943C5">
        <w:rPr>
          <w:i/>
          <w:iCs/>
          <w:strike/>
        </w:rPr>
        <w:t>le</w:t>
      </w:r>
      <w:proofErr w:type="gramEnd"/>
      <w:r w:rsidRPr="00A943C5">
        <w:rPr>
          <w:i/>
          <w:iCs/>
          <w:strike/>
        </w:rPr>
        <w:t xml:space="preserve"> numé</w:t>
      </w:r>
      <w:r w:rsidR="00684B3D" w:rsidRPr="00A943C5">
        <w:rPr>
          <w:i/>
          <w:iCs/>
          <w:strike/>
        </w:rPr>
        <w:t xml:space="preserve">ro de version de votre produit </w:t>
      </w:r>
      <w:r w:rsidRPr="00A943C5">
        <w:rPr>
          <w:i/>
          <w:iCs/>
          <w:strike/>
        </w:rPr>
        <w:t>!</w:t>
      </w:r>
    </w:p>
    <w:p w14:paraId="40AB65F2" w14:textId="77777777" w:rsidR="00AA0785" w:rsidRPr="00A943C5" w:rsidRDefault="00AA0785" w:rsidP="00D14A10">
      <w:pPr>
        <w:numPr>
          <w:ilvl w:val="0"/>
          <w:numId w:val="10"/>
        </w:numPr>
        <w:tabs>
          <w:tab w:val="clear" w:pos="720"/>
          <w:tab w:val="num" w:pos="927"/>
        </w:tabs>
        <w:ind w:left="927"/>
        <w:rPr>
          <w:i/>
          <w:iCs/>
          <w:strike/>
          <w:u w:val="single"/>
        </w:rPr>
      </w:pPr>
      <w:proofErr w:type="gramStart"/>
      <w:r w:rsidRPr="00A943C5">
        <w:rPr>
          <w:i/>
          <w:iCs/>
          <w:strike/>
        </w:rPr>
        <w:t>programmation</w:t>
      </w:r>
      <w:proofErr w:type="gramEnd"/>
      <w:r w:rsidRPr="00A943C5">
        <w:rPr>
          <w:i/>
          <w:iCs/>
          <w:strike/>
        </w:rPr>
        <w:t xml:space="preserve"> et scripts: librairies externes, dictionnaire des données, reconstruction du logiciel</w:t>
      </w:r>
      <w:r w:rsidR="00684B3D" w:rsidRPr="00A943C5">
        <w:rPr>
          <w:i/>
          <w:iCs/>
          <w:strike/>
        </w:rPr>
        <w:t xml:space="preserve"> </w:t>
      </w:r>
      <w:r w:rsidRPr="00A943C5">
        <w:rPr>
          <w:i/>
          <w:iCs/>
          <w:strike/>
        </w:rPr>
        <w:t>-</w:t>
      </w:r>
      <w:r w:rsidR="00684B3D" w:rsidRPr="00A943C5">
        <w:rPr>
          <w:i/>
          <w:iCs/>
          <w:strike/>
        </w:rPr>
        <w:t xml:space="preserve"> </w:t>
      </w:r>
      <w:r w:rsidRPr="00A943C5">
        <w:rPr>
          <w:i/>
          <w:iCs/>
          <w:strike/>
        </w:rPr>
        <w:t>cible à partir des sources.</w:t>
      </w:r>
    </w:p>
    <w:p w14:paraId="0A72CE62" w14:textId="77777777" w:rsidR="0049659A" w:rsidRPr="00A943C5" w:rsidRDefault="0049659A" w:rsidP="0049659A">
      <w:pPr>
        <w:ind w:left="567"/>
        <w:rPr>
          <w:i/>
          <w:iCs/>
          <w:strike/>
          <w:u w:val="single"/>
        </w:rPr>
      </w:pPr>
    </w:p>
    <w:p w14:paraId="7164346E" w14:textId="77777777" w:rsidR="00AA0785" w:rsidRDefault="00AA0785" w:rsidP="00AA0785">
      <w:pPr>
        <w:ind w:left="1134" w:hanging="774"/>
        <w:rPr>
          <w:i/>
          <w:iCs/>
          <w:strike/>
        </w:rPr>
      </w:pPr>
      <w:r w:rsidRPr="00A943C5">
        <w:rPr>
          <w:i/>
          <w:iCs/>
          <w:strike/>
        </w:rPr>
        <w:t xml:space="preserve">NOTE : </w:t>
      </w:r>
      <w:r w:rsidRPr="00A943C5">
        <w:rPr>
          <w:i/>
          <w:iCs/>
          <w:strike/>
          <w:u w:val="single"/>
        </w:rPr>
        <w:t>Evitez d’inclure les listings des sources</w:t>
      </w:r>
      <w:r w:rsidRPr="00A943C5">
        <w:rPr>
          <w:i/>
          <w:iCs/>
          <w:strike/>
        </w:rPr>
        <w:t>, à moins que vous ne désiriez en expliquer une partie vous paraissant importante. Dans ce cas n’incluez que cette partie…</w:t>
      </w:r>
    </w:p>
    <w:p w14:paraId="2C3C4DF5" w14:textId="77777777" w:rsidR="00A943C5" w:rsidRPr="00A943C5" w:rsidRDefault="00A943C5" w:rsidP="00AA0785">
      <w:pPr>
        <w:ind w:left="1134" w:hanging="774"/>
        <w:rPr>
          <w:b/>
          <w:bCs/>
          <w:i/>
          <w:iCs/>
          <w:color w:val="FF0000"/>
        </w:rPr>
      </w:pPr>
      <w:r w:rsidRPr="00A943C5">
        <w:rPr>
          <w:b/>
          <w:bCs/>
          <w:i/>
          <w:iCs/>
          <w:color w:val="FF0000"/>
        </w:rPr>
        <w:t>Ce chapitre est éclaté en trois ci-dessous</w:t>
      </w:r>
    </w:p>
    <w:p w14:paraId="20877C5C" w14:textId="77777777" w:rsidR="00A943C5" w:rsidRDefault="00A943C5" w:rsidP="0049659A">
      <w:pPr>
        <w:pStyle w:val="Titre2"/>
        <w:rPr>
          <w:i w:val="0"/>
          <w:iCs/>
        </w:rPr>
      </w:pPr>
      <w:bookmarkStart w:id="20" w:name="_Toc25553321"/>
      <w:bookmarkStart w:id="21" w:name="_Toc71691025"/>
      <w:bookmarkStart w:id="22" w:name="_Toc499021844"/>
      <w:r>
        <w:rPr>
          <w:i w:val="0"/>
          <w:iCs/>
        </w:rPr>
        <w:t>Mise en place de l’environnement de travail</w:t>
      </w:r>
    </w:p>
    <w:p w14:paraId="08BA8C6C" w14:textId="77777777" w:rsidR="00E164A3" w:rsidRDefault="00E164A3" w:rsidP="00E164A3"/>
    <w:p w14:paraId="77A9CB25" w14:textId="77777777" w:rsidR="00E164A3" w:rsidRPr="00E164A3" w:rsidRDefault="00E164A3" w:rsidP="00E164A3">
      <w:pPr>
        <w:numPr>
          <w:ilvl w:val="0"/>
          <w:numId w:val="11"/>
        </w:numPr>
        <w:tabs>
          <w:tab w:val="clear" w:pos="720"/>
          <w:tab w:val="num" w:pos="927"/>
        </w:tabs>
        <w:ind w:left="927"/>
        <w:rPr>
          <w:b/>
          <w:bCs/>
          <w:i/>
          <w:iCs/>
          <w:color w:val="FF0000"/>
        </w:rPr>
      </w:pPr>
      <w:r w:rsidRPr="00E164A3">
        <w:rPr>
          <w:b/>
          <w:bCs/>
          <w:i/>
          <w:iCs/>
          <w:color w:val="FF0000"/>
        </w:rPr>
        <w:t>Comment accéder au code source</w:t>
      </w:r>
    </w:p>
    <w:p w14:paraId="47E34852"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755A519F"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4FA26D1"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BAFE2B0" w14:textId="77777777" w:rsidR="00E164A3" w:rsidRPr="00E164A3" w:rsidRDefault="00E164A3" w:rsidP="00E164A3"/>
    <w:p w14:paraId="15984DB6" w14:textId="77777777" w:rsidR="00A943C5" w:rsidRPr="00A943C5" w:rsidRDefault="00A943C5" w:rsidP="00A943C5"/>
    <w:p w14:paraId="0EE9F572" w14:textId="77777777" w:rsidR="00A943C5" w:rsidRPr="00A943C5" w:rsidRDefault="00A943C5" w:rsidP="00A943C5">
      <w:pPr>
        <w:ind w:left="1134" w:hanging="774"/>
        <w:rPr>
          <w:b/>
          <w:bCs/>
          <w:i/>
          <w:iCs/>
          <w:color w:val="FF0000"/>
        </w:rPr>
      </w:pPr>
      <w:r w:rsidRPr="00A943C5">
        <w:rPr>
          <w:b/>
          <w:bCs/>
          <w:i/>
          <w:iCs/>
          <w:color w:val="FF0000"/>
        </w:rPr>
        <w:t>Ce chapitre décrit précisément comment un employé qualifié peut recréer l’environnement dans lequel vous avez effectué ce travail</w:t>
      </w:r>
    </w:p>
    <w:p w14:paraId="4079BDFA" w14:textId="77777777" w:rsidR="00A943C5" w:rsidRDefault="00A943C5" w:rsidP="0049659A">
      <w:pPr>
        <w:pStyle w:val="Titre2"/>
        <w:rPr>
          <w:i w:val="0"/>
          <w:iCs/>
        </w:rPr>
      </w:pPr>
      <w:r>
        <w:rPr>
          <w:i w:val="0"/>
          <w:iCs/>
        </w:rPr>
        <w:t>Mise en place de l’environnement de test</w:t>
      </w:r>
    </w:p>
    <w:p w14:paraId="1979F611" w14:textId="77777777" w:rsidR="00A943C5" w:rsidRPr="00A943C5" w:rsidRDefault="00A943C5" w:rsidP="00A943C5"/>
    <w:p w14:paraId="76E1A045"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48CE7CD0"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34971A3E" w14:textId="77777777" w:rsid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23D69ED5"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B9810D7" w14:textId="77777777" w:rsidR="00E164A3" w:rsidRDefault="00E164A3" w:rsidP="00A943C5">
      <w:pPr>
        <w:ind w:left="1134" w:hanging="774"/>
        <w:rPr>
          <w:b/>
          <w:bCs/>
          <w:i/>
          <w:iCs/>
          <w:color w:val="FF0000"/>
        </w:rPr>
      </w:pPr>
    </w:p>
    <w:p w14:paraId="13CB028B"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recréer </w:t>
      </w:r>
      <w:r>
        <w:rPr>
          <w:b/>
          <w:bCs/>
          <w:i/>
          <w:iCs/>
          <w:color w:val="FF0000"/>
        </w:rPr>
        <w:t>le contexte décrit par la stratégie de test</w:t>
      </w:r>
    </w:p>
    <w:p w14:paraId="6E2D3A7A" w14:textId="77777777" w:rsidR="00A943C5" w:rsidRDefault="00A943C5" w:rsidP="0049659A">
      <w:pPr>
        <w:pStyle w:val="Titre2"/>
        <w:rPr>
          <w:i w:val="0"/>
          <w:iCs/>
        </w:rPr>
      </w:pPr>
      <w:r>
        <w:rPr>
          <w:i w:val="0"/>
          <w:iCs/>
        </w:rPr>
        <w:lastRenderedPageBreak/>
        <w:t>Déploiement du produit</w:t>
      </w:r>
    </w:p>
    <w:p w14:paraId="58294C0F" w14:textId="77777777" w:rsidR="00A943C5" w:rsidRPr="00A943C5" w:rsidRDefault="00A943C5" w:rsidP="00A943C5"/>
    <w:p w14:paraId="4357D176"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liste de tous les fichiers et une rapide description de leur contenu (des noms qui parlent !)</w:t>
      </w:r>
    </w:p>
    <w:p w14:paraId="1B0B78E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les</w:t>
      </w:r>
      <w:proofErr w:type="gramEnd"/>
      <w:r w:rsidRPr="00E164A3">
        <w:rPr>
          <w:i/>
          <w:iCs/>
        </w:rPr>
        <w:t xml:space="preserve"> versions des systèmes d'exploitation et des outils logiciels</w:t>
      </w:r>
    </w:p>
    <w:p w14:paraId="222B0CDE" w14:textId="77777777" w:rsidR="00E164A3" w:rsidRPr="00E164A3" w:rsidRDefault="00E164A3" w:rsidP="00E164A3">
      <w:pPr>
        <w:numPr>
          <w:ilvl w:val="0"/>
          <w:numId w:val="10"/>
        </w:numPr>
        <w:tabs>
          <w:tab w:val="clear" w:pos="720"/>
          <w:tab w:val="num" w:pos="927"/>
        </w:tabs>
        <w:ind w:left="927"/>
        <w:rPr>
          <w:i/>
          <w:iCs/>
        </w:rPr>
      </w:pPr>
      <w:proofErr w:type="gramStart"/>
      <w:r w:rsidRPr="00E164A3">
        <w:rPr>
          <w:i/>
          <w:iCs/>
        </w:rPr>
        <w:t>la</w:t>
      </w:r>
      <w:proofErr w:type="gramEnd"/>
      <w:r w:rsidRPr="00E164A3">
        <w:rPr>
          <w:i/>
          <w:iCs/>
        </w:rPr>
        <w:t xml:space="preserve"> description exacte du matériel</w:t>
      </w:r>
    </w:p>
    <w:p w14:paraId="68996249" w14:textId="77777777" w:rsidR="00E164A3" w:rsidRDefault="00E164A3" w:rsidP="00A943C5">
      <w:pPr>
        <w:ind w:left="1134" w:hanging="774"/>
        <w:rPr>
          <w:b/>
          <w:bCs/>
          <w:i/>
          <w:iCs/>
          <w:color w:val="FF0000"/>
        </w:rPr>
      </w:pPr>
    </w:p>
    <w:p w14:paraId="5F5C68DA" w14:textId="77777777" w:rsidR="00E164A3" w:rsidRPr="00E164A3" w:rsidRDefault="00E164A3" w:rsidP="00E164A3">
      <w:pPr>
        <w:numPr>
          <w:ilvl w:val="0"/>
          <w:numId w:val="10"/>
        </w:numPr>
        <w:tabs>
          <w:tab w:val="clear" w:pos="720"/>
          <w:tab w:val="num" w:pos="927"/>
        </w:tabs>
        <w:ind w:left="927"/>
        <w:rPr>
          <w:b/>
          <w:bCs/>
          <w:i/>
          <w:iCs/>
          <w:color w:val="FF0000"/>
        </w:rPr>
      </w:pPr>
      <w:r w:rsidRPr="00E164A3">
        <w:rPr>
          <w:b/>
          <w:bCs/>
          <w:i/>
          <w:iCs/>
          <w:color w:val="FF0000"/>
        </w:rPr>
        <w:t>La marche à suivre pour préparer l’environnement (ne pas oublier les données de test</w:t>
      </w:r>
      <w:r>
        <w:rPr>
          <w:b/>
          <w:bCs/>
          <w:i/>
          <w:iCs/>
          <w:color w:val="FF0000"/>
        </w:rPr>
        <w:t>, ainsi que les mots de passe éventuels</w:t>
      </w:r>
      <w:r w:rsidRPr="00E164A3">
        <w:rPr>
          <w:b/>
          <w:bCs/>
          <w:i/>
          <w:iCs/>
          <w:color w:val="FF0000"/>
        </w:rPr>
        <w:t>)</w:t>
      </w:r>
    </w:p>
    <w:p w14:paraId="772F6755" w14:textId="77777777" w:rsidR="00E164A3" w:rsidRDefault="00E164A3" w:rsidP="00A943C5">
      <w:pPr>
        <w:ind w:left="1134" w:hanging="774"/>
        <w:rPr>
          <w:b/>
          <w:bCs/>
          <w:i/>
          <w:iCs/>
          <w:color w:val="FF0000"/>
        </w:rPr>
      </w:pPr>
    </w:p>
    <w:p w14:paraId="709C168C" w14:textId="77777777" w:rsidR="00A943C5" w:rsidRPr="00A943C5" w:rsidRDefault="00A943C5" w:rsidP="00A943C5">
      <w:pPr>
        <w:ind w:left="1134" w:hanging="774"/>
        <w:rPr>
          <w:b/>
          <w:bCs/>
          <w:i/>
          <w:iCs/>
          <w:color w:val="FF0000"/>
        </w:rPr>
      </w:pPr>
      <w:r w:rsidRPr="00A943C5">
        <w:rPr>
          <w:b/>
          <w:bCs/>
          <w:i/>
          <w:iCs/>
          <w:color w:val="FF0000"/>
        </w:rPr>
        <w:t xml:space="preserve">Ce chapitre décrit précisément comment un employé qualifié peut </w:t>
      </w:r>
      <w:r>
        <w:rPr>
          <w:b/>
          <w:bCs/>
          <w:i/>
          <w:iCs/>
          <w:color w:val="FF0000"/>
        </w:rPr>
        <w:t>mettre votre produit en production</w:t>
      </w:r>
    </w:p>
    <w:p w14:paraId="2F19DDA4" w14:textId="77777777" w:rsidR="0049659A" w:rsidRPr="00791020" w:rsidRDefault="0049659A" w:rsidP="0049659A">
      <w:pPr>
        <w:pStyle w:val="Titre2"/>
        <w:rPr>
          <w:i w:val="0"/>
          <w:iCs/>
        </w:rPr>
      </w:pPr>
      <w:r w:rsidRPr="00791020">
        <w:rPr>
          <w:i w:val="0"/>
          <w:iCs/>
        </w:rPr>
        <w:t>Description des test</w:t>
      </w:r>
      <w:bookmarkEnd w:id="20"/>
      <w:r w:rsidRPr="00791020">
        <w:rPr>
          <w:i w:val="0"/>
          <w:iCs/>
        </w:rPr>
        <w:t>s effectués</w:t>
      </w:r>
      <w:bookmarkEnd w:id="21"/>
      <w:bookmarkEnd w:id="22"/>
    </w:p>
    <w:p w14:paraId="0E589BE5" w14:textId="77777777" w:rsidR="0049659A" w:rsidRDefault="0049659A" w:rsidP="0049659A">
      <w:pPr>
        <w:pStyle w:val="En-tte"/>
        <w:ind w:left="357"/>
        <w:rPr>
          <w:i/>
        </w:rPr>
      </w:pPr>
    </w:p>
    <w:p w14:paraId="78616652" w14:textId="77777777" w:rsidR="0049659A" w:rsidRPr="00E164A3" w:rsidRDefault="0049659A" w:rsidP="0049659A">
      <w:pPr>
        <w:pStyle w:val="En-tte"/>
        <w:ind w:left="357"/>
        <w:rPr>
          <w:i/>
          <w:strike/>
        </w:rPr>
      </w:pPr>
      <w:r w:rsidRPr="00E164A3">
        <w:rPr>
          <w:i/>
          <w:strike/>
        </w:rPr>
        <w:t>Pour chaque partie testée de votre projet, il faut décrire:</w:t>
      </w:r>
    </w:p>
    <w:p w14:paraId="4B9F5897" w14:textId="77777777" w:rsidR="0049659A" w:rsidRPr="00E164A3" w:rsidRDefault="0049659A" w:rsidP="0049659A">
      <w:pPr>
        <w:pStyle w:val="En-tte"/>
        <w:ind w:left="357"/>
        <w:rPr>
          <w:i/>
          <w:strike/>
        </w:rPr>
      </w:pPr>
    </w:p>
    <w:p w14:paraId="3B167BFC" w14:textId="77777777" w:rsidR="0049659A" w:rsidRPr="00E164A3" w:rsidRDefault="0049659A" w:rsidP="0049659A">
      <w:pPr>
        <w:numPr>
          <w:ilvl w:val="0"/>
          <w:numId w:val="13"/>
        </w:numPr>
        <w:suppressAutoHyphens/>
        <w:rPr>
          <w:i/>
          <w:strike/>
        </w:rPr>
      </w:pPr>
      <w:proofErr w:type="gramStart"/>
      <w:r w:rsidRPr="00E164A3">
        <w:rPr>
          <w:i/>
          <w:strike/>
        </w:rPr>
        <w:t>les</w:t>
      </w:r>
      <w:proofErr w:type="gramEnd"/>
      <w:r w:rsidRPr="00E164A3">
        <w:rPr>
          <w:i/>
          <w:strike/>
        </w:rPr>
        <w:t xml:space="preserve"> conditions exactes de chaque test</w:t>
      </w:r>
    </w:p>
    <w:p w14:paraId="689F584C" w14:textId="77777777" w:rsidR="0049659A" w:rsidRPr="00E164A3" w:rsidRDefault="0049659A" w:rsidP="0049659A">
      <w:pPr>
        <w:numPr>
          <w:ilvl w:val="0"/>
          <w:numId w:val="12"/>
        </w:numPr>
        <w:rPr>
          <w:i/>
          <w:strike/>
        </w:rPr>
      </w:pPr>
      <w:proofErr w:type="gramStart"/>
      <w:r w:rsidRPr="00E164A3">
        <w:rPr>
          <w:i/>
          <w:strike/>
        </w:rPr>
        <w:t>les</w:t>
      </w:r>
      <w:proofErr w:type="gramEnd"/>
      <w:r w:rsidRPr="00E164A3">
        <w:rPr>
          <w:i/>
          <w:strike/>
        </w:rPr>
        <w:t xml:space="preserve"> preuves de test (papier ou fichier)</w:t>
      </w:r>
    </w:p>
    <w:p w14:paraId="440B4F13" w14:textId="77777777" w:rsidR="0049659A" w:rsidRDefault="0049659A" w:rsidP="0049659A">
      <w:pPr>
        <w:numPr>
          <w:ilvl w:val="0"/>
          <w:numId w:val="12"/>
        </w:numPr>
        <w:rPr>
          <w:i/>
          <w:strike/>
        </w:rPr>
      </w:pPr>
      <w:proofErr w:type="gramStart"/>
      <w:r w:rsidRPr="00E164A3">
        <w:rPr>
          <w:i/>
          <w:strike/>
        </w:rPr>
        <w:t>tests</w:t>
      </w:r>
      <w:proofErr w:type="gramEnd"/>
      <w:r w:rsidRPr="00E164A3">
        <w:rPr>
          <w:i/>
          <w:strike/>
        </w:rPr>
        <w:t xml:space="preserve"> sans preuve: fournir au moins une description </w:t>
      </w:r>
    </w:p>
    <w:p w14:paraId="00E56239" w14:textId="77777777" w:rsidR="00E164A3" w:rsidRDefault="00E164A3" w:rsidP="00E164A3">
      <w:pPr>
        <w:ind w:left="1134" w:hanging="774"/>
        <w:rPr>
          <w:b/>
          <w:bCs/>
          <w:i/>
          <w:iCs/>
          <w:color w:val="FF0000"/>
        </w:rPr>
      </w:pPr>
    </w:p>
    <w:p w14:paraId="7AF5E1C5" w14:textId="77777777" w:rsidR="00E164A3" w:rsidRPr="00E164A3" w:rsidRDefault="00E164A3" w:rsidP="00E164A3">
      <w:pPr>
        <w:ind w:left="1134" w:hanging="774"/>
        <w:rPr>
          <w:b/>
          <w:bCs/>
          <w:i/>
          <w:iCs/>
          <w:color w:val="FF0000"/>
        </w:rPr>
      </w:pPr>
      <w:r w:rsidRPr="00E164A3">
        <w:rPr>
          <w:b/>
          <w:bCs/>
          <w:i/>
          <w:iCs/>
          <w:color w:val="FF0000"/>
        </w:rPr>
        <w:t>Reprendre les tests d’</w:t>
      </w:r>
      <w:proofErr w:type="spellStart"/>
      <w:r w:rsidRPr="00E164A3">
        <w:rPr>
          <w:b/>
          <w:bCs/>
          <w:i/>
          <w:iCs/>
          <w:color w:val="FF0000"/>
        </w:rPr>
        <w:t>acceptance</w:t>
      </w:r>
      <w:proofErr w:type="spellEnd"/>
      <w:r w:rsidRPr="00E164A3">
        <w:rPr>
          <w:b/>
          <w:bCs/>
          <w:i/>
          <w:iCs/>
          <w:color w:val="FF0000"/>
        </w:rPr>
        <w:t xml:space="preserve"> d’</w:t>
      </w:r>
      <w:proofErr w:type="spellStart"/>
      <w:r w:rsidRPr="00E164A3">
        <w:rPr>
          <w:b/>
          <w:bCs/>
          <w:i/>
          <w:iCs/>
          <w:color w:val="FF0000"/>
        </w:rPr>
        <w:t>IceScrum</w:t>
      </w:r>
      <w:proofErr w:type="spellEnd"/>
      <w:r w:rsidRPr="00E164A3">
        <w:rPr>
          <w:b/>
          <w:bCs/>
          <w:i/>
          <w:iCs/>
          <w:color w:val="FF0000"/>
        </w:rPr>
        <w:t xml:space="preserve"> au moyen de la feuille ad hoc d’</w:t>
      </w:r>
      <w:proofErr w:type="spellStart"/>
      <w:r w:rsidR="00251B89">
        <w:rPr>
          <w:b/>
          <w:bCs/>
          <w:i/>
          <w:iCs/>
          <w:color w:val="FF0000"/>
        </w:rPr>
        <w:t>IceTools</w:t>
      </w:r>
      <w:proofErr w:type="spellEnd"/>
    </w:p>
    <w:p w14:paraId="45E34432" w14:textId="77777777" w:rsidR="0049659A" w:rsidRPr="00791020" w:rsidRDefault="0049659A" w:rsidP="0049659A">
      <w:pPr>
        <w:pStyle w:val="Titre2"/>
        <w:rPr>
          <w:i w:val="0"/>
          <w:iCs/>
        </w:rPr>
      </w:pPr>
      <w:bookmarkStart w:id="23" w:name="_Toc25553322"/>
      <w:bookmarkStart w:id="24" w:name="_Toc71691026"/>
      <w:bookmarkStart w:id="25" w:name="_Toc499021845"/>
      <w:r w:rsidRPr="00791020">
        <w:rPr>
          <w:i w:val="0"/>
          <w:iCs/>
        </w:rPr>
        <w:t xml:space="preserve">Erreurs </w:t>
      </w:r>
      <w:bookmarkEnd w:id="23"/>
      <w:r w:rsidRPr="00791020">
        <w:rPr>
          <w:i w:val="0"/>
          <w:iCs/>
        </w:rPr>
        <w:t>restantes</w:t>
      </w:r>
      <w:bookmarkEnd w:id="24"/>
      <w:bookmarkEnd w:id="25"/>
      <w:r w:rsidRPr="00791020">
        <w:rPr>
          <w:i w:val="0"/>
          <w:iCs/>
        </w:rPr>
        <w:t xml:space="preserve">  </w:t>
      </w:r>
    </w:p>
    <w:p w14:paraId="3ABBFA52" w14:textId="77777777" w:rsidR="0049659A" w:rsidRDefault="0049659A" w:rsidP="0049659A">
      <w:pPr>
        <w:ind w:left="426"/>
        <w:rPr>
          <w:i/>
        </w:rPr>
      </w:pPr>
      <w:bookmarkStart w:id="26" w:name="_Toc25553323"/>
    </w:p>
    <w:p w14:paraId="587EF28E" w14:textId="77777777" w:rsidR="0049659A" w:rsidRPr="00791020" w:rsidRDefault="0049659A" w:rsidP="200B4AD7">
      <w:pPr>
        <w:ind w:left="426"/>
        <w:rPr>
          <w:i/>
          <w:iCs/>
        </w:rPr>
      </w:pPr>
      <w:r w:rsidRPr="200B4AD7">
        <w:rPr>
          <w:i/>
          <w:iCs/>
        </w:rPr>
        <w:t xml:space="preserve">S'il reste encore des </w:t>
      </w:r>
      <w:r w:rsidR="0F596140" w:rsidRPr="200B4AD7">
        <w:rPr>
          <w:i/>
          <w:iCs/>
        </w:rPr>
        <w:t>erreurs :</w:t>
      </w:r>
      <w:r w:rsidRPr="200B4AD7">
        <w:rPr>
          <w:i/>
          <w:iCs/>
        </w:rPr>
        <w:t xml:space="preserve"> </w:t>
      </w:r>
    </w:p>
    <w:p w14:paraId="192C1877" w14:textId="77777777" w:rsidR="0049659A" w:rsidRPr="00791020" w:rsidRDefault="0049659A" w:rsidP="0049659A">
      <w:pPr>
        <w:ind w:left="426"/>
        <w:rPr>
          <w:i/>
        </w:rPr>
      </w:pPr>
    </w:p>
    <w:p w14:paraId="4BB34FC4" w14:textId="77777777" w:rsidR="0049659A" w:rsidRPr="00791020" w:rsidRDefault="0049659A" w:rsidP="0049659A">
      <w:pPr>
        <w:numPr>
          <w:ilvl w:val="0"/>
          <w:numId w:val="3"/>
        </w:numPr>
        <w:rPr>
          <w:i/>
        </w:rPr>
      </w:pPr>
      <w:r w:rsidRPr="00791020">
        <w:rPr>
          <w:i/>
        </w:rPr>
        <w:t>Description détaillée</w:t>
      </w:r>
    </w:p>
    <w:p w14:paraId="3907F76F" w14:textId="77777777" w:rsidR="0049659A" w:rsidRPr="00791020" w:rsidRDefault="0049659A" w:rsidP="0049659A">
      <w:pPr>
        <w:numPr>
          <w:ilvl w:val="0"/>
          <w:numId w:val="3"/>
        </w:numPr>
        <w:rPr>
          <w:i/>
        </w:rPr>
      </w:pPr>
      <w:r w:rsidRPr="00791020">
        <w:rPr>
          <w:i/>
        </w:rPr>
        <w:t>Conséquences sur l'utilisation du produit</w:t>
      </w:r>
      <w:bookmarkEnd w:id="26"/>
    </w:p>
    <w:p w14:paraId="01AC2004" w14:textId="77777777" w:rsidR="0049659A" w:rsidRDefault="0049659A" w:rsidP="0049659A">
      <w:pPr>
        <w:numPr>
          <w:ilvl w:val="0"/>
          <w:numId w:val="3"/>
        </w:numPr>
        <w:rPr>
          <w:i/>
        </w:rPr>
      </w:pPr>
      <w:r w:rsidRPr="00791020">
        <w:rPr>
          <w:i/>
        </w:rPr>
        <w:t>Actions envisagées ou possibles</w:t>
      </w:r>
    </w:p>
    <w:p w14:paraId="4354DFE4" w14:textId="77777777" w:rsidR="00AD4BAF" w:rsidRDefault="00AD4BAF" w:rsidP="00AD4BAF">
      <w:pPr>
        <w:rPr>
          <w:i/>
        </w:rPr>
      </w:pPr>
    </w:p>
    <w:p w14:paraId="2A1E0EA4" w14:textId="77777777" w:rsidR="00AD4BAF" w:rsidRPr="00AD4BAF" w:rsidRDefault="00AD4BAF" w:rsidP="6C5AB7C4">
      <w:pPr>
        <w:rPr>
          <w:b/>
          <w:bCs/>
          <w:i/>
          <w:iCs/>
          <w:color w:val="FF0000"/>
        </w:rPr>
      </w:pPr>
      <w:r w:rsidRPr="6C5AB7C4">
        <w:rPr>
          <w:b/>
          <w:bCs/>
          <w:i/>
          <w:iCs/>
          <w:color w:val="FF0000"/>
        </w:rPr>
        <w:t xml:space="preserve">Reporter la </w:t>
      </w:r>
      <w:hyperlink r:id="rId18" w:anchor=":~:text=La%20dette%20technique%20survient%20quand,de%20plus%20en%20plus%20fr%C3%A9quents.">
        <w:r w:rsidRPr="6C5AB7C4">
          <w:rPr>
            <w:rStyle w:val="Lienhypertexte"/>
            <w:b/>
            <w:bCs/>
            <w:i/>
            <w:iCs/>
          </w:rPr>
          <w:t>dette technique</w:t>
        </w:r>
      </w:hyperlink>
      <w:r w:rsidRPr="6C5AB7C4">
        <w:rPr>
          <w:b/>
          <w:bCs/>
          <w:i/>
          <w:iCs/>
          <w:color w:val="FF0000"/>
        </w:rPr>
        <w:t xml:space="preserve"> connue. S’appuyer sur la pratique des // TODO</w:t>
      </w:r>
    </w:p>
    <w:p w14:paraId="5E2467C4" w14:textId="77777777" w:rsidR="00AA0785" w:rsidRPr="0049659A" w:rsidRDefault="00AA0785" w:rsidP="00AA0785">
      <w:pPr>
        <w:pStyle w:val="En-tte"/>
        <w:rPr>
          <w:rFonts w:cs="Arial"/>
          <w:iCs/>
        </w:rPr>
      </w:pPr>
    </w:p>
    <w:p w14:paraId="35ADC144" w14:textId="77777777" w:rsidR="00AA0785" w:rsidRPr="00791020" w:rsidRDefault="00AA0785" w:rsidP="00AA0785">
      <w:pPr>
        <w:pStyle w:val="Titre2"/>
        <w:rPr>
          <w:i w:val="0"/>
          <w:iCs/>
        </w:rPr>
      </w:pPr>
      <w:bookmarkStart w:id="27" w:name="_Toc25553326"/>
      <w:bookmarkStart w:id="28" w:name="_Toc71691029"/>
      <w:bookmarkStart w:id="29" w:name="_Toc499021846"/>
      <w:r w:rsidRPr="00791020">
        <w:rPr>
          <w:i w:val="0"/>
          <w:iCs/>
        </w:rPr>
        <w:t>Liste des documents</w:t>
      </w:r>
      <w:bookmarkEnd w:id="27"/>
      <w:r w:rsidRPr="00791020">
        <w:rPr>
          <w:i w:val="0"/>
          <w:iCs/>
        </w:rPr>
        <w:t xml:space="preserve"> fournis</w:t>
      </w:r>
      <w:bookmarkEnd w:id="28"/>
      <w:bookmarkEnd w:id="29"/>
    </w:p>
    <w:p w14:paraId="65DC193B" w14:textId="77777777" w:rsidR="0049659A" w:rsidRDefault="0049659A" w:rsidP="00AA0785">
      <w:pPr>
        <w:ind w:left="426"/>
        <w:rPr>
          <w:rFonts w:cs="Arial"/>
          <w:iCs/>
        </w:rPr>
      </w:pPr>
    </w:p>
    <w:p w14:paraId="47C0C9DE" w14:textId="77777777"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14:paraId="4A0D36E5" w14:textId="77777777" w:rsidR="0049659A" w:rsidRPr="00791020" w:rsidRDefault="0049659A" w:rsidP="00AA0785">
      <w:pPr>
        <w:ind w:left="426"/>
        <w:rPr>
          <w:rFonts w:cs="Arial"/>
          <w:i/>
        </w:rPr>
      </w:pPr>
    </w:p>
    <w:p w14:paraId="77FFC295"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14:paraId="29D8D4B4"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14:paraId="7E64B98E" w14:textId="77777777"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14:paraId="792F7751" w14:textId="250EC64D" w:rsidR="00AA0785"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14:paraId="06800BA0" w14:textId="4CB81A34" w:rsidR="00EB6149" w:rsidRDefault="00EB6149" w:rsidP="00EB6149">
      <w:pPr>
        <w:pStyle w:val="Titre2"/>
        <w:rPr>
          <w:i w:val="0"/>
          <w:iCs/>
        </w:rPr>
      </w:pPr>
      <w:r>
        <w:rPr>
          <w:i w:val="0"/>
          <w:iCs/>
        </w:rPr>
        <w:lastRenderedPageBreak/>
        <w:t>Utilisation de l’IA</w:t>
      </w:r>
    </w:p>
    <w:p w14:paraId="4DD22843" w14:textId="5DC20035" w:rsidR="00EB6149" w:rsidRDefault="00EB6149" w:rsidP="00EB6149">
      <w:pPr>
        <w:pStyle w:val="Titre3"/>
      </w:pPr>
      <w:r>
        <w:t xml:space="preserve">Version écrit par </w:t>
      </w:r>
      <w:proofErr w:type="spellStart"/>
      <w:r>
        <w:t>moi-meme</w:t>
      </w:r>
      <w:proofErr w:type="spellEnd"/>
    </w:p>
    <w:p w14:paraId="768EE444" w14:textId="77777777" w:rsidR="003445FC" w:rsidRPr="003445FC" w:rsidRDefault="003445FC" w:rsidP="003445FC"/>
    <w:p w14:paraId="794AB776" w14:textId="5BA3DEA3" w:rsidR="00EB6149" w:rsidRDefault="00EB6149" w:rsidP="00EB6149">
      <w:pPr>
        <w:ind w:left="708"/>
        <w:rPr>
          <w:rFonts w:cs="Arial"/>
          <w:iCs/>
        </w:rPr>
      </w:pPr>
      <w:r>
        <w:rPr>
          <w:rFonts w:cs="Arial"/>
          <w:iCs/>
        </w:rPr>
        <w:t xml:space="preserve">Personnellement j’ai une vision de l’IA d’une technologie révolutionnaire pour mon métier. Plein de technologie ont bouleverser des métiers mais dans l’informatique celui-là est très violent. Pendant mon stage de 1 ans pour réaliser des programmes « simple » l’IA ma prouvé qu’il le fessait 100x plus vite que moi. Mais à la fin du stage comme je disais « Je ne sais plus coder » j’ai dû me remémorer des taches que je fessais sur un coup de tête avant. L’utilisation de l’IA est pour moi dangereuse car on ne fait plus les choses simples qu’on en oublie plus tard de comment les faires. Du coup c’est un gain de temps énorme. Pour ce projet je vais me permettre d’utiliser l’IA pour avoir des explications mais pas pour coder car pour le PAPRO1 je dois essayer de prendre en main </w:t>
      </w:r>
      <w:proofErr w:type="spellStart"/>
      <w:r>
        <w:rPr>
          <w:rFonts w:cs="Arial"/>
          <w:iCs/>
        </w:rPr>
        <w:t>react</w:t>
      </w:r>
      <w:proofErr w:type="spellEnd"/>
      <w:r>
        <w:rPr>
          <w:rFonts w:cs="Arial"/>
          <w:iCs/>
        </w:rPr>
        <w:t xml:space="preserve"> natif puisque c’est ma première fois. Lors du TPI je me permettrai de l’utiliser pour gagne du temps sur les tâches qui peuvent être raccourci par l’IA lors de la réalisation des </w:t>
      </w:r>
      <w:proofErr w:type="spellStart"/>
      <w:r>
        <w:rPr>
          <w:rFonts w:cs="Arial"/>
          <w:iCs/>
        </w:rPr>
        <w:t>users</w:t>
      </w:r>
      <w:proofErr w:type="spellEnd"/>
      <w:r>
        <w:rPr>
          <w:rFonts w:cs="Arial"/>
          <w:iCs/>
        </w:rPr>
        <w:t xml:space="preserve"> </w:t>
      </w:r>
      <w:proofErr w:type="spellStart"/>
      <w:r>
        <w:rPr>
          <w:rFonts w:cs="Arial"/>
          <w:iCs/>
        </w:rPr>
        <w:t>storys</w:t>
      </w:r>
      <w:proofErr w:type="spellEnd"/>
      <w:r>
        <w:rPr>
          <w:rFonts w:cs="Arial"/>
          <w:iCs/>
        </w:rPr>
        <w:t>.</w:t>
      </w:r>
    </w:p>
    <w:p w14:paraId="38A101A9" w14:textId="77777777" w:rsidR="00EB6149" w:rsidRDefault="00EB6149" w:rsidP="00EB6149">
      <w:pPr>
        <w:ind w:left="426"/>
        <w:rPr>
          <w:rFonts w:cs="Arial"/>
          <w:iCs/>
        </w:rPr>
      </w:pPr>
    </w:p>
    <w:p w14:paraId="024AA6CA" w14:textId="162157BC" w:rsidR="00EB6149" w:rsidRDefault="00EB6149" w:rsidP="00552A31">
      <w:pPr>
        <w:pStyle w:val="Titre3"/>
      </w:pPr>
      <w:r>
        <w:t xml:space="preserve">Version écrite par </w:t>
      </w:r>
      <w:proofErr w:type="spellStart"/>
      <w:r>
        <w:t>ChatGPT</w:t>
      </w:r>
      <w:proofErr w:type="spellEnd"/>
    </w:p>
    <w:p w14:paraId="182F8DBB" w14:textId="77777777" w:rsidR="003445FC" w:rsidRPr="003445FC" w:rsidRDefault="003445FC" w:rsidP="003445FC"/>
    <w:p w14:paraId="6510B3D5" w14:textId="77777777" w:rsidR="003445FC" w:rsidRPr="003445FC" w:rsidRDefault="003445FC" w:rsidP="003445FC">
      <w:pPr>
        <w:ind w:left="708"/>
        <w:rPr>
          <w:rFonts w:cs="Arial"/>
          <w:iCs/>
        </w:rPr>
      </w:pPr>
      <w:r w:rsidRPr="003445FC">
        <w:rPr>
          <w:rFonts w:cs="Arial"/>
          <w:iCs/>
        </w:rPr>
        <w:t>Pour moi, l'intelligence artificielle (IA) change complètement la donne dans mon boulot. C'est incroyable comment elle peut tout faire beaucoup plus vite que nous. Par exemple, pendant mon stage d'un an où je devais coder des trucs simples, l'IA a montré qu'elle pouvait le faire 100 fois plus vite que moi. Ça m'a tellement surpris que j'ai fini par dire que j'avais "oublié comment coder" parce que je devais me rappeler comment faire des choses que je faisais facilement avant.</w:t>
      </w:r>
    </w:p>
    <w:p w14:paraId="4CCFDAC1" w14:textId="77777777" w:rsidR="003445FC" w:rsidRPr="003445FC" w:rsidRDefault="003445FC" w:rsidP="003445FC">
      <w:pPr>
        <w:ind w:left="708"/>
        <w:rPr>
          <w:rFonts w:cs="Arial"/>
          <w:iCs/>
        </w:rPr>
      </w:pPr>
    </w:p>
    <w:p w14:paraId="5D07F8ED" w14:textId="77777777" w:rsidR="003445FC" w:rsidRPr="003445FC" w:rsidRDefault="003445FC" w:rsidP="003445FC">
      <w:pPr>
        <w:ind w:left="708"/>
        <w:rPr>
          <w:rFonts w:cs="Arial"/>
          <w:iCs/>
        </w:rPr>
      </w:pPr>
      <w:r w:rsidRPr="003445FC">
        <w:rPr>
          <w:rFonts w:cs="Arial"/>
          <w:iCs/>
        </w:rPr>
        <w:t>L'IA, c'est super pour gagner du temps, mais ça peut aussi nous faire oublier comment faire les choses par nous-mêmes. C'est un peu comme tricher à un examen : ça aide sur le moment, mais après on ne sait plus rien faire sans aide.</w:t>
      </w:r>
    </w:p>
    <w:p w14:paraId="15E57BA2" w14:textId="77777777" w:rsidR="003445FC" w:rsidRPr="003445FC" w:rsidRDefault="003445FC" w:rsidP="003445FC">
      <w:pPr>
        <w:ind w:left="708"/>
        <w:rPr>
          <w:rFonts w:cs="Arial"/>
          <w:iCs/>
        </w:rPr>
      </w:pPr>
    </w:p>
    <w:p w14:paraId="1FC4C008" w14:textId="77777777" w:rsidR="003445FC" w:rsidRPr="003445FC" w:rsidRDefault="003445FC" w:rsidP="003445FC">
      <w:pPr>
        <w:ind w:left="708"/>
        <w:rPr>
          <w:rFonts w:cs="Arial"/>
          <w:iCs/>
        </w:rPr>
      </w:pPr>
      <w:r w:rsidRPr="003445FC">
        <w:rPr>
          <w:rFonts w:cs="Arial"/>
          <w:iCs/>
        </w:rPr>
        <w:t xml:space="preserve">Quand même, je vais utiliser l'IA pour m'aider à comprendre des choses sur mon projet, mais je vais essayer de coder moi-même. Pour mon projet PAPRO1, je vais apprendre à utiliser </w:t>
      </w:r>
      <w:proofErr w:type="spellStart"/>
      <w:r w:rsidRPr="003445FC">
        <w:rPr>
          <w:rFonts w:cs="Arial"/>
          <w:iCs/>
        </w:rPr>
        <w:t>React</w:t>
      </w:r>
      <w:proofErr w:type="spellEnd"/>
      <w:r w:rsidRPr="003445FC">
        <w:rPr>
          <w:rFonts w:cs="Arial"/>
          <w:iCs/>
        </w:rPr>
        <w:t xml:space="preserve"> Native, quelque chose de nouveau pour moi. Et pour un autre projet, le TPI, je compte utiliser l'IA pour aller plus vite sur certaines parties, surtout pour écrire les plans de ce que je veux faire.</w:t>
      </w:r>
    </w:p>
    <w:p w14:paraId="5A07C600" w14:textId="77777777" w:rsidR="003445FC" w:rsidRPr="003445FC" w:rsidRDefault="003445FC" w:rsidP="003445FC">
      <w:pPr>
        <w:ind w:left="708"/>
        <w:rPr>
          <w:rFonts w:cs="Arial"/>
          <w:iCs/>
        </w:rPr>
      </w:pPr>
    </w:p>
    <w:p w14:paraId="2D014CA6" w14:textId="7743D8B2" w:rsidR="0049659A" w:rsidRDefault="003445FC" w:rsidP="003445FC">
      <w:pPr>
        <w:ind w:left="708"/>
        <w:rPr>
          <w:szCs w:val="14"/>
        </w:rPr>
      </w:pPr>
      <w:r w:rsidRPr="003445FC">
        <w:rPr>
          <w:rFonts w:cs="Arial"/>
          <w:iCs/>
        </w:rPr>
        <w:t>Je pense que c'est un bon plan : utiliser l'IA pour aider, mais sans oublier d'apprendre et de faire les choses moi-même. C'est comme avoir un super outil qui peut faire plein de trucs, mais je veux aussi m'assurer de savoir comment les faire sans aide.</w:t>
      </w:r>
    </w:p>
    <w:p w14:paraId="25E63746" w14:textId="77777777" w:rsidR="00AA0785" w:rsidRPr="0049659A" w:rsidRDefault="00AA0785" w:rsidP="00684B3D">
      <w:pPr>
        <w:pStyle w:val="Titre1"/>
        <w:tabs>
          <w:tab w:val="num" w:pos="360"/>
        </w:tabs>
      </w:pPr>
      <w:bookmarkStart w:id="30" w:name="_Toc25553328"/>
      <w:bookmarkStart w:id="31" w:name="_Toc71703263"/>
      <w:bookmarkStart w:id="32" w:name="_Toc499021847"/>
      <w:r w:rsidRPr="0049659A">
        <w:t>C</w:t>
      </w:r>
      <w:bookmarkEnd w:id="30"/>
      <w:bookmarkEnd w:id="31"/>
      <w:r w:rsidR="00684B3D">
        <w:t>onclusions</w:t>
      </w:r>
      <w:bookmarkEnd w:id="32"/>
    </w:p>
    <w:p w14:paraId="0BE35066" w14:textId="77777777" w:rsidR="00AA0785" w:rsidRDefault="00AA0785" w:rsidP="00AA0785">
      <w:pPr>
        <w:pStyle w:val="En-tte"/>
        <w:ind w:left="357"/>
      </w:pPr>
    </w:p>
    <w:p w14:paraId="2A9015F9" w14:textId="77777777" w:rsidR="00AA0785" w:rsidRPr="00791020" w:rsidRDefault="00AA0785" w:rsidP="200B4AD7">
      <w:pPr>
        <w:pStyle w:val="Retraitnormal1"/>
        <w:numPr>
          <w:ilvl w:val="0"/>
          <w:numId w:val="0"/>
        </w:numPr>
        <w:ind w:left="357"/>
        <w:rPr>
          <w:rFonts w:ascii="Arial" w:hAnsi="Arial" w:cs="Arial"/>
          <w:i/>
          <w:iCs/>
          <w:sz w:val="24"/>
          <w:szCs w:val="24"/>
        </w:rPr>
      </w:pPr>
      <w:r w:rsidRPr="200B4AD7">
        <w:rPr>
          <w:rFonts w:ascii="Arial" w:hAnsi="Arial" w:cs="Arial"/>
          <w:i/>
          <w:iCs/>
          <w:sz w:val="24"/>
          <w:szCs w:val="24"/>
        </w:rPr>
        <w:t xml:space="preserve">Développez en tous cas les points </w:t>
      </w:r>
      <w:r w:rsidR="06116FDD" w:rsidRPr="200B4AD7">
        <w:rPr>
          <w:rFonts w:ascii="Arial" w:hAnsi="Arial" w:cs="Arial"/>
          <w:i/>
          <w:iCs/>
          <w:sz w:val="24"/>
          <w:szCs w:val="24"/>
        </w:rPr>
        <w:t>suivants :</w:t>
      </w:r>
    </w:p>
    <w:p w14:paraId="74A7BEC8" w14:textId="77777777" w:rsidR="0049659A" w:rsidRPr="00791020" w:rsidRDefault="0049659A" w:rsidP="00AA0785">
      <w:pPr>
        <w:pStyle w:val="Retraitnormal1"/>
        <w:numPr>
          <w:ilvl w:val="0"/>
          <w:numId w:val="0"/>
        </w:numPr>
        <w:ind w:left="357"/>
        <w:rPr>
          <w:rFonts w:ascii="Arial" w:hAnsi="Arial" w:cs="Arial"/>
          <w:i/>
          <w:sz w:val="24"/>
        </w:rPr>
      </w:pPr>
    </w:p>
    <w:p w14:paraId="624EE9E0" w14:textId="77777777" w:rsidR="00AA0785" w:rsidRPr="00791020" w:rsidRDefault="00AA0785" w:rsidP="00AA0785">
      <w:pPr>
        <w:numPr>
          <w:ilvl w:val="0"/>
          <w:numId w:val="3"/>
        </w:numPr>
        <w:rPr>
          <w:rFonts w:cs="Arial"/>
          <w:i/>
        </w:rPr>
      </w:pPr>
      <w:r w:rsidRPr="00791020">
        <w:rPr>
          <w:rFonts w:cs="Arial"/>
          <w:i/>
        </w:rPr>
        <w:lastRenderedPageBreak/>
        <w:t>Objectifs atteints / non-atteints</w:t>
      </w:r>
    </w:p>
    <w:p w14:paraId="086F33E2" w14:textId="77777777" w:rsidR="00AA0785" w:rsidRPr="00791020" w:rsidRDefault="00AA0785" w:rsidP="00AA0785">
      <w:pPr>
        <w:numPr>
          <w:ilvl w:val="0"/>
          <w:numId w:val="3"/>
        </w:numPr>
        <w:rPr>
          <w:rFonts w:cs="Arial"/>
          <w:i/>
        </w:rPr>
      </w:pPr>
      <w:r w:rsidRPr="00791020">
        <w:rPr>
          <w:rFonts w:cs="Arial"/>
          <w:i/>
        </w:rPr>
        <w:t>Points positifs / négatifs</w:t>
      </w:r>
    </w:p>
    <w:p w14:paraId="2D262218" w14:textId="77777777" w:rsidR="00AA0785" w:rsidRPr="00791020" w:rsidRDefault="00AA0785" w:rsidP="00AA0785">
      <w:pPr>
        <w:numPr>
          <w:ilvl w:val="0"/>
          <w:numId w:val="3"/>
        </w:numPr>
        <w:rPr>
          <w:rFonts w:cs="Arial"/>
          <w:i/>
        </w:rPr>
      </w:pPr>
      <w:r w:rsidRPr="00791020">
        <w:rPr>
          <w:rFonts w:cs="Arial"/>
          <w:i/>
        </w:rPr>
        <w:t>Difficultés particulières</w:t>
      </w:r>
    </w:p>
    <w:p w14:paraId="2AF6C704" w14:textId="77777777" w:rsidR="00AA0785" w:rsidRPr="00791020" w:rsidRDefault="00AA0785" w:rsidP="00AA0785">
      <w:pPr>
        <w:numPr>
          <w:ilvl w:val="0"/>
          <w:numId w:val="3"/>
        </w:numPr>
        <w:rPr>
          <w:rFonts w:cs="Arial"/>
          <w:i/>
        </w:rPr>
      </w:pPr>
      <w:r w:rsidRPr="00791020">
        <w:rPr>
          <w:rFonts w:cs="Arial"/>
          <w:i/>
        </w:rPr>
        <w:t>Suites possibles pour le projet (évolutions &amp; améliorations)</w:t>
      </w:r>
    </w:p>
    <w:p w14:paraId="583DA531" w14:textId="77777777" w:rsidR="00591119" w:rsidRDefault="00591119" w:rsidP="00591119">
      <w:pPr>
        <w:rPr>
          <w:szCs w:val="14"/>
        </w:rPr>
      </w:pPr>
    </w:p>
    <w:p w14:paraId="4FF7203E" w14:textId="77777777" w:rsidR="00591119" w:rsidRDefault="0049659A" w:rsidP="00591119">
      <w:pPr>
        <w:rPr>
          <w:szCs w:val="14"/>
        </w:rPr>
      </w:pPr>
      <w:r>
        <w:rPr>
          <w:szCs w:val="14"/>
        </w:rPr>
        <w:br w:type="page"/>
      </w:r>
    </w:p>
    <w:p w14:paraId="569CC363" w14:textId="77777777" w:rsidR="00AA0785" w:rsidRDefault="00AA0785" w:rsidP="00684B3D">
      <w:pPr>
        <w:pStyle w:val="Titre1"/>
        <w:tabs>
          <w:tab w:val="num" w:pos="360"/>
        </w:tabs>
      </w:pPr>
      <w:bookmarkStart w:id="33" w:name="_Toc71703264"/>
      <w:bookmarkStart w:id="34" w:name="_Toc499021848"/>
      <w:r w:rsidRPr="0049659A">
        <w:lastRenderedPageBreak/>
        <w:t>A</w:t>
      </w:r>
      <w:bookmarkEnd w:id="33"/>
      <w:r w:rsidR="00684B3D">
        <w:t>nnexes</w:t>
      </w:r>
      <w:bookmarkEnd w:id="34"/>
    </w:p>
    <w:p w14:paraId="57009723" w14:textId="77777777" w:rsidR="00281546" w:rsidRDefault="00281546" w:rsidP="00281546"/>
    <w:p w14:paraId="4CB30250" w14:textId="77777777" w:rsidR="00D97582" w:rsidRPr="00791020" w:rsidRDefault="00D97582" w:rsidP="00D97582">
      <w:pPr>
        <w:pStyle w:val="Titre2"/>
        <w:rPr>
          <w:i w:val="0"/>
          <w:iCs/>
        </w:rPr>
      </w:pPr>
      <w:bookmarkStart w:id="35" w:name="_Toc499021849"/>
      <w:r>
        <w:rPr>
          <w:i w:val="0"/>
          <w:iCs/>
        </w:rPr>
        <w:t>Résumé du rapport du TPI / version succincte de la documentation</w:t>
      </w:r>
      <w:bookmarkEnd w:id="35"/>
    </w:p>
    <w:p w14:paraId="0A6CA6C9" w14:textId="77777777" w:rsidR="00D97582" w:rsidRPr="00281546" w:rsidRDefault="00D97582" w:rsidP="00281546"/>
    <w:p w14:paraId="054719D5" w14:textId="77777777" w:rsidR="00AA0785" w:rsidRPr="00791020" w:rsidRDefault="00AA0785" w:rsidP="00AA0785">
      <w:pPr>
        <w:pStyle w:val="Titre2"/>
        <w:rPr>
          <w:i w:val="0"/>
          <w:iCs/>
        </w:rPr>
      </w:pPr>
      <w:bookmarkStart w:id="36" w:name="_Toc71703265"/>
      <w:bookmarkStart w:id="37" w:name="_Toc499021850"/>
      <w:r w:rsidRPr="00791020">
        <w:rPr>
          <w:i w:val="0"/>
          <w:iCs/>
        </w:rPr>
        <w:t>Sources – Bibliographie</w:t>
      </w:r>
      <w:bookmarkEnd w:id="36"/>
      <w:bookmarkEnd w:id="37"/>
    </w:p>
    <w:p w14:paraId="13B6A552" w14:textId="77777777" w:rsidR="00281546" w:rsidRDefault="00281546" w:rsidP="00281546">
      <w:pPr>
        <w:ind w:left="426"/>
        <w:rPr>
          <w:iCs/>
        </w:rPr>
      </w:pPr>
    </w:p>
    <w:p w14:paraId="60F10351" w14:textId="77777777" w:rsidR="00AA0785" w:rsidRPr="00655366" w:rsidRDefault="00AA0785" w:rsidP="200B4AD7">
      <w:pPr>
        <w:ind w:left="426"/>
        <w:rPr>
          <w:i/>
          <w:iCs/>
        </w:rPr>
      </w:pPr>
      <w:r w:rsidRPr="200B4AD7">
        <w:rPr>
          <w:i/>
          <w:iCs/>
        </w:rPr>
        <w:t>Liste des livres utilisé</w:t>
      </w:r>
      <w:r w:rsidR="00063EDD" w:rsidRPr="200B4AD7">
        <w:rPr>
          <w:i/>
          <w:iCs/>
        </w:rPr>
        <w:t>s</w:t>
      </w:r>
      <w:r w:rsidRPr="200B4AD7">
        <w:rPr>
          <w:i/>
          <w:iCs/>
        </w:rPr>
        <w:t xml:space="preserve"> (Titre, auteur, date), des sites Internet (URL) consultés, des articles (Revue, date, titre, </w:t>
      </w:r>
      <w:r w:rsidR="68DDAB2C" w:rsidRPr="200B4AD7">
        <w:rPr>
          <w:i/>
          <w:iCs/>
        </w:rPr>
        <w:t>auteur) …</w:t>
      </w:r>
      <w:r w:rsidRPr="200B4AD7">
        <w:rPr>
          <w:i/>
          <w:iCs/>
        </w:rPr>
        <w:t xml:space="preserve"> Et de toutes les aides externes (noms)   </w:t>
      </w:r>
    </w:p>
    <w:p w14:paraId="19193409" w14:textId="77777777" w:rsidR="00AA0785" w:rsidRPr="00791020" w:rsidRDefault="00AA0785" w:rsidP="00AA0785">
      <w:pPr>
        <w:pStyle w:val="Titre2"/>
        <w:rPr>
          <w:i w:val="0"/>
          <w:iCs/>
        </w:rPr>
      </w:pPr>
      <w:bookmarkStart w:id="38" w:name="_Toc25553330"/>
      <w:bookmarkStart w:id="39" w:name="_Toc71703266"/>
      <w:bookmarkStart w:id="40" w:name="_Toc499021851"/>
      <w:r w:rsidRPr="00791020">
        <w:rPr>
          <w:i w:val="0"/>
          <w:iCs/>
        </w:rPr>
        <w:t xml:space="preserve">Journal de </w:t>
      </w:r>
      <w:bookmarkEnd w:id="38"/>
      <w:bookmarkEnd w:id="39"/>
      <w:r w:rsidR="009D368F">
        <w:rPr>
          <w:i w:val="0"/>
          <w:iCs/>
        </w:rPr>
        <w:t>travail</w:t>
      </w:r>
      <w:bookmarkEnd w:id="40"/>
    </w:p>
    <w:p w14:paraId="76EE0F8A" w14:textId="77777777"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BFBFBF" w:themeFill="background1" w:themeFillShade="BF"/>
        <w:tblLook w:val="00A0" w:firstRow="1" w:lastRow="0" w:firstColumn="1" w:lastColumn="0" w:noHBand="0" w:noVBand="0"/>
      </w:tblPr>
      <w:tblGrid>
        <w:gridCol w:w="820"/>
        <w:gridCol w:w="897"/>
        <w:gridCol w:w="4236"/>
        <w:gridCol w:w="3119"/>
      </w:tblGrid>
      <w:tr w:rsidR="00164517" w:rsidRPr="00E164A3" w14:paraId="14BBD495" w14:textId="77777777" w:rsidTr="00E164A3">
        <w:tc>
          <w:tcPr>
            <w:tcW w:w="820" w:type="dxa"/>
            <w:shd w:val="clear" w:color="auto" w:fill="BFBFBF" w:themeFill="background1" w:themeFillShade="BF"/>
          </w:tcPr>
          <w:p w14:paraId="25D70BE8" w14:textId="77777777" w:rsidR="00164517" w:rsidRPr="00E164A3" w:rsidRDefault="00164517" w:rsidP="00F53ED8">
            <w:pPr>
              <w:rPr>
                <w:b/>
                <w:strike/>
              </w:rPr>
            </w:pPr>
            <w:r w:rsidRPr="00E164A3">
              <w:rPr>
                <w:b/>
                <w:strike/>
              </w:rPr>
              <w:t>Date</w:t>
            </w:r>
          </w:p>
        </w:tc>
        <w:tc>
          <w:tcPr>
            <w:tcW w:w="897" w:type="dxa"/>
            <w:shd w:val="clear" w:color="auto" w:fill="BFBFBF" w:themeFill="background1" w:themeFillShade="BF"/>
          </w:tcPr>
          <w:p w14:paraId="45F096FA" w14:textId="77777777" w:rsidR="00164517" w:rsidRPr="00E164A3" w:rsidRDefault="00164517" w:rsidP="00F53ED8">
            <w:pPr>
              <w:rPr>
                <w:b/>
                <w:strike/>
              </w:rPr>
            </w:pPr>
            <w:r w:rsidRPr="00E164A3">
              <w:rPr>
                <w:b/>
                <w:strike/>
              </w:rPr>
              <w:t>Durée</w:t>
            </w:r>
          </w:p>
        </w:tc>
        <w:tc>
          <w:tcPr>
            <w:tcW w:w="4236" w:type="dxa"/>
            <w:shd w:val="clear" w:color="auto" w:fill="BFBFBF" w:themeFill="background1" w:themeFillShade="BF"/>
          </w:tcPr>
          <w:p w14:paraId="39DCCA8A" w14:textId="77777777" w:rsidR="00164517" w:rsidRPr="00E164A3" w:rsidRDefault="00164517" w:rsidP="00F53ED8">
            <w:pPr>
              <w:rPr>
                <w:b/>
                <w:strike/>
              </w:rPr>
            </w:pPr>
            <w:r w:rsidRPr="00E164A3">
              <w:rPr>
                <w:b/>
                <w:strike/>
              </w:rPr>
              <w:t>Activité</w:t>
            </w:r>
          </w:p>
        </w:tc>
        <w:tc>
          <w:tcPr>
            <w:tcW w:w="3119" w:type="dxa"/>
            <w:shd w:val="clear" w:color="auto" w:fill="BFBFBF" w:themeFill="background1" w:themeFillShade="BF"/>
          </w:tcPr>
          <w:p w14:paraId="6652E22D" w14:textId="77777777" w:rsidR="00164517" w:rsidRPr="00E164A3" w:rsidRDefault="00164517" w:rsidP="00F53ED8">
            <w:pPr>
              <w:rPr>
                <w:b/>
                <w:strike/>
              </w:rPr>
            </w:pPr>
            <w:r w:rsidRPr="00E164A3">
              <w:rPr>
                <w:b/>
                <w:strike/>
              </w:rPr>
              <w:t>Remarques</w:t>
            </w:r>
          </w:p>
        </w:tc>
      </w:tr>
      <w:tr w:rsidR="00164517" w:rsidRPr="00E164A3" w14:paraId="01F52181" w14:textId="77777777" w:rsidTr="00E164A3">
        <w:tc>
          <w:tcPr>
            <w:tcW w:w="820" w:type="dxa"/>
            <w:shd w:val="clear" w:color="auto" w:fill="BFBFBF" w:themeFill="background1" w:themeFillShade="BF"/>
          </w:tcPr>
          <w:p w14:paraId="04D711C1" w14:textId="77777777" w:rsidR="00164517" w:rsidRPr="00E164A3" w:rsidRDefault="00164517" w:rsidP="00F53ED8">
            <w:pPr>
              <w:rPr>
                <w:strike/>
              </w:rPr>
            </w:pPr>
          </w:p>
        </w:tc>
        <w:tc>
          <w:tcPr>
            <w:tcW w:w="897" w:type="dxa"/>
            <w:shd w:val="clear" w:color="auto" w:fill="BFBFBF" w:themeFill="background1" w:themeFillShade="BF"/>
          </w:tcPr>
          <w:p w14:paraId="49D0C060" w14:textId="77777777" w:rsidR="00164517" w:rsidRPr="00E164A3" w:rsidRDefault="00164517" w:rsidP="00F53ED8">
            <w:pPr>
              <w:rPr>
                <w:strike/>
              </w:rPr>
            </w:pPr>
          </w:p>
        </w:tc>
        <w:tc>
          <w:tcPr>
            <w:tcW w:w="4236" w:type="dxa"/>
            <w:shd w:val="clear" w:color="auto" w:fill="BFBFBF" w:themeFill="background1" w:themeFillShade="BF"/>
          </w:tcPr>
          <w:p w14:paraId="6871039B" w14:textId="77777777" w:rsidR="00164517" w:rsidRPr="00E164A3" w:rsidRDefault="00164517" w:rsidP="00F53ED8">
            <w:pPr>
              <w:rPr>
                <w:strike/>
              </w:rPr>
            </w:pPr>
          </w:p>
        </w:tc>
        <w:tc>
          <w:tcPr>
            <w:tcW w:w="3119" w:type="dxa"/>
            <w:shd w:val="clear" w:color="auto" w:fill="BFBFBF" w:themeFill="background1" w:themeFillShade="BF"/>
          </w:tcPr>
          <w:p w14:paraId="52A43E41" w14:textId="77777777" w:rsidR="00164517" w:rsidRPr="00E164A3" w:rsidRDefault="00164517" w:rsidP="00F53ED8">
            <w:pPr>
              <w:rPr>
                <w:strike/>
              </w:rPr>
            </w:pPr>
          </w:p>
        </w:tc>
      </w:tr>
      <w:tr w:rsidR="00164517" w:rsidRPr="00E164A3" w14:paraId="2BC482C7" w14:textId="77777777" w:rsidTr="00E164A3">
        <w:tc>
          <w:tcPr>
            <w:tcW w:w="820" w:type="dxa"/>
            <w:shd w:val="clear" w:color="auto" w:fill="BFBFBF" w:themeFill="background1" w:themeFillShade="BF"/>
          </w:tcPr>
          <w:p w14:paraId="3412F5D4" w14:textId="77777777" w:rsidR="00164517" w:rsidRPr="00E164A3" w:rsidRDefault="00164517" w:rsidP="00F53ED8">
            <w:pPr>
              <w:rPr>
                <w:strike/>
              </w:rPr>
            </w:pPr>
          </w:p>
        </w:tc>
        <w:tc>
          <w:tcPr>
            <w:tcW w:w="897" w:type="dxa"/>
            <w:shd w:val="clear" w:color="auto" w:fill="BFBFBF" w:themeFill="background1" w:themeFillShade="BF"/>
          </w:tcPr>
          <w:p w14:paraId="566DA70D" w14:textId="77777777" w:rsidR="00164517" w:rsidRPr="00E164A3" w:rsidRDefault="00164517" w:rsidP="00F53ED8">
            <w:pPr>
              <w:rPr>
                <w:strike/>
              </w:rPr>
            </w:pPr>
          </w:p>
        </w:tc>
        <w:tc>
          <w:tcPr>
            <w:tcW w:w="4236" w:type="dxa"/>
            <w:shd w:val="clear" w:color="auto" w:fill="BFBFBF" w:themeFill="background1" w:themeFillShade="BF"/>
          </w:tcPr>
          <w:p w14:paraId="47AE70D1" w14:textId="77777777" w:rsidR="00164517" w:rsidRPr="00E164A3" w:rsidRDefault="00164517" w:rsidP="00F53ED8">
            <w:pPr>
              <w:rPr>
                <w:strike/>
              </w:rPr>
            </w:pPr>
          </w:p>
        </w:tc>
        <w:tc>
          <w:tcPr>
            <w:tcW w:w="3119" w:type="dxa"/>
            <w:shd w:val="clear" w:color="auto" w:fill="BFBFBF" w:themeFill="background1" w:themeFillShade="BF"/>
          </w:tcPr>
          <w:p w14:paraId="0A2AECA1" w14:textId="77777777" w:rsidR="00164517" w:rsidRPr="00E164A3" w:rsidRDefault="00164517" w:rsidP="00F53ED8">
            <w:pPr>
              <w:rPr>
                <w:strike/>
              </w:rPr>
            </w:pPr>
          </w:p>
        </w:tc>
      </w:tr>
    </w:tbl>
    <w:p w14:paraId="2CD9DF2A" w14:textId="77777777" w:rsidR="00E164A3" w:rsidRDefault="00E164A3" w:rsidP="00E164A3">
      <w:pPr>
        <w:ind w:left="1134" w:hanging="774"/>
        <w:rPr>
          <w:b/>
          <w:bCs/>
          <w:i/>
          <w:iCs/>
          <w:color w:val="FF0000"/>
        </w:rPr>
      </w:pPr>
      <w:bookmarkStart w:id="41" w:name="_Toc25553331"/>
    </w:p>
    <w:p w14:paraId="3D53240D" w14:textId="77777777" w:rsidR="00AA0785" w:rsidRPr="00E164A3" w:rsidRDefault="00E164A3" w:rsidP="00E164A3">
      <w:pPr>
        <w:ind w:left="1134" w:hanging="774"/>
        <w:rPr>
          <w:b/>
          <w:bCs/>
          <w:i/>
          <w:iCs/>
          <w:color w:val="FF0000"/>
        </w:rPr>
      </w:pPr>
      <w:r w:rsidRPr="00E164A3">
        <w:rPr>
          <w:b/>
          <w:bCs/>
          <w:i/>
          <w:iCs/>
          <w:color w:val="FF0000"/>
        </w:rPr>
        <w:t xml:space="preserve">Référence à votre journal de travail (en PDF) automatiquement généré par </w:t>
      </w:r>
      <w:proofErr w:type="spellStart"/>
      <w:r w:rsidR="00251B89">
        <w:rPr>
          <w:b/>
          <w:bCs/>
          <w:i/>
          <w:iCs/>
          <w:color w:val="FF0000"/>
        </w:rPr>
        <w:t>IceTools</w:t>
      </w:r>
      <w:proofErr w:type="spellEnd"/>
    </w:p>
    <w:p w14:paraId="399ADFBD" w14:textId="77777777" w:rsidR="00AA0785" w:rsidRPr="00E164A3" w:rsidRDefault="00AA0785" w:rsidP="00AA0785">
      <w:pPr>
        <w:pStyle w:val="Titre2"/>
        <w:rPr>
          <w:i w:val="0"/>
          <w:iCs/>
          <w:strike/>
        </w:rPr>
      </w:pPr>
      <w:bookmarkStart w:id="42" w:name="_Toc71703267"/>
      <w:bookmarkStart w:id="43" w:name="_Toc499021852"/>
      <w:r w:rsidRPr="00E164A3">
        <w:rPr>
          <w:i w:val="0"/>
          <w:iCs/>
          <w:strike/>
        </w:rPr>
        <w:t>Manuel d'Installation</w:t>
      </w:r>
      <w:bookmarkEnd w:id="41"/>
      <w:bookmarkEnd w:id="42"/>
      <w:bookmarkEnd w:id="43"/>
    </w:p>
    <w:p w14:paraId="05862769" w14:textId="77777777" w:rsidR="00AA0785" w:rsidRPr="009B23AE" w:rsidRDefault="00AA0785" w:rsidP="00AA0785"/>
    <w:p w14:paraId="06A2A125" w14:textId="77777777" w:rsidR="00AA0785" w:rsidRPr="00791020" w:rsidRDefault="00AA0785" w:rsidP="00AA0785">
      <w:pPr>
        <w:pStyle w:val="Titre2"/>
        <w:rPr>
          <w:i w:val="0"/>
          <w:iCs/>
        </w:rPr>
      </w:pPr>
      <w:bookmarkStart w:id="44" w:name="_Toc25553332"/>
      <w:bookmarkStart w:id="45" w:name="_Toc71703268"/>
      <w:bookmarkStart w:id="46" w:name="_Toc499021853"/>
      <w:r w:rsidRPr="00791020">
        <w:rPr>
          <w:i w:val="0"/>
          <w:iCs/>
        </w:rPr>
        <w:t>Manuel d'Utilisation</w:t>
      </w:r>
      <w:bookmarkEnd w:id="44"/>
      <w:bookmarkEnd w:id="45"/>
      <w:bookmarkEnd w:id="46"/>
    </w:p>
    <w:p w14:paraId="280CAC2F" w14:textId="77777777" w:rsidR="00AA0785" w:rsidRPr="009B23AE" w:rsidRDefault="00AA0785" w:rsidP="00AA0785"/>
    <w:p w14:paraId="09365334" w14:textId="77777777" w:rsidR="00AA0785" w:rsidRPr="00791020" w:rsidRDefault="00281546" w:rsidP="00281546">
      <w:pPr>
        <w:pStyle w:val="Titre2"/>
        <w:rPr>
          <w:i w:val="0"/>
          <w:iCs/>
        </w:rPr>
      </w:pPr>
      <w:bookmarkStart w:id="47" w:name="_Toc71703270"/>
      <w:bookmarkStart w:id="48" w:name="_Toc499021854"/>
      <w:bookmarkStart w:id="49" w:name="_Toc25553334"/>
      <w:r w:rsidRPr="00791020">
        <w:rPr>
          <w:i w:val="0"/>
          <w:iCs/>
        </w:rPr>
        <w:t>A</w:t>
      </w:r>
      <w:r w:rsidR="00AA0785" w:rsidRPr="00791020">
        <w:rPr>
          <w:i w:val="0"/>
          <w:iCs/>
        </w:rPr>
        <w:t>rchives du projet</w:t>
      </w:r>
      <w:bookmarkEnd w:id="47"/>
      <w:bookmarkEnd w:id="48"/>
      <w:r w:rsidR="00AA0785" w:rsidRPr="00791020">
        <w:rPr>
          <w:i w:val="0"/>
          <w:iCs/>
        </w:rPr>
        <w:t xml:space="preserve"> </w:t>
      </w:r>
      <w:bookmarkEnd w:id="49"/>
    </w:p>
    <w:p w14:paraId="0422BA5A" w14:textId="77777777" w:rsidR="00281546" w:rsidRPr="00281546" w:rsidRDefault="00281546" w:rsidP="00281546"/>
    <w:p w14:paraId="4353B49C" w14:textId="77777777" w:rsidR="00AA0785" w:rsidRPr="00791020" w:rsidRDefault="00D97582" w:rsidP="00281546">
      <w:pPr>
        <w:ind w:left="426"/>
        <w:rPr>
          <w:i/>
        </w:rPr>
      </w:pPr>
      <w:r>
        <w:rPr>
          <w:i/>
        </w:rPr>
        <w:t>Media</w:t>
      </w:r>
      <w:r w:rsidR="00AA0785" w:rsidRPr="00791020">
        <w:rPr>
          <w:i/>
        </w:rPr>
        <w:t xml:space="preserve">, … dans une fourre en plastique </w:t>
      </w:r>
    </w:p>
    <w:p w14:paraId="7D449B10" w14:textId="77777777" w:rsidR="00AA0785" w:rsidRDefault="00AA0785" w:rsidP="00AA0785"/>
    <w:p w14:paraId="4BFD9F36" w14:textId="77777777" w:rsidR="00591119" w:rsidRDefault="00591119" w:rsidP="00591119">
      <w:pPr>
        <w:rPr>
          <w:szCs w:val="14"/>
        </w:rPr>
      </w:pPr>
    </w:p>
    <w:sectPr w:rsidR="00591119">
      <w:headerReference w:type="default" r:id="rId19"/>
      <w:footerReference w:type="default" r:id="rId20"/>
      <w:pgSz w:w="11906" w:h="16838" w:code="9"/>
      <w:pgMar w:top="1418" w:right="1418" w:bottom="1418" w:left="1418" w:header="720" w:footer="720"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Xavier Carrel" w:date="2023-05-26T09:19:00Z" w:initials="XCL">
    <w:p w14:paraId="3BB8D6C3" w14:textId="77777777" w:rsidR="00ED7E5B" w:rsidRDefault="00ED7E5B" w:rsidP="00ED7E5B">
      <w:r>
        <w:rPr>
          <w:rStyle w:val="Marquedecommentaire"/>
        </w:rPr>
        <w:annotationRef/>
      </w:r>
      <w:r>
        <w:rPr>
          <w:color w:val="000000"/>
          <w:sz w:val="20"/>
        </w:rPr>
        <w:t>J’entends par là qu’il ne faut pas mettre d’explication genre « Le numéro de téléphone de la personne » pour l’attribut « téléphone ».</w:t>
      </w:r>
    </w:p>
    <w:p w14:paraId="3D13C538" w14:textId="77777777" w:rsidR="00ED7E5B" w:rsidRDefault="00ED7E5B" w:rsidP="00ED7E5B">
      <w:r>
        <w:rPr>
          <w:color w:val="000000"/>
          <w:sz w:val="20"/>
        </w:rPr>
        <w:t>Mais on devrait/pourrait avoir une explication style « Au format international ‘+41 …’ parce qu’on aura des utilisateurs de plusieurs pays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D13C538"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FC2A2FA" w14:textId="77777777" w:rsidR="00354CDE" w:rsidRDefault="00354CDE">
      <w:r>
        <w:separator/>
      </w:r>
    </w:p>
  </w:endnote>
  <w:endnote w:type="continuationSeparator" w:id="0">
    <w:p w14:paraId="56DA6322" w14:textId="77777777" w:rsidR="00354CDE" w:rsidRDefault="00354C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CDD2C3" w14:textId="32041D4F" w:rsidR="00ED7E5B" w:rsidRPr="00265744" w:rsidRDefault="00ED7E5B">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A3710">
      <w:rPr>
        <w:rStyle w:val="Numrodepage"/>
        <w:noProof/>
        <w:sz w:val="16"/>
        <w:szCs w:val="16"/>
      </w:rPr>
      <w:t>18</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9A7949" w14:textId="77777777" w:rsidR="00354CDE" w:rsidRDefault="00354CDE">
      <w:r>
        <w:separator/>
      </w:r>
    </w:p>
  </w:footnote>
  <w:footnote w:type="continuationSeparator" w:id="0">
    <w:p w14:paraId="78284BCD" w14:textId="77777777" w:rsidR="00354CDE" w:rsidRDefault="00354C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75531F" w14:textId="77777777" w:rsidR="00ED7E5B" w:rsidRPr="00265744" w:rsidRDefault="00ED7E5B"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14:paraId="7902A9FE" w14:textId="77777777" w:rsidR="00ED7E5B" w:rsidRDefault="00ED7E5B">
    <w:pPr>
      <w:pStyle w:val="En-tte"/>
      <w:pBdr>
        <w:bottom w:val="single" w:sz="4" w:space="1" w:color="auto"/>
      </w:pBdr>
      <w:rPr>
        <w:sz w:val="32"/>
      </w:rPr>
    </w:pPr>
  </w:p>
  <w:p w14:paraId="76407E64" w14:textId="77777777" w:rsidR="00ED7E5B" w:rsidRPr="00B673BB" w:rsidRDefault="00ED7E5B">
    <w:pPr>
      <w:pStyle w:val="En-tte"/>
      <w:rPr>
        <w:sz w:val="16"/>
        <w:szCs w:val="16"/>
      </w:rPr>
    </w:pPr>
  </w:p>
  <w:p w14:paraId="233DABC1" w14:textId="77777777" w:rsidR="00ED7E5B" w:rsidRDefault="00ED7E5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02F1AD6"/>
    <w:multiLevelType w:val="hybridMultilevel"/>
    <w:tmpl w:val="52CAA3F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18A3916"/>
    <w:multiLevelType w:val="hybridMultilevel"/>
    <w:tmpl w:val="7EC48B9C"/>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32970387"/>
    <w:multiLevelType w:val="hybridMultilevel"/>
    <w:tmpl w:val="13B4277C"/>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7" w15:restartNumberingAfterBreak="0">
    <w:nsid w:val="3B637699"/>
    <w:multiLevelType w:val="hybridMultilevel"/>
    <w:tmpl w:val="49B87AC4"/>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8"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4BC4658A"/>
    <w:multiLevelType w:val="hybridMultilevel"/>
    <w:tmpl w:val="65B68002"/>
    <w:lvl w:ilvl="0" w:tplc="3D2AC19C">
      <w:start w:val="1"/>
      <w:numFmt w:val="bullet"/>
      <w:lvlText w:val="●"/>
      <w:lvlJc w:val="left"/>
      <w:pPr>
        <w:ind w:left="720" w:hanging="360"/>
      </w:pPr>
    </w:lvl>
    <w:lvl w:ilvl="1" w:tplc="2D322F5A">
      <w:start w:val="1"/>
      <w:numFmt w:val="bullet"/>
      <w:lvlText w:val="○"/>
      <w:lvlJc w:val="left"/>
      <w:pPr>
        <w:ind w:left="1440" w:hanging="360"/>
      </w:pPr>
    </w:lvl>
    <w:lvl w:ilvl="2" w:tplc="F9B67B7C">
      <w:start w:val="1"/>
      <w:numFmt w:val="bullet"/>
      <w:lvlText w:val="■"/>
      <w:lvlJc w:val="left"/>
      <w:pPr>
        <w:ind w:left="2160" w:hanging="360"/>
      </w:pPr>
    </w:lvl>
    <w:lvl w:ilvl="3" w:tplc="DB142F38">
      <w:start w:val="1"/>
      <w:numFmt w:val="bullet"/>
      <w:lvlText w:val="●"/>
      <w:lvlJc w:val="left"/>
      <w:pPr>
        <w:ind w:left="2880" w:hanging="360"/>
      </w:pPr>
    </w:lvl>
    <w:lvl w:ilvl="4" w:tplc="C354E19C">
      <w:start w:val="1"/>
      <w:numFmt w:val="bullet"/>
      <w:lvlText w:val="○"/>
      <w:lvlJc w:val="left"/>
      <w:pPr>
        <w:ind w:left="3600" w:hanging="360"/>
      </w:pPr>
    </w:lvl>
    <w:lvl w:ilvl="5" w:tplc="D6983016">
      <w:start w:val="1"/>
      <w:numFmt w:val="bullet"/>
      <w:lvlText w:val="■"/>
      <w:lvlJc w:val="left"/>
      <w:pPr>
        <w:ind w:left="4320" w:hanging="360"/>
      </w:pPr>
    </w:lvl>
    <w:lvl w:ilvl="6" w:tplc="3A949CBA">
      <w:start w:val="1"/>
      <w:numFmt w:val="bullet"/>
      <w:lvlText w:val="●"/>
      <w:lvlJc w:val="left"/>
      <w:pPr>
        <w:ind w:left="5040" w:hanging="360"/>
      </w:pPr>
    </w:lvl>
    <w:lvl w:ilvl="7" w:tplc="F7AE8496">
      <w:start w:val="1"/>
      <w:numFmt w:val="bullet"/>
      <w:lvlText w:val="●"/>
      <w:lvlJc w:val="left"/>
      <w:pPr>
        <w:ind w:left="5760" w:hanging="360"/>
      </w:pPr>
    </w:lvl>
    <w:lvl w:ilvl="8" w:tplc="11A89D02">
      <w:start w:val="1"/>
      <w:numFmt w:val="bullet"/>
      <w:lvlText w:val="●"/>
      <w:lvlJc w:val="left"/>
      <w:pPr>
        <w:ind w:left="6480" w:hanging="360"/>
      </w:pPr>
    </w:lvl>
  </w:abstractNum>
  <w:abstractNum w:abstractNumId="11"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70D70A3"/>
    <w:multiLevelType w:val="hybridMultilevel"/>
    <w:tmpl w:val="E0E09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A515620"/>
    <w:multiLevelType w:val="hybridMultilevel"/>
    <w:tmpl w:val="A7561ADA"/>
    <w:lvl w:ilvl="0" w:tplc="100C0001">
      <w:start w:val="1"/>
      <w:numFmt w:val="bullet"/>
      <w:lvlText w:val=""/>
      <w:lvlJc w:val="left"/>
      <w:pPr>
        <w:ind w:left="1423" w:hanging="360"/>
      </w:pPr>
      <w:rPr>
        <w:rFonts w:ascii="Symbol" w:hAnsi="Symbol" w:hint="default"/>
      </w:rPr>
    </w:lvl>
    <w:lvl w:ilvl="1" w:tplc="100C0003" w:tentative="1">
      <w:start w:val="1"/>
      <w:numFmt w:val="bullet"/>
      <w:lvlText w:val="o"/>
      <w:lvlJc w:val="left"/>
      <w:pPr>
        <w:ind w:left="2143" w:hanging="360"/>
      </w:pPr>
      <w:rPr>
        <w:rFonts w:ascii="Courier New" w:hAnsi="Courier New" w:cs="Courier New" w:hint="default"/>
      </w:rPr>
    </w:lvl>
    <w:lvl w:ilvl="2" w:tplc="100C0005" w:tentative="1">
      <w:start w:val="1"/>
      <w:numFmt w:val="bullet"/>
      <w:lvlText w:val=""/>
      <w:lvlJc w:val="left"/>
      <w:pPr>
        <w:ind w:left="2863" w:hanging="360"/>
      </w:pPr>
      <w:rPr>
        <w:rFonts w:ascii="Wingdings" w:hAnsi="Wingdings" w:hint="default"/>
      </w:rPr>
    </w:lvl>
    <w:lvl w:ilvl="3" w:tplc="100C0001" w:tentative="1">
      <w:start w:val="1"/>
      <w:numFmt w:val="bullet"/>
      <w:lvlText w:val=""/>
      <w:lvlJc w:val="left"/>
      <w:pPr>
        <w:ind w:left="3583" w:hanging="360"/>
      </w:pPr>
      <w:rPr>
        <w:rFonts w:ascii="Symbol" w:hAnsi="Symbol" w:hint="default"/>
      </w:rPr>
    </w:lvl>
    <w:lvl w:ilvl="4" w:tplc="100C0003" w:tentative="1">
      <w:start w:val="1"/>
      <w:numFmt w:val="bullet"/>
      <w:lvlText w:val="o"/>
      <w:lvlJc w:val="left"/>
      <w:pPr>
        <w:ind w:left="4303" w:hanging="360"/>
      </w:pPr>
      <w:rPr>
        <w:rFonts w:ascii="Courier New" w:hAnsi="Courier New" w:cs="Courier New" w:hint="default"/>
      </w:rPr>
    </w:lvl>
    <w:lvl w:ilvl="5" w:tplc="100C0005" w:tentative="1">
      <w:start w:val="1"/>
      <w:numFmt w:val="bullet"/>
      <w:lvlText w:val=""/>
      <w:lvlJc w:val="left"/>
      <w:pPr>
        <w:ind w:left="5023" w:hanging="360"/>
      </w:pPr>
      <w:rPr>
        <w:rFonts w:ascii="Wingdings" w:hAnsi="Wingdings" w:hint="default"/>
      </w:rPr>
    </w:lvl>
    <w:lvl w:ilvl="6" w:tplc="100C0001" w:tentative="1">
      <w:start w:val="1"/>
      <w:numFmt w:val="bullet"/>
      <w:lvlText w:val=""/>
      <w:lvlJc w:val="left"/>
      <w:pPr>
        <w:ind w:left="5743" w:hanging="360"/>
      </w:pPr>
      <w:rPr>
        <w:rFonts w:ascii="Symbol" w:hAnsi="Symbol" w:hint="default"/>
      </w:rPr>
    </w:lvl>
    <w:lvl w:ilvl="7" w:tplc="100C0003" w:tentative="1">
      <w:start w:val="1"/>
      <w:numFmt w:val="bullet"/>
      <w:lvlText w:val="o"/>
      <w:lvlJc w:val="left"/>
      <w:pPr>
        <w:ind w:left="6463" w:hanging="360"/>
      </w:pPr>
      <w:rPr>
        <w:rFonts w:ascii="Courier New" w:hAnsi="Courier New" w:cs="Courier New" w:hint="default"/>
      </w:rPr>
    </w:lvl>
    <w:lvl w:ilvl="8" w:tplc="100C0005" w:tentative="1">
      <w:start w:val="1"/>
      <w:numFmt w:val="bullet"/>
      <w:lvlText w:val=""/>
      <w:lvlJc w:val="left"/>
      <w:pPr>
        <w:ind w:left="7183" w:hanging="360"/>
      </w:pPr>
      <w:rPr>
        <w:rFonts w:ascii="Wingdings" w:hAnsi="Wingdings" w:hint="default"/>
      </w:rPr>
    </w:lvl>
  </w:abstractNum>
  <w:abstractNum w:abstractNumId="1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9"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8"/>
  </w:num>
  <w:num w:numId="2">
    <w:abstractNumId w:val="0"/>
  </w:num>
  <w:num w:numId="3">
    <w:abstractNumId w:val="3"/>
  </w:num>
  <w:num w:numId="4">
    <w:abstractNumId w:val="15"/>
  </w:num>
  <w:num w:numId="5">
    <w:abstractNumId w:val="12"/>
  </w:num>
  <w:num w:numId="6">
    <w:abstractNumId w:val="4"/>
  </w:num>
  <w:num w:numId="7">
    <w:abstractNumId w:val="13"/>
  </w:num>
  <w:num w:numId="8">
    <w:abstractNumId w:val="19"/>
  </w:num>
  <w:num w:numId="9">
    <w:abstractNumId w:val="2"/>
  </w:num>
  <w:num w:numId="10">
    <w:abstractNumId w:val="8"/>
  </w:num>
  <w:num w:numId="11">
    <w:abstractNumId w:val="11"/>
  </w:num>
  <w:num w:numId="12">
    <w:abstractNumId w:val="9"/>
  </w:num>
  <w:num w:numId="13">
    <w:abstractNumId w:val="14"/>
  </w:num>
  <w:num w:numId="14">
    <w:abstractNumId w:val="16"/>
  </w:num>
  <w:num w:numId="15">
    <w:abstractNumId w:val="5"/>
  </w:num>
  <w:num w:numId="16">
    <w:abstractNumId w:val="1"/>
  </w:num>
  <w:num w:numId="17">
    <w:abstractNumId w:val="7"/>
  </w:num>
  <w:num w:numId="18">
    <w:abstractNumId w:val="10"/>
    <w:lvlOverride w:ilvl="0">
      <w:startOverride w:val="1"/>
    </w:lvlOverride>
  </w:num>
  <w:num w:numId="19">
    <w:abstractNumId w:val="6"/>
  </w:num>
  <w:num w:numId="20">
    <w:abstractNumId w:val="17"/>
  </w:num>
  <w:numIdMacAtCleanup w:val="13"/>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Xavier Carrel">
    <w15:presenceInfo w15:providerId="None" w15:userId="Xavier Carr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515"/>
    <w:rsid w:val="00063EDD"/>
    <w:rsid w:val="000D0236"/>
    <w:rsid w:val="001042B3"/>
    <w:rsid w:val="001179DE"/>
    <w:rsid w:val="001335A5"/>
    <w:rsid w:val="00140D75"/>
    <w:rsid w:val="00151730"/>
    <w:rsid w:val="00161BC5"/>
    <w:rsid w:val="00164517"/>
    <w:rsid w:val="00192035"/>
    <w:rsid w:val="001D504D"/>
    <w:rsid w:val="001E121F"/>
    <w:rsid w:val="001E7647"/>
    <w:rsid w:val="002036CD"/>
    <w:rsid w:val="00205685"/>
    <w:rsid w:val="00212505"/>
    <w:rsid w:val="00221BED"/>
    <w:rsid w:val="00232E9F"/>
    <w:rsid w:val="002362E2"/>
    <w:rsid w:val="00245601"/>
    <w:rsid w:val="00251B89"/>
    <w:rsid w:val="00265744"/>
    <w:rsid w:val="00281546"/>
    <w:rsid w:val="002A61A7"/>
    <w:rsid w:val="002B789A"/>
    <w:rsid w:val="002C4C01"/>
    <w:rsid w:val="002E3601"/>
    <w:rsid w:val="002F39FF"/>
    <w:rsid w:val="003144D2"/>
    <w:rsid w:val="003445FC"/>
    <w:rsid w:val="00354CDE"/>
    <w:rsid w:val="00356E13"/>
    <w:rsid w:val="00360243"/>
    <w:rsid w:val="00367E02"/>
    <w:rsid w:val="00371ECE"/>
    <w:rsid w:val="00373603"/>
    <w:rsid w:val="00377F2F"/>
    <w:rsid w:val="003A0F9C"/>
    <w:rsid w:val="003A7180"/>
    <w:rsid w:val="003B51A5"/>
    <w:rsid w:val="003D71F1"/>
    <w:rsid w:val="003E6041"/>
    <w:rsid w:val="003F06DA"/>
    <w:rsid w:val="003F2179"/>
    <w:rsid w:val="003F41A8"/>
    <w:rsid w:val="004379D0"/>
    <w:rsid w:val="004502D9"/>
    <w:rsid w:val="0047295B"/>
    <w:rsid w:val="0049659A"/>
    <w:rsid w:val="004B305F"/>
    <w:rsid w:val="004C38FB"/>
    <w:rsid w:val="005143EF"/>
    <w:rsid w:val="00535DFD"/>
    <w:rsid w:val="005364AB"/>
    <w:rsid w:val="00550F4F"/>
    <w:rsid w:val="00552A31"/>
    <w:rsid w:val="00564722"/>
    <w:rsid w:val="00577704"/>
    <w:rsid w:val="00591119"/>
    <w:rsid w:val="005A26FB"/>
    <w:rsid w:val="005B7929"/>
    <w:rsid w:val="005E1E76"/>
    <w:rsid w:val="00623615"/>
    <w:rsid w:val="00646084"/>
    <w:rsid w:val="00657F63"/>
    <w:rsid w:val="00664739"/>
    <w:rsid w:val="0067475D"/>
    <w:rsid w:val="006831AD"/>
    <w:rsid w:val="00684B3D"/>
    <w:rsid w:val="00696085"/>
    <w:rsid w:val="006A1EEC"/>
    <w:rsid w:val="006A7197"/>
    <w:rsid w:val="006E2C58"/>
    <w:rsid w:val="00720330"/>
    <w:rsid w:val="00720D53"/>
    <w:rsid w:val="00722BFC"/>
    <w:rsid w:val="007467C6"/>
    <w:rsid w:val="00750FBB"/>
    <w:rsid w:val="00791020"/>
    <w:rsid w:val="007B46FA"/>
    <w:rsid w:val="007C1E07"/>
    <w:rsid w:val="007C53D3"/>
    <w:rsid w:val="007C68B3"/>
    <w:rsid w:val="00803FC4"/>
    <w:rsid w:val="0083170D"/>
    <w:rsid w:val="0083453E"/>
    <w:rsid w:val="008477D6"/>
    <w:rsid w:val="008767AA"/>
    <w:rsid w:val="00881951"/>
    <w:rsid w:val="008936DA"/>
    <w:rsid w:val="008B3B11"/>
    <w:rsid w:val="008D7200"/>
    <w:rsid w:val="00917DA5"/>
    <w:rsid w:val="009326CA"/>
    <w:rsid w:val="009351EF"/>
    <w:rsid w:val="009927FC"/>
    <w:rsid w:val="009D368F"/>
    <w:rsid w:val="009D7E13"/>
    <w:rsid w:val="00A640AC"/>
    <w:rsid w:val="00A943C5"/>
    <w:rsid w:val="00AA0785"/>
    <w:rsid w:val="00AA3411"/>
    <w:rsid w:val="00AD4BAF"/>
    <w:rsid w:val="00AE470C"/>
    <w:rsid w:val="00AF0F40"/>
    <w:rsid w:val="00B027E4"/>
    <w:rsid w:val="00B263B7"/>
    <w:rsid w:val="00B31079"/>
    <w:rsid w:val="00B35D46"/>
    <w:rsid w:val="00B673BB"/>
    <w:rsid w:val="00BC3352"/>
    <w:rsid w:val="00BE6F05"/>
    <w:rsid w:val="00C315ED"/>
    <w:rsid w:val="00C505B1"/>
    <w:rsid w:val="00C75939"/>
    <w:rsid w:val="00C930E9"/>
    <w:rsid w:val="00CA482D"/>
    <w:rsid w:val="00CB3227"/>
    <w:rsid w:val="00CF7670"/>
    <w:rsid w:val="00D14A10"/>
    <w:rsid w:val="00D27B25"/>
    <w:rsid w:val="00D97582"/>
    <w:rsid w:val="00DA4CCB"/>
    <w:rsid w:val="00DB4900"/>
    <w:rsid w:val="00DB6B0C"/>
    <w:rsid w:val="00DC6515"/>
    <w:rsid w:val="00DC7956"/>
    <w:rsid w:val="00DD71E8"/>
    <w:rsid w:val="00E10C21"/>
    <w:rsid w:val="00E12330"/>
    <w:rsid w:val="00E164A3"/>
    <w:rsid w:val="00E56D4A"/>
    <w:rsid w:val="00E63311"/>
    <w:rsid w:val="00EB6149"/>
    <w:rsid w:val="00ED7E5B"/>
    <w:rsid w:val="00EE3097"/>
    <w:rsid w:val="00EE645E"/>
    <w:rsid w:val="00EE7FA9"/>
    <w:rsid w:val="00F37480"/>
    <w:rsid w:val="00F4663F"/>
    <w:rsid w:val="00F50FF2"/>
    <w:rsid w:val="00F53ED8"/>
    <w:rsid w:val="00F5540F"/>
    <w:rsid w:val="00F57705"/>
    <w:rsid w:val="00F96D1C"/>
    <w:rsid w:val="00FA3710"/>
    <w:rsid w:val="00FB57D9"/>
    <w:rsid w:val="00FC25FD"/>
    <w:rsid w:val="00FD3342"/>
    <w:rsid w:val="051E7914"/>
    <w:rsid w:val="06116FDD"/>
    <w:rsid w:val="085619D6"/>
    <w:rsid w:val="0F596140"/>
    <w:rsid w:val="10E0389A"/>
    <w:rsid w:val="200B4AD7"/>
    <w:rsid w:val="20C8E3F7"/>
    <w:rsid w:val="239DB570"/>
    <w:rsid w:val="29A26828"/>
    <w:rsid w:val="2C078AF0"/>
    <w:rsid w:val="2E6CA3FB"/>
    <w:rsid w:val="3307CD78"/>
    <w:rsid w:val="43141FE7"/>
    <w:rsid w:val="571B1272"/>
    <w:rsid w:val="57EE1FDF"/>
    <w:rsid w:val="6294EEE5"/>
    <w:rsid w:val="68DDAB2C"/>
    <w:rsid w:val="6C5AB7C4"/>
    <w:rsid w:val="708227BD"/>
    <w:rsid w:val="7ED058C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9A13C1"/>
  <w15:chartTrackingRefBased/>
  <w15:docId w15:val="{8FDCEC31-0612-4C36-A410-342F020C1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link w:val="CorpsdetexteCar"/>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7C1E07"/>
    <w:pPr>
      <w:ind w:left="720"/>
      <w:contextualSpacing/>
    </w:pPr>
  </w:style>
  <w:style w:type="character" w:customStyle="1" w:styleId="normaltextrun">
    <w:name w:val="normaltextrun"/>
    <w:basedOn w:val="Policepardfaut"/>
    <w:rsid w:val="00DB6B0C"/>
  </w:style>
  <w:style w:type="character" w:customStyle="1" w:styleId="eop">
    <w:name w:val="eop"/>
    <w:basedOn w:val="Policepardfaut"/>
    <w:rsid w:val="00DB6B0C"/>
  </w:style>
  <w:style w:type="character" w:customStyle="1" w:styleId="UnresolvedMention">
    <w:name w:val="Unresolved Mention"/>
    <w:basedOn w:val="Policepardfaut"/>
    <w:uiPriority w:val="99"/>
    <w:semiHidden/>
    <w:unhideWhenUsed/>
    <w:rsid w:val="007C68B3"/>
    <w:rPr>
      <w:color w:val="605E5C"/>
      <w:shd w:val="clear" w:color="auto" w:fill="E1DFDD"/>
    </w:rPr>
  </w:style>
  <w:style w:type="character" w:styleId="Marquedecommentaire">
    <w:name w:val="annotation reference"/>
    <w:basedOn w:val="Policepardfaut"/>
    <w:rsid w:val="000D0236"/>
    <w:rPr>
      <w:sz w:val="16"/>
      <w:szCs w:val="16"/>
    </w:rPr>
  </w:style>
  <w:style w:type="paragraph" w:styleId="Commentaire">
    <w:name w:val="annotation text"/>
    <w:basedOn w:val="Normal"/>
    <w:link w:val="CommentaireCar"/>
    <w:rsid w:val="000D0236"/>
    <w:rPr>
      <w:sz w:val="20"/>
    </w:rPr>
  </w:style>
  <w:style w:type="character" w:customStyle="1" w:styleId="CommentaireCar">
    <w:name w:val="Commentaire Car"/>
    <w:basedOn w:val="Policepardfaut"/>
    <w:link w:val="Commentaire"/>
    <w:rsid w:val="000D0236"/>
    <w:rPr>
      <w:rFonts w:ascii="Arial" w:hAnsi="Arial"/>
      <w:lang w:val="fr-FR" w:eastAsia="fr-FR"/>
    </w:rPr>
  </w:style>
  <w:style w:type="paragraph" w:styleId="Objetducommentaire">
    <w:name w:val="annotation subject"/>
    <w:basedOn w:val="Commentaire"/>
    <w:next w:val="Commentaire"/>
    <w:link w:val="ObjetducommentaireCar"/>
    <w:rsid w:val="000D0236"/>
    <w:rPr>
      <w:b/>
      <w:bCs/>
    </w:rPr>
  </w:style>
  <w:style w:type="character" w:customStyle="1" w:styleId="ObjetducommentaireCar">
    <w:name w:val="Objet du commentaire Car"/>
    <w:basedOn w:val="CommentaireCar"/>
    <w:link w:val="Objetducommentaire"/>
    <w:rsid w:val="000D0236"/>
    <w:rPr>
      <w:rFonts w:ascii="Arial" w:hAnsi="Arial"/>
      <w:b/>
      <w:bCs/>
      <w:lang w:val="fr-FR" w:eastAsia="fr-FR"/>
    </w:rPr>
  </w:style>
  <w:style w:type="character" w:customStyle="1" w:styleId="CorpsdetexteCar">
    <w:name w:val="Corps de texte Car"/>
    <w:basedOn w:val="Policepardfaut"/>
    <w:link w:val="Corpsdetexte"/>
    <w:rsid w:val="00DC6515"/>
    <w:rPr>
      <w:rFonts w:ascii="Arial" w:hAnsi="Arial"/>
      <w:b/>
      <w:sz w:val="24"/>
      <w:lang w:val="fr-FR" w:eastAsia="fr-FR"/>
    </w:rPr>
  </w:style>
  <w:style w:type="character" w:styleId="lev">
    <w:name w:val="Strong"/>
    <w:basedOn w:val="Policepardfaut"/>
    <w:uiPriority w:val="22"/>
    <w:qFormat/>
    <w:rsid w:val="006747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4431533">
      <w:bodyDiv w:val="1"/>
      <w:marLeft w:val="0"/>
      <w:marRight w:val="0"/>
      <w:marTop w:val="0"/>
      <w:marBottom w:val="0"/>
      <w:divBdr>
        <w:top w:val="none" w:sz="0" w:space="0" w:color="auto"/>
        <w:left w:val="none" w:sz="0" w:space="0" w:color="auto"/>
        <w:bottom w:val="none" w:sz="0" w:space="0" w:color="auto"/>
        <w:right w:val="none" w:sz="0" w:space="0" w:color="auto"/>
      </w:divBdr>
      <w:divsChild>
        <w:div w:id="701520480">
          <w:marLeft w:val="0"/>
          <w:marRight w:val="0"/>
          <w:marTop w:val="0"/>
          <w:marBottom w:val="0"/>
          <w:divBdr>
            <w:top w:val="none" w:sz="0" w:space="0" w:color="auto"/>
            <w:left w:val="none" w:sz="0" w:space="0" w:color="auto"/>
            <w:bottom w:val="none" w:sz="0" w:space="0" w:color="auto"/>
            <w:right w:val="none" w:sz="0" w:space="0" w:color="auto"/>
          </w:divBdr>
          <w:divsChild>
            <w:div w:id="17941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omments" Target="comments.xml"/><Relationship Id="rId18" Type="http://schemas.openxmlformats.org/officeDocument/2006/relationships/hyperlink" Target="https://www.premaccess.com/qu-est-ce-que-dette-technique-comment-la-maitriser/"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www.svrge.ch/wp-content/uploads/2023/03/FIVB-Volleyball_Rules2021_2024-FR-v2a.pdf"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s://www.digitalocean.com/community/tutorials/js-drag-and-drop-vanilla-js-fr"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1/relationships/commentsExtended" Target="commentsExtended.xml"/><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d51hwz\Desktop\github\Runeo-Drive\doc\PAPRO1_2024\VD_CanevasDossierDeProjet%20XCL.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29CC47EA4E614CBF50FAFAB9B8F32B" ma:contentTypeVersion="13" ma:contentTypeDescription="Crée un document." ma:contentTypeScope="" ma:versionID="b0c7ed87d1a958e9d45e6a628dda67b2">
  <xsd:schema xmlns:xsd="http://www.w3.org/2001/XMLSchema" xmlns:xs="http://www.w3.org/2001/XMLSchema" xmlns:p="http://schemas.microsoft.com/office/2006/metadata/properties" xmlns:ns2="98d92101-24da-4498-9971-a24673344bd8" xmlns:ns3="dfa80de1-e9bb-4cf2-893d-d06220b3971a" targetNamespace="http://schemas.microsoft.com/office/2006/metadata/properties" ma:root="true" ma:fieldsID="444cf053ca299ab1a8609ad922f5c0d6" ns2:_="" ns3:_="">
    <xsd:import namespace="98d92101-24da-4498-9971-a24673344bd8"/>
    <xsd:import namespace="dfa80de1-e9bb-4cf2-893d-d06220b3971a"/>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d92101-24da-4498-9971-a24673344b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alises d’images" ma:readOnly="false" ma:fieldId="{5cf76f15-5ced-4ddc-b409-7134ff3c332f}" ma:taxonomyMulti="true" ma:sspId="5cfe7824-1d92-4d19-9a43-1c93e0eb464f"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a80de1-e9bb-4cf2-893d-d06220b3971a"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283fb4-f5dd-4c8f-9d9b-d3afde0372db}" ma:internalName="TaxCatchAll" ma:showField="CatchAllData" ma:web="dfa80de1-e9bb-4cf2-893d-d06220b3971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fa80de1-e9bb-4cf2-893d-d06220b3971a" xsi:nil="true"/>
    <lcf76f155ced4ddcb4097134ff3c332f xmlns="98d92101-24da-4498-9971-a24673344bd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00D8043-C34E-4EC6-98BE-7219263EC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d92101-24da-4498-9971-a24673344bd8"/>
    <ds:schemaRef ds:uri="dfa80de1-e9bb-4cf2-893d-d06220b397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ADA05A-DA17-4CB0-90B5-C889667DD54A}">
  <ds:schemaRefs>
    <ds:schemaRef ds:uri="http://schemas.microsoft.com/sharepoint/v3/contenttype/forms"/>
  </ds:schemaRefs>
</ds:datastoreItem>
</file>

<file path=customXml/itemProps3.xml><?xml version="1.0" encoding="utf-8"?>
<ds:datastoreItem xmlns:ds="http://schemas.openxmlformats.org/officeDocument/2006/customXml" ds:itemID="{67CD1812-8B57-456C-9CBC-7D2297210787}">
  <ds:schemaRefs>
    <ds:schemaRef ds:uri="http://schemas.microsoft.com/office/2006/metadata/properties"/>
    <ds:schemaRef ds:uri="http://schemas.microsoft.com/office/infopath/2007/PartnerControls"/>
    <ds:schemaRef ds:uri="dfa80de1-e9bb-4cf2-893d-d06220b3971a"/>
    <ds:schemaRef ds:uri="98d92101-24da-4498-9971-a24673344bd8"/>
  </ds:schemaRefs>
</ds:datastoreItem>
</file>

<file path=docProps/app.xml><?xml version="1.0" encoding="utf-8"?>
<Properties xmlns="http://schemas.openxmlformats.org/officeDocument/2006/extended-properties" xmlns:vt="http://schemas.openxmlformats.org/officeDocument/2006/docPropsVTypes">
  <Template>VD_CanevasDossierDeProjet XCL.dotx</Template>
  <TotalTime>1613</TotalTime>
  <Pages>18</Pages>
  <Words>3337</Words>
  <Characters>18357</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21651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Alexander Gaillard</dc:creator>
  <cp:keywords/>
  <dc:description/>
  <cp:lastModifiedBy>Alexander Gaillard</cp:lastModifiedBy>
  <cp:revision>36</cp:revision>
  <cp:lastPrinted>2004-09-01T12:58:00Z</cp:lastPrinted>
  <dcterms:created xsi:type="dcterms:W3CDTF">2024-02-01T14:36:00Z</dcterms:created>
  <dcterms:modified xsi:type="dcterms:W3CDTF">2024-03-04T13:43:00Z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0x010100E529CC47EA4E614CBF50FAFAB9B8F32B</vt:lpwstr>
  </property>
  <property fmtid="{D5CDD505-2E9C-101B-9397-08002B2CF9AE}" pid="3" name="MediaServiceImageTags">
    <vt:lpwstr/>
  </property>
</Properties>
</file>