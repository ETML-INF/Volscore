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color w:val="538135" w:themeColor="accent6" w:themeShade="BF"/>
          <w:sz w:val="144"/>
          <w:szCs w:val="144"/>
        </w:rPr>
        <w:t xml:space="preserve">V  </w:t>
      </w:r>
      <w:proofErr w:type="spellStart"/>
      <w:r w:rsidR="009B6C98" w:rsidRPr="009B6C98">
        <w:rPr>
          <w:b/>
          <w:bCs/>
          <w:color w:val="538135" w:themeColor="accent6" w:themeShade="BF"/>
          <w:sz w:val="144"/>
          <w:szCs w:val="144"/>
        </w:rPr>
        <w:t>lScore</w:t>
      </w:r>
      <w:proofErr w:type="spellEnd"/>
      <w:proofErr w:type="gramEnd"/>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5EE6E170" w14:textId="323A2F1F" w:rsidR="00737BD6"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270364" w:history="1">
        <w:r w:rsidR="00737BD6" w:rsidRPr="009C3A0D">
          <w:rPr>
            <w:rStyle w:val="Lienhypertexte"/>
          </w:rPr>
          <w:t>1</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préliminaire</w:t>
        </w:r>
        <w:r w:rsidR="00737BD6">
          <w:rPr>
            <w:webHidden/>
          </w:rPr>
          <w:tab/>
        </w:r>
        <w:r w:rsidR="00737BD6">
          <w:rPr>
            <w:webHidden/>
          </w:rPr>
          <w:fldChar w:fldCharType="begin"/>
        </w:r>
        <w:r w:rsidR="00737BD6">
          <w:rPr>
            <w:webHidden/>
          </w:rPr>
          <w:instrText xml:space="preserve"> PAGEREF _Toc165270364 \h </w:instrText>
        </w:r>
        <w:r w:rsidR="00737BD6">
          <w:rPr>
            <w:webHidden/>
          </w:rPr>
        </w:r>
        <w:r w:rsidR="00737BD6">
          <w:rPr>
            <w:webHidden/>
          </w:rPr>
          <w:fldChar w:fldCharType="separate"/>
        </w:r>
        <w:r w:rsidR="00D051C1">
          <w:rPr>
            <w:webHidden/>
          </w:rPr>
          <w:t>4</w:t>
        </w:r>
        <w:r w:rsidR="00737BD6">
          <w:rPr>
            <w:webHidden/>
          </w:rPr>
          <w:fldChar w:fldCharType="end"/>
        </w:r>
      </w:hyperlink>
    </w:p>
    <w:p w14:paraId="5A636DC4" w14:textId="4855F55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5" w:history="1">
        <w:r w:rsidR="00737BD6" w:rsidRPr="009C3A0D">
          <w:rPr>
            <w:rStyle w:val="Lienhypertexte"/>
            <w:iCs/>
            <w:noProof/>
          </w:rPr>
          <w:t>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Introduction</w:t>
        </w:r>
        <w:r w:rsidR="00737BD6">
          <w:rPr>
            <w:noProof/>
            <w:webHidden/>
          </w:rPr>
          <w:tab/>
        </w:r>
        <w:r w:rsidR="00737BD6">
          <w:rPr>
            <w:noProof/>
            <w:webHidden/>
          </w:rPr>
          <w:fldChar w:fldCharType="begin"/>
        </w:r>
        <w:r w:rsidR="00737BD6">
          <w:rPr>
            <w:noProof/>
            <w:webHidden/>
          </w:rPr>
          <w:instrText xml:space="preserve"> PAGEREF _Toc165270365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3376CE26" w14:textId="4FAB364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6" w:history="1">
        <w:r w:rsidR="00737BD6" w:rsidRPr="009C3A0D">
          <w:rPr>
            <w:rStyle w:val="Lienhypertexte"/>
            <w:iCs/>
            <w:noProof/>
          </w:rPr>
          <w:t>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_Toc165270366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FCF4864" w14:textId="14ECE2E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7" w:history="1">
        <w:r w:rsidR="00737BD6" w:rsidRPr="009C3A0D">
          <w:rPr>
            <w:rStyle w:val="Lienhypertexte"/>
            <w:bCs/>
            <w:noProof/>
          </w:rPr>
          <w:t>1.2.1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Option Drag and Drop des joueurs pour confirmer le set</w:t>
        </w:r>
        <w:r w:rsidR="00737BD6">
          <w:rPr>
            <w:noProof/>
            <w:webHidden/>
          </w:rPr>
          <w:tab/>
        </w:r>
        <w:r w:rsidR="00737BD6">
          <w:rPr>
            <w:noProof/>
            <w:webHidden/>
          </w:rPr>
          <w:fldChar w:fldCharType="begin"/>
        </w:r>
        <w:r w:rsidR="00737BD6">
          <w:rPr>
            <w:noProof/>
            <w:webHidden/>
          </w:rPr>
          <w:instrText xml:space="preserve"> PAGEREF _Toc165270367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7E191431" w14:textId="4FB0C95F"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8" w:history="1">
        <w:r w:rsidR="00737BD6" w:rsidRPr="009C3A0D">
          <w:rPr>
            <w:rStyle w:val="Lienhypertexte"/>
            <w:bCs/>
            <w:noProof/>
          </w:rPr>
          <w:t>1.2.2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Changement de joueur pendant la partie</w:t>
        </w:r>
        <w:r w:rsidR="00737BD6">
          <w:rPr>
            <w:noProof/>
            <w:webHidden/>
          </w:rPr>
          <w:tab/>
        </w:r>
        <w:r w:rsidR="00737BD6">
          <w:rPr>
            <w:noProof/>
            <w:webHidden/>
          </w:rPr>
          <w:fldChar w:fldCharType="begin"/>
        </w:r>
        <w:r w:rsidR="00737BD6">
          <w:rPr>
            <w:noProof/>
            <w:webHidden/>
          </w:rPr>
          <w:instrText xml:space="preserve"> PAGEREF _Toc165270368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2328A359" w14:textId="0A28322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69" w:history="1">
        <w:r w:rsidR="00737BD6" w:rsidRPr="009C3A0D">
          <w:rPr>
            <w:rStyle w:val="Lienhypertexte"/>
            <w:bCs/>
            <w:noProof/>
          </w:rPr>
          <w:t>1.2.3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bCs/>
            <w:noProof/>
          </w:rPr>
          <w:t>Afficher les positions de manière réelle</w:t>
        </w:r>
        <w:r w:rsidR="00737BD6">
          <w:rPr>
            <w:noProof/>
            <w:webHidden/>
          </w:rPr>
          <w:tab/>
        </w:r>
        <w:r w:rsidR="00737BD6">
          <w:rPr>
            <w:noProof/>
            <w:webHidden/>
          </w:rPr>
          <w:fldChar w:fldCharType="begin"/>
        </w:r>
        <w:r w:rsidR="00737BD6">
          <w:rPr>
            <w:noProof/>
            <w:webHidden/>
          </w:rPr>
          <w:instrText xml:space="preserve"> PAGEREF _Toc165270369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690F576F" w14:textId="491CB81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0" w:history="1">
        <w:r w:rsidR="00737BD6" w:rsidRPr="009C3A0D">
          <w:rPr>
            <w:rStyle w:val="Lienhypertexte"/>
            <w:noProof/>
          </w:rPr>
          <w:t>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Gestion de projet</w:t>
        </w:r>
        <w:r w:rsidR="00737BD6">
          <w:rPr>
            <w:noProof/>
            <w:webHidden/>
          </w:rPr>
          <w:tab/>
        </w:r>
        <w:r w:rsidR="00737BD6">
          <w:rPr>
            <w:noProof/>
            <w:webHidden/>
          </w:rPr>
          <w:fldChar w:fldCharType="begin"/>
        </w:r>
        <w:r w:rsidR="00737BD6">
          <w:rPr>
            <w:noProof/>
            <w:webHidden/>
          </w:rPr>
          <w:instrText xml:space="preserve"> PAGEREF _Toc165270370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0C9A2FD1" w14:textId="3304AA1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1" w:history="1">
        <w:r w:rsidR="00737BD6" w:rsidRPr="009C3A0D">
          <w:rPr>
            <w:rStyle w:val="Lienhypertexte"/>
            <w:noProof/>
          </w:rPr>
          <w:t>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Planification initiale</w:t>
        </w:r>
        <w:r w:rsidR="00737BD6">
          <w:rPr>
            <w:noProof/>
            <w:webHidden/>
          </w:rPr>
          <w:tab/>
        </w:r>
        <w:r w:rsidR="00737BD6">
          <w:rPr>
            <w:noProof/>
            <w:webHidden/>
          </w:rPr>
          <w:fldChar w:fldCharType="begin"/>
        </w:r>
        <w:r w:rsidR="00737BD6">
          <w:rPr>
            <w:noProof/>
            <w:webHidden/>
          </w:rPr>
          <w:instrText xml:space="preserve"> PAGEREF _Toc165270371 \h </w:instrText>
        </w:r>
        <w:r w:rsidR="00737BD6">
          <w:rPr>
            <w:noProof/>
            <w:webHidden/>
          </w:rPr>
        </w:r>
        <w:r w:rsidR="00737BD6">
          <w:rPr>
            <w:noProof/>
            <w:webHidden/>
          </w:rPr>
          <w:fldChar w:fldCharType="separate"/>
        </w:r>
        <w:r w:rsidR="00D051C1">
          <w:rPr>
            <w:noProof/>
            <w:webHidden/>
          </w:rPr>
          <w:t>4</w:t>
        </w:r>
        <w:r w:rsidR="00737BD6">
          <w:rPr>
            <w:noProof/>
            <w:webHidden/>
          </w:rPr>
          <w:fldChar w:fldCharType="end"/>
        </w:r>
      </w:hyperlink>
    </w:p>
    <w:p w14:paraId="12292D62" w14:textId="1D48CE1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2" w:history="1">
        <w:r w:rsidR="00737BD6" w:rsidRPr="009C3A0D">
          <w:rPr>
            <w:rStyle w:val="Lienhypertexte"/>
            <w:noProof/>
          </w:rPr>
          <w:t>1.4.1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w:t>
        </w:r>
        <w:r w:rsidR="00737BD6">
          <w:rPr>
            <w:noProof/>
            <w:webHidden/>
          </w:rPr>
          <w:tab/>
        </w:r>
        <w:r w:rsidR="00737BD6">
          <w:rPr>
            <w:noProof/>
            <w:webHidden/>
          </w:rPr>
          <w:fldChar w:fldCharType="begin"/>
        </w:r>
        <w:r w:rsidR="00737BD6">
          <w:rPr>
            <w:noProof/>
            <w:webHidden/>
          </w:rPr>
          <w:instrText xml:space="preserve"> PAGEREF _Toc165270372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0BED4E1" w14:textId="620DE668"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73" w:history="1">
        <w:r w:rsidR="00737BD6" w:rsidRPr="009C3A0D">
          <w:rPr>
            <w:rStyle w:val="Lienhypertexte"/>
          </w:rPr>
          <w:t>2</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Analyse / Conception</w:t>
        </w:r>
        <w:r w:rsidR="00737BD6">
          <w:rPr>
            <w:webHidden/>
          </w:rPr>
          <w:tab/>
        </w:r>
        <w:r w:rsidR="00737BD6">
          <w:rPr>
            <w:webHidden/>
          </w:rPr>
          <w:fldChar w:fldCharType="begin"/>
        </w:r>
        <w:r w:rsidR="00737BD6">
          <w:rPr>
            <w:webHidden/>
          </w:rPr>
          <w:instrText xml:space="preserve"> PAGEREF _Toc165270373 \h </w:instrText>
        </w:r>
        <w:r w:rsidR="00737BD6">
          <w:rPr>
            <w:webHidden/>
          </w:rPr>
        </w:r>
        <w:r w:rsidR="00737BD6">
          <w:rPr>
            <w:webHidden/>
          </w:rPr>
          <w:fldChar w:fldCharType="separate"/>
        </w:r>
        <w:r w:rsidR="00D051C1">
          <w:rPr>
            <w:webHidden/>
          </w:rPr>
          <w:t>5</w:t>
        </w:r>
        <w:r w:rsidR="00737BD6">
          <w:rPr>
            <w:webHidden/>
          </w:rPr>
          <w:fldChar w:fldCharType="end"/>
        </w:r>
      </w:hyperlink>
    </w:p>
    <w:p w14:paraId="43F99221" w14:textId="098A6D54"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4" w:history="1">
        <w:r w:rsidR="00737BD6" w:rsidRPr="009C3A0D">
          <w:rPr>
            <w:rStyle w:val="Lienhypertexte"/>
            <w:noProof/>
          </w:rPr>
          <w:t>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Concept</w:t>
        </w:r>
        <w:r w:rsidR="00737BD6">
          <w:rPr>
            <w:noProof/>
            <w:webHidden/>
          </w:rPr>
          <w:tab/>
        </w:r>
        <w:r w:rsidR="00737BD6">
          <w:rPr>
            <w:noProof/>
            <w:webHidden/>
          </w:rPr>
          <w:fldChar w:fldCharType="begin"/>
        </w:r>
        <w:r w:rsidR="00737BD6">
          <w:rPr>
            <w:noProof/>
            <w:webHidden/>
          </w:rPr>
          <w:instrText xml:space="preserve"> PAGEREF _Toc165270374 \h </w:instrText>
        </w:r>
        <w:r w:rsidR="00737BD6">
          <w:rPr>
            <w:noProof/>
            <w:webHidden/>
          </w:rPr>
        </w:r>
        <w:r w:rsidR="00737BD6">
          <w:rPr>
            <w:noProof/>
            <w:webHidden/>
          </w:rPr>
          <w:fldChar w:fldCharType="separate"/>
        </w:r>
        <w:r w:rsidR="00D051C1">
          <w:rPr>
            <w:noProof/>
            <w:webHidden/>
          </w:rPr>
          <w:t>5</w:t>
        </w:r>
        <w:r w:rsidR="00737BD6">
          <w:rPr>
            <w:noProof/>
            <w:webHidden/>
          </w:rPr>
          <w:fldChar w:fldCharType="end"/>
        </w:r>
      </w:hyperlink>
    </w:p>
    <w:p w14:paraId="5867E663" w14:textId="3A2F9B9D"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5" w:history="1">
        <w:r w:rsidR="00737BD6" w:rsidRPr="009C3A0D">
          <w:rPr>
            <w:rStyle w:val="Lienhypertexte"/>
            <w:noProof/>
          </w:rPr>
          <w:t>2.1.1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Base de données</w:t>
        </w:r>
        <w:r w:rsidR="00737BD6">
          <w:rPr>
            <w:noProof/>
            <w:webHidden/>
          </w:rPr>
          <w:tab/>
        </w:r>
        <w:r w:rsidR="00737BD6">
          <w:rPr>
            <w:noProof/>
            <w:webHidden/>
          </w:rPr>
          <w:fldChar w:fldCharType="begin"/>
        </w:r>
        <w:r w:rsidR="00737BD6">
          <w:rPr>
            <w:noProof/>
            <w:webHidden/>
          </w:rPr>
          <w:instrText xml:space="preserve"> PAGEREF _Toc165270375 \h </w:instrText>
        </w:r>
        <w:r w:rsidR="00737BD6">
          <w:rPr>
            <w:noProof/>
            <w:webHidden/>
          </w:rPr>
        </w:r>
        <w:r w:rsidR="00737BD6">
          <w:rPr>
            <w:noProof/>
            <w:webHidden/>
          </w:rPr>
          <w:fldChar w:fldCharType="separate"/>
        </w:r>
        <w:r w:rsidR="00D051C1">
          <w:rPr>
            <w:noProof/>
            <w:webHidden/>
          </w:rPr>
          <w:t>6</w:t>
        </w:r>
        <w:r w:rsidR="00737BD6">
          <w:rPr>
            <w:noProof/>
            <w:webHidden/>
          </w:rPr>
          <w:fldChar w:fldCharType="end"/>
        </w:r>
      </w:hyperlink>
    </w:p>
    <w:p w14:paraId="24FE3B1C" w14:textId="58386D40"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6" w:history="1">
        <w:r w:rsidR="00737BD6" w:rsidRPr="009C3A0D">
          <w:rPr>
            <w:rStyle w:val="Lienhypertexte"/>
            <w:noProof/>
            <w:lang w:val="fr-CH"/>
          </w:rPr>
          <w:t>2.1.2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Couleur d’états d’un joueur</w:t>
        </w:r>
        <w:r w:rsidR="00737BD6">
          <w:rPr>
            <w:noProof/>
            <w:webHidden/>
          </w:rPr>
          <w:tab/>
        </w:r>
        <w:r w:rsidR="00737BD6">
          <w:rPr>
            <w:noProof/>
            <w:webHidden/>
          </w:rPr>
          <w:fldChar w:fldCharType="begin"/>
        </w:r>
        <w:r w:rsidR="00737BD6">
          <w:rPr>
            <w:noProof/>
            <w:webHidden/>
          </w:rPr>
          <w:instrText xml:space="preserve"> PAGEREF _Toc165270376 \h </w:instrText>
        </w:r>
        <w:r w:rsidR="00737BD6">
          <w:rPr>
            <w:noProof/>
            <w:webHidden/>
          </w:rPr>
        </w:r>
        <w:r w:rsidR="00737BD6">
          <w:rPr>
            <w:noProof/>
            <w:webHidden/>
          </w:rPr>
          <w:fldChar w:fldCharType="separate"/>
        </w:r>
        <w:r w:rsidR="00D051C1">
          <w:rPr>
            <w:noProof/>
            <w:webHidden/>
          </w:rPr>
          <w:t>7</w:t>
        </w:r>
        <w:r w:rsidR="00737BD6">
          <w:rPr>
            <w:noProof/>
            <w:webHidden/>
          </w:rPr>
          <w:fldChar w:fldCharType="end"/>
        </w:r>
      </w:hyperlink>
    </w:p>
    <w:p w14:paraId="482E5E2A" w14:textId="0AB1F8C4"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7" w:history="1">
        <w:r w:rsidR="00737BD6" w:rsidRPr="009C3A0D">
          <w:rPr>
            <w:rStyle w:val="Lienhypertexte"/>
            <w:noProof/>
            <w:lang w:val="fr-CH"/>
          </w:rPr>
          <w:t>2.1.3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Arborescence des fichiers du code</w:t>
        </w:r>
        <w:r w:rsidR="00737BD6">
          <w:rPr>
            <w:noProof/>
            <w:webHidden/>
          </w:rPr>
          <w:tab/>
        </w:r>
        <w:r w:rsidR="00737BD6">
          <w:rPr>
            <w:noProof/>
            <w:webHidden/>
          </w:rPr>
          <w:fldChar w:fldCharType="begin"/>
        </w:r>
        <w:r w:rsidR="00737BD6">
          <w:rPr>
            <w:noProof/>
            <w:webHidden/>
          </w:rPr>
          <w:instrText xml:space="preserve"> PAGEREF _Toc165270377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35DF458E" w14:textId="0C2E0D0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8" w:history="1">
        <w:r w:rsidR="00737BD6" w:rsidRPr="009C3A0D">
          <w:rPr>
            <w:rStyle w:val="Lienhypertexte"/>
            <w:noProof/>
          </w:rPr>
          <w:t>2.1.4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(Composition des équipes) :</w:t>
        </w:r>
        <w:r w:rsidR="00737BD6">
          <w:rPr>
            <w:noProof/>
            <w:webHidden/>
          </w:rPr>
          <w:tab/>
        </w:r>
        <w:r w:rsidR="00737BD6">
          <w:rPr>
            <w:noProof/>
            <w:webHidden/>
          </w:rPr>
          <w:fldChar w:fldCharType="begin"/>
        </w:r>
        <w:r w:rsidR="00737BD6">
          <w:rPr>
            <w:noProof/>
            <w:webHidden/>
          </w:rPr>
          <w:instrText xml:space="preserve"> PAGEREF _Toc165270378 \h </w:instrText>
        </w:r>
        <w:r w:rsidR="00737BD6">
          <w:rPr>
            <w:noProof/>
            <w:webHidden/>
          </w:rPr>
        </w:r>
        <w:r w:rsidR="00737BD6">
          <w:rPr>
            <w:noProof/>
            <w:webHidden/>
          </w:rPr>
          <w:fldChar w:fldCharType="separate"/>
        </w:r>
        <w:r w:rsidR="00D051C1">
          <w:rPr>
            <w:noProof/>
            <w:webHidden/>
          </w:rPr>
          <w:t>8</w:t>
        </w:r>
        <w:r w:rsidR="00737BD6">
          <w:rPr>
            <w:noProof/>
            <w:webHidden/>
          </w:rPr>
          <w:fldChar w:fldCharType="end"/>
        </w:r>
      </w:hyperlink>
    </w:p>
    <w:p w14:paraId="517C1953" w14:textId="33B3A9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79" w:history="1">
        <w:r w:rsidR="00737BD6" w:rsidRPr="009C3A0D">
          <w:rPr>
            <w:rStyle w:val="Lienhypertexte"/>
            <w:noProof/>
          </w:rPr>
          <w:t>2.1.5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User story (Changement de joueur) :</w:t>
        </w:r>
        <w:r w:rsidR="00737BD6">
          <w:rPr>
            <w:noProof/>
            <w:webHidden/>
          </w:rPr>
          <w:tab/>
        </w:r>
        <w:r w:rsidR="00737BD6">
          <w:rPr>
            <w:noProof/>
            <w:webHidden/>
          </w:rPr>
          <w:fldChar w:fldCharType="begin"/>
        </w:r>
        <w:r w:rsidR="00737BD6">
          <w:rPr>
            <w:noProof/>
            <w:webHidden/>
          </w:rPr>
          <w:instrText xml:space="preserve"> PAGEREF _Toc165270379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20E45C99" w14:textId="5610856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0" w:history="1">
        <w:r w:rsidR="00737BD6" w:rsidRPr="009C3A0D">
          <w:rPr>
            <w:rStyle w:val="Lienhypertexte"/>
            <w:iCs/>
            <w:noProof/>
          </w:rPr>
          <w:t>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Analyse fonctionnelle</w:t>
        </w:r>
        <w:r w:rsidR="00737BD6">
          <w:rPr>
            <w:noProof/>
            <w:webHidden/>
          </w:rPr>
          <w:tab/>
        </w:r>
        <w:r w:rsidR="00737BD6">
          <w:rPr>
            <w:noProof/>
            <w:webHidden/>
          </w:rPr>
          <w:fldChar w:fldCharType="begin"/>
        </w:r>
        <w:r w:rsidR="00737BD6">
          <w:rPr>
            <w:noProof/>
            <w:webHidden/>
          </w:rPr>
          <w:instrText xml:space="preserve"> PAGEREF _Toc165270380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73C10C15" w14:textId="0493784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1" w:history="1">
        <w:r w:rsidR="00737BD6" w:rsidRPr="009C3A0D">
          <w:rPr>
            <w:rStyle w:val="Lienhypertexte"/>
            <w:noProof/>
          </w:rPr>
          <w:t>2.2.1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Drag and Drop Joueur</w:t>
        </w:r>
        <w:r w:rsidR="00737BD6">
          <w:rPr>
            <w:noProof/>
            <w:webHidden/>
          </w:rPr>
          <w:tab/>
        </w:r>
        <w:r w:rsidR="00737BD6">
          <w:rPr>
            <w:noProof/>
            <w:webHidden/>
          </w:rPr>
          <w:fldChar w:fldCharType="begin"/>
        </w:r>
        <w:r w:rsidR="00737BD6">
          <w:rPr>
            <w:noProof/>
            <w:webHidden/>
          </w:rPr>
          <w:instrText xml:space="preserve"> PAGEREF _Toc165270381 \h </w:instrText>
        </w:r>
        <w:r w:rsidR="00737BD6">
          <w:rPr>
            <w:noProof/>
            <w:webHidden/>
          </w:rPr>
        </w:r>
        <w:r w:rsidR="00737BD6">
          <w:rPr>
            <w:noProof/>
            <w:webHidden/>
          </w:rPr>
          <w:fldChar w:fldCharType="separate"/>
        </w:r>
        <w:r w:rsidR="00D051C1">
          <w:rPr>
            <w:noProof/>
            <w:webHidden/>
          </w:rPr>
          <w:t>9</w:t>
        </w:r>
        <w:r w:rsidR="00737BD6">
          <w:rPr>
            <w:noProof/>
            <w:webHidden/>
          </w:rPr>
          <w:fldChar w:fldCharType="end"/>
        </w:r>
      </w:hyperlink>
    </w:p>
    <w:p w14:paraId="4FF96BCD" w14:textId="0FD93AB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2" w:history="1">
        <w:r w:rsidR="00737BD6" w:rsidRPr="009C3A0D">
          <w:rPr>
            <w:rStyle w:val="Lienhypertexte"/>
            <w:noProof/>
          </w:rPr>
          <w:t>2.2.2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Changement de joueur</w:t>
        </w:r>
        <w:r w:rsidR="00737BD6">
          <w:rPr>
            <w:noProof/>
            <w:webHidden/>
          </w:rPr>
          <w:tab/>
        </w:r>
        <w:r w:rsidR="00737BD6">
          <w:rPr>
            <w:noProof/>
            <w:webHidden/>
          </w:rPr>
          <w:fldChar w:fldCharType="begin"/>
        </w:r>
        <w:r w:rsidR="00737BD6">
          <w:rPr>
            <w:noProof/>
            <w:webHidden/>
          </w:rPr>
          <w:instrText xml:space="preserve"> PAGEREF _Toc165270382 \h </w:instrText>
        </w:r>
        <w:r w:rsidR="00737BD6">
          <w:rPr>
            <w:noProof/>
            <w:webHidden/>
          </w:rPr>
        </w:r>
        <w:r w:rsidR="00737BD6">
          <w:rPr>
            <w:noProof/>
            <w:webHidden/>
          </w:rPr>
          <w:fldChar w:fldCharType="separate"/>
        </w:r>
        <w:r w:rsidR="00D051C1">
          <w:rPr>
            <w:noProof/>
            <w:webHidden/>
          </w:rPr>
          <w:t>10</w:t>
        </w:r>
        <w:r w:rsidR="00737BD6">
          <w:rPr>
            <w:noProof/>
            <w:webHidden/>
          </w:rPr>
          <w:fldChar w:fldCharType="end"/>
        </w:r>
      </w:hyperlink>
    </w:p>
    <w:p w14:paraId="2EA98026" w14:textId="105B8FF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3" w:history="1">
        <w:r w:rsidR="00737BD6" w:rsidRPr="009C3A0D">
          <w:rPr>
            <w:rStyle w:val="Lienhypertexte"/>
            <w:noProof/>
          </w:rPr>
          <w:t>2.2.3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Affichage réelle</w:t>
        </w:r>
        <w:r w:rsidR="00737BD6">
          <w:rPr>
            <w:noProof/>
            <w:webHidden/>
          </w:rPr>
          <w:tab/>
        </w:r>
        <w:r w:rsidR="00737BD6">
          <w:rPr>
            <w:noProof/>
            <w:webHidden/>
          </w:rPr>
          <w:fldChar w:fldCharType="begin"/>
        </w:r>
        <w:r w:rsidR="00737BD6">
          <w:rPr>
            <w:noProof/>
            <w:webHidden/>
          </w:rPr>
          <w:instrText xml:space="preserve"> PAGEREF _Toc165270383 \h </w:instrText>
        </w:r>
        <w:r w:rsidR="00737BD6">
          <w:rPr>
            <w:noProof/>
            <w:webHidden/>
          </w:rPr>
        </w:r>
        <w:r w:rsidR="00737BD6">
          <w:rPr>
            <w:noProof/>
            <w:webHidden/>
          </w:rPr>
          <w:fldChar w:fldCharType="separate"/>
        </w:r>
        <w:r w:rsidR="00D051C1">
          <w:rPr>
            <w:noProof/>
            <w:webHidden/>
          </w:rPr>
          <w:t>11</w:t>
        </w:r>
        <w:r w:rsidR="00737BD6">
          <w:rPr>
            <w:noProof/>
            <w:webHidden/>
          </w:rPr>
          <w:fldChar w:fldCharType="end"/>
        </w:r>
      </w:hyperlink>
    </w:p>
    <w:p w14:paraId="37A60221" w14:textId="72C68F0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4" w:history="1">
        <w:r w:rsidR="00737BD6" w:rsidRPr="009C3A0D">
          <w:rPr>
            <w:rStyle w:val="Lienhypertexte"/>
            <w:iCs/>
            <w:noProof/>
          </w:rPr>
          <w:t>2.3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Stratégie de test</w:t>
        </w:r>
        <w:r w:rsidR="00737BD6">
          <w:rPr>
            <w:noProof/>
            <w:webHidden/>
          </w:rPr>
          <w:tab/>
        </w:r>
        <w:r w:rsidR="00737BD6">
          <w:rPr>
            <w:noProof/>
            <w:webHidden/>
          </w:rPr>
          <w:fldChar w:fldCharType="begin"/>
        </w:r>
        <w:r w:rsidR="00737BD6">
          <w:rPr>
            <w:noProof/>
            <w:webHidden/>
          </w:rPr>
          <w:instrText xml:space="preserve"> PAGEREF _Toc165270384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76AC7B09" w14:textId="00E05E2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5" w:history="1">
        <w:r w:rsidR="00737BD6" w:rsidRPr="009C3A0D">
          <w:rPr>
            <w:rStyle w:val="Lienhypertexte"/>
            <w:rFonts w:cs="Arial"/>
            <w:noProof/>
          </w:rPr>
          <w:t>2.4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rFonts w:cs="Arial"/>
            <w:noProof/>
          </w:rPr>
          <w:t>Risques techniques</w:t>
        </w:r>
        <w:r w:rsidR="00737BD6">
          <w:rPr>
            <w:noProof/>
            <w:webHidden/>
          </w:rPr>
          <w:tab/>
        </w:r>
        <w:r w:rsidR="00737BD6">
          <w:rPr>
            <w:noProof/>
            <w:webHidden/>
          </w:rPr>
          <w:fldChar w:fldCharType="begin"/>
        </w:r>
        <w:r w:rsidR="00737BD6">
          <w:rPr>
            <w:noProof/>
            <w:webHidden/>
          </w:rPr>
          <w:instrText xml:space="preserve"> PAGEREF _Toc165270385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1F8FA4F" w14:textId="33BBBDE3"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6" w:history="1">
        <w:r w:rsidR="00737BD6" w:rsidRPr="009C3A0D">
          <w:rPr>
            <w:rStyle w:val="Lienhypertexte"/>
            <w:iCs/>
            <w:noProof/>
          </w:rPr>
          <w:t>2.5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Environnements</w:t>
        </w:r>
        <w:r w:rsidR="00737BD6">
          <w:rPr>
            <w:noProof/>
            <w:webHidden/>
          </w:rPr>
          <w:tab/>
        </w:r>
        <w:r w:rsidR="00737BD6">
          <w:rPr>
            <w:noProof/>
            <w:webHidden/>
          </w:rPr>
          <w:fldChar w:fldCharType="begin"/>
        </w:r>
        <w:r w:rsidR="00737BD6">
          <w:rPr>
            <w:noProof/>
            <w:webHidden/>
          </w:rPr>
          <w:instrText xml:space="preserve"> PAGEREF _Toc165270386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7A79438" w14:textId="283DB877"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7" w:history="1">
        <w:r w:rsidR="00737BD6" w:rsidRPr="009C3A0D">
          <w:rPr>
            <w:rStyle w:val="Lienhypertexte"/>
            <w:iCs/>
            <w:noProof/>
          </w:rPr>
          <w:t>2.5.1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Choix du matériel</w:t>
        </w:r>
        <w:r w:rsidR="00737BD6">
          <w:rPr>
            <w:noProof/>
            <w:webHidden/>
          </w:rPr>
          <w:tab/>
        </w:r>
        <w:r w:rsidR="00737BD6">
          <w:rPr>
            <w:noProof/>
            <w:webHidden/>
          </w:rPr>
          <w:fldChar w:fldCharType="begin"/>
        </w:r>
        <w:r w:rsidR="00737BD6">
          <w:rPr>
            <w:noProof/>
            <w:webHidden/>
          </w:rPr>
          <w:instrText xml:space="preserve"> PAGEREF _Toc165270387 \h </w:instrText>
        </w:r>
        <w:r w:rsidR="00737BD6">
          <w:rPr>
            <w:noProof/>
            <w:webHidden/>
          </w:rPr>
        </w:r>
        <w:r w:rsidR="00737BD6">
          <w:rPr>
            <w:noProof/>
            <w:webHidden/>
          </w:rPr>
          <w:fldChar w:fldCharType="separate"/>
        </w:r>
        <w:r w:rsidR="00D051C1">
          <w:rPr>
            <w:noProof/>
            <w:webHidden/>
          </w:rPr>
          <w:t>12</w:t>
        </w:r>
        <w:r w:rsidR="00737BD6">
          <w:rPr>
            <w:noProof/>
            <w:webHidden/>
          </w:rPr>
          <w:fldChar w:fldCharType="end"/>
        </w:r>
      </w:hyperlink>
    </w:p>
    <w:p w14:paraId="52EE1B48" w14:textId="6F358BF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8" w:history="1">
        <w:r w:rsidR="00737BD6" w:rsidRPr="009C3A0D">
          <w:rPr>
            <w:rStyle w:val="Lienhypertexte"/>
            <w:noProof/>
          </w:rPr>
          <w:t>2.5.2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Systèmes d’exploitation</w:t>
        </w:r>
        <w:r w:rsidR="00737BD6">
          <w:rPr>
            <w:noProof/>
            <w:webHidden/>
          </w:rPr>
          <w:tab/>
        </w:r>
        <w:r w:rsidR="00737BD6">
          <w:rPr>
            <w:noProof/>
            <w:webHidden/>
          </w:rPr>
          <w:fldChar w:fldCharType="begin"/>
        </w:r>
        <w:r w:rsidR="00737BD6">
          <w:rPr>
            <w:noProof/>
            <w:webHidden/>
          </w:rPr>
          <w:instrText xml:space="preserve"> PAGEREF _Toc165270388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13998B6D" w14:textId="1BB2AFBB"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89" w:history="1">
        <w:r w:rsidR="00737BD6" w:rsidRPr="009C3A0D">
          <w:rPr>
            <w:rStyle w:val="Lienhypertexte"/>
            <w:noProof/>
          </w:rPr>
          <w:t>2.5.3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Logiciel et outils</w:t>
        </w:r>
        <w:r w:rsidR="00737BD6">
          <w:rPr>
            <w:noProof/>
            <w:webHidden/>
          </w:rPr>
          <w:tab/>
        </w:r>
        <w:r w:rsidR="00737BD6">
          <w:rPr>
            <w:noProof/>
            <w:webHidden/>
          </w:rPr>
          <w:fldChar w:fldCharType="begin"/>
        </w:r>
        <w:r w:rsidR="00737BD6">
          <w:rPr>
            <w:noProof/>
            <w:webHidden/>
          </w:rPr>
          <w:instrText xml:space="preserve"> PAGEREF _Toc165270389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4868827" w14:textId="3FA2AC6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390" w:history="1">
        <w:r w:rsidR="00737BD6" w:rsidRPr="009C3A0D">
          <w:rPr>
            <w:rStyle w:val="Lienhypertexte"/>
          </w:rPr>
          <w:t>3</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Réalisation</w:t>
        </w:r>
        <w:r w:rsidR="00737BD6">
          <w:rPr>
            <w:webHidden/>
          </w:rPr>
          <w:tab/>
        </w:r>
        <w:r w:rsidR="00737BD6">
          <w:rPr>
            <w:webHidden/>
          </w:rPr>
          <w:fldChar w:fldCharType="begin"/>
        </w:r>
        <w:r w:rsidR="00737BD6">
          <w:rPr>
            <w:webHidden/>
          </w:rPr>
          <w:instrText xml:space="preserve"> PAGEREF _Toc165270390 \h </w:instrText>
        </w:r>
        <w:r w:rsidR="00737BD6">
          <w:rPr>
            <w:webHidden/>
          </w:rPr>
        </w:r>
        <w:r w:rsidR="00737BD6">
          <w:rPr>
            <w:webHidden/>
          </w:rPr>
          <w:fldChar w:fldCharType="separate"/>
        </w:r>
        <w:r w:rsidR="00D051C1">
          <w:rPr>
            <w:webHidden/>
          </w:rPr>
          <w:t>13</w:t>
        </w:r>
        <w:r w:rsidR="00737BD6">
          <w:rPr>
            <w:webHidden/>
          </w:rPr>
          <w:fldChar w:fldCharType="end"/>
        </w:r>
      </w:hyperlink>
    </w:p>
    <w:p w14:paraId="3821F272" w14:textId="0BB17D99"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1" w:history="1">
        <w:r w:rsidR="00737BD6" w:rsidRPr="009C3A0D">
          <w:rPr>
            <w:rStyle w:val="Lienhypertexte"/>
            <w:iCs/>
            <w:noProof/>
          </w:rPr>
          <w:t>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Installation</w:t>
        </w:r>
        <w:r w:rsidR="00737BD6">
          <w:rPr>
            <w:noProof/>
            <w:webHidden/>
          </w:rPr>
          <w:tab/>
        </w:r>
        <w:r w:rsidR="00737BD6">
          <w:rPr>
            <w:noProof/>
            <w:webHidden/>
          </w:rPr>
          <w:fldChar w:fldCharType="begin"/>
        </w:r>
        <w:r w:rsidR="00737BD6">
          <w:rPr>
            <w:noProof/>
            <w:webHidden/>
          </w:rPr>
          <w:instrText xml:space="preserve"> PAGEREF _Toc165270391 \h </w:instrText>
        </w:r>
        <w:r w:rsidR="00737BD6">
          <w:rPr>
            <w:noProof/>
            <w:webHidden/>
          </w:rPr>
        </w:r>
        <w:r w:rsidR="00737BD6">
          <w:rPr>
            <w:noProof/>
            <w:webHidden/>
          </w:rPr>
          <w:fldChar w:fldCharType="separate"/>
        </w:r>
        <w:r w:rsidR="00D051C1">
          <w:rPr>
            <w:noProof/>
            <w:webHidden/>
          </w:rPr>
          <w:t>13</w:t>
        </w:r>
        <w:r w:rsidR="00737BD6">
          <w:rPr>
            <w:noProof/>
            <w:webHidden/>
          </w:rPr>
          <w:fldChar w:fldCharType="end"/>
        </w:r>
      </w:hyperlink>
    </w:p>
    <w:p w14:paraId="095ED4B0" w14:textId="3E3C941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2" w:history="1">
        <w:r w:rsidR="00737BD6" w:rsidRPr="009C3A0D">
          <w:rPr>
            <w:rStyle w:val="Lienhypertexte"/>
            <w:noProof/>
          </w:rPr>
          <w:t>3.1.1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Git</w:t>
        </w:r>
        <w:r w:rsidR="00737BD6">
          <w:rPr>
            <w:noProof/>
            <w:webHidden/>
          </w:rPr>
          <w:tab/>
        </w:r>
        <w:r w:rsidR="00737BD6">
          <w:rPr>
            <w:noProof/>
            <w:webHidden/>
          </w:rPr>
          <w:fldChar w:fldCharType="begin"/>
        </w:r>
        <w:r w:rsidR="00737BD6">
          <w:rPr>
            <w:noProof/>
            <w:webHidden/>
          </w:rPr>
          <w:instrText xml:space="preserve"> PAGEREF _Toc165270392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16120C2D" w14:textId="53CD568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3" w:history="1">
        <w:r w:rsidR="00737BD6" w:rsidRPr="009C3A0D">
          <w:rPr>
            <w:rStyle w:val="Lienhypertexte"/>
            <w:noProof/>
          </w:rPr>
          <w:t>3.1.2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Choco</w:t>
        </w:r>
        <w:r w:rsidR="00737BD6">
          <w:rPr>
            <w:noProof/>
            <w:webHidden/>
          </w:rPr>
          <w:tab/>
        </w:r>
        <w:r w:rsidR="00737BD6">
          <w:rPr>
            <w:noProof/>
            <w:webHidden/>
          </w:rPr>
          <w:fldChar w:fldCharType="begin"/>
        </w:r>
        <w:r w:rsidR="00737BD6">
          <w:rPr>
            <w:noProof/>
            <w:webHidden/>
          </w:rPr>
          <w:instrText xml:space="preserve"> PAGEREF _Toc165270393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4D69E294" w14:textId="19950271"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4" w:history="1">
        <w:r w:rsidR="00737BD6" w:rsidRPr="009C3A0D">
          <w:rPr>
            <w:rStyle w:val="Lienhypertexte"/>
            <w:noProof/>
            <w:lang w:val="fr-CH"/>
          </w:rPr>
          <w:t>3.1.3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PHP</w:t>
        </w:r>
        <w:r w:rsidR="00737BD6">
          <w:rPr>
            <w:noProof/>
            <w:webHidden/>
          </w:rPr>
          <w:tab/>
        </w:r>
        <w:r w:rsidR="00737BD6">
          <w:rPr>
            <w:noProof/>
            <w:webHidden/>
          </w:rPr>
          <w:fldChar w:fldCharType="begin"/>
        </w:r>
        <w:r w:rsidR="00737BD6">
          <w:rPr>
            <w:noProof/>
            <w:webHidden/>
          </w:rPr>
          <w:instrText xml:space="preserve"> PAGEREF _Toc165270394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72262580" w14:textId="70D9BF2E"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5" w:history="1">
        <w:r w:rsidR="00737BD6" w:rsidRPr="009C3A0D">
          <w:rPr>
            <w:rStyle w:val="Lienhypertexte"/>
            <w:noProof/>
            <w:lang w:val="fr-CH"/>
          </w:rPr>
          <w:t>3.1.4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MySQL</w:t>
        </w:r>
        <w:r w:rsidR="00737BD6">
          <w:rPr>
            <w:noProof/>
            <w:webHidden/>
          </w:rPr>
          <w:tab/>
        </w:r>
        <w:r w:rsidR="00737BD6">
          <w:rPr>
            <w:noProof/>
            <w:webHidden/>
          </w:rPr>
          <w:fldChar w:fldCharType="begin"/>
        </w:r>
        <w:r w:rsidR="00737BD6">
          <w:rPr>
            <w:noProof/>
            <w:webHidden/>
          </w:rPr>
          <w:instrText xml:space="preserve"> PAGEREF _Toc165270395 \h </w:instrText>
        </w:r>
        <w:r w:rsidR="00737BD6">
          <w:rPr>
            <w:noProof/>
            <w:webHidden/>
          </w:rPr>
        </w:r>
        <w:r w:rsidR="00737BD6">
          <w:rPr>
            <w:noProof/>
            <w:webHidden/>
          </w:rPr>
          <w:fldChar w:fldCharType="separate"/>
        </w:r>
        <w:r w:rsidR="00D051C1">
          <w:rPr>
            <w:noProof/>
            <w:webHidden/>
          </w:rPr>
          <w:t>14</w:t>
        </w:r>
        <w:r w:rsidR="00737BD6">
          <w:rPr>
            <w:noProof/>
            <w:webHidden/>
          </w:rPr>
          <w:fldChar w:fldCharType="end"/>
        </w:r>
      </w:hyperlink>
    </w:p>
    <w:p w14:paraId="3C798242" w14:textId="3F8CD82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6" w:history="1">
        <w:r w:rsidR="00737BD6" w:rsidRPr="009C3A0D">
          <w:rPr>
            <w:rStyle w:val="Lienhypertexte"/>
            <w:noProof/>
            <w:lang w:val="fr-CH"/>
          </w:rPr>
          <w:t>3.1.5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DBeaver</w:t>
        </w:r>
        <w:r w:rsidR="00737BD6">
          <w:rPr>
            <w:noProof/>
            <w:webHidden/>
          </w:rPr>
          <w:tab/>
        </w:r>
        <w:r w:rsidR="00737BD6">
          <w:rPr>
            <w:noProof/>
            <w:webHidden/>
          </w:rPr>
          <w:fldChar w:fldCharType="begin"/>
        </w:r>
        <w:r w:rsidR="00737BD6">
          <w:rPr>
            <w:noProof/>
            <w:webHidden/>
          </w:rPr>
          <w:instrText xml:space="preserve"> PAGEREF _Toc165270396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1C86E10A" w14:textId="5F65FA6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7" w:history="1">
        <w:r w:rsidR="00737BD6" w:rsidRPr="009C3A0D">
          <w:rPr>
            <w:rStyle w:val="Lienhypertexte"/>
            <w:iCs/>
            <w:noProof/>
            <w:lang w:val="fr-CH"/>
          </w:rPr>
          <w:t>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lang w:val="fr-CH"/>
          </w:rPr>
          <w:t>Points de design spécifique</w:t>
        </w:r>
        <w:r w:rsidR="00737BD6">
          <w:rPr>
            <w:noProof/>
            <w:webHidden/>
          </w:rPr>
          <w:tab/>
        </w:r>
        <w:r w:rsidR="00737BD6">
          <w:rPr>
            <w:noProof/>
            <w:webHidden/>
          </w:rPr>
          <w:fldChar w:fldCharType="begin"/>
        </w:r>
        <w:r w:rsidR="00737BD6">
          <w:rPr>
            <w:noProof/>
            <w:webHidden/>
          </w:rPr>
          <w:instrText xml:space="preserve"> PAGEREF _Toc165270397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D7405E9" w14:textId="7E49CEE5"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8" w:history="1">
        <w:r w:rsidR="00737BD6" w:rsidRPr="009C3A0D">
          <w:rPr>
            <w:rStyle w:val="Lienhypertexte"/>
            <w:noProof/>
            <w:lang w:val="fr-CH"/>
          </w:rPr>
          <w:t>3.2.1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lang w:val="fr-CH"/>
          </w:rPr>
          <w:t>Select/Option</w:t>
        </w:r>
        <w:r w:rsidR="00737BD6">
          <w:rPr>
            <w:noProof/>
            <w:webHidden/>
          </w:rPr>
          <w:tab/>
        </w:r>
        <w:r w:rsidR="00737BD6">
          <w:rPr>
            <w:noProof/>
            <w:webHidden/>
          </w:rPr>
          <w:fldChar w:fldCharType="begin"/>
        </w:r>
        <w:r w:rsidR="00737BD6">
          <w:rPr>
            <w:noProof/>
            <w:webHidden/>
          </w:rPr>
          <w:instrText xml:space="preserve"> PAGEREF _Toc165270398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6713AE35" w14:textId="55B4BD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399" w:history="1">
        <w:r w:rsidR="00737BD6" w:rsidRPr="009C3A0D">
          <w:rPr>
            <w:rStyle w:val="Lienhypertexte"/>
            <w:iCs/>
            <w:noProof/>
          </w:rPr>
          <w:t>3.3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Déroulement</w:t>
        </w:r>
        <w:r w:rsidR="00737BD6">
          <w:rPr>
            <w:noProof/>
            <w:webHidden/>
          </w:rPr>
          <w:tab/>
        </w:r>
        <w:r w:rsidR="00737BD6">
          <w:rPr>
            <w:noProof/>
            <w:webHidden/>
          </w:rPr>
          <w:fldChar w:fldCharType="begin"/>
        </w:r>
        <w:r w:rsidR="00737BD6">
          <w:rPr>
            <w:noProof/>
            <w:webHidden/>
          </w:rPr>
          <w:instrText xml:space="preserve"> PAGEREF _Toc165270399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790F1D1D" w14:textId="1802427C"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0" w:history="1">
        <w:r w:rsidR="00737BD6" w:rsidRPr="009C3A0D">
          <w:rPr>
            <w:rStyle w:val="Lienhypertexte"/>
            <w:noProof/>
          </w:rPr>
          <w:t>3.3.1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Sprints</w:t>
        </w:r>
        <w:r w:rsidR="00737BD6">
          <w:rPr>
            <w:noProof/>
            <w:webHidden/>
          </w:rPr>
          <w:tab/>
        </w:r>
        <w:r w:rsidR="00737BD6">
          <w:rPr>
            <w:noProof/>
            <w:webHidden/>
          </w:rPr>
          <w:fldChar w:fldCharType="begin"/>
        </w:r>
        <w:r w:rsidR="00737BD6">
          <w:rPr>
            <w:noProof/>
            <w:webHidden/>
          </w:rPr>
          <w:instrText xml:space="preserve"> PAGEREF _Toc165270400 \h </w:instrText>
        </w:r>
        <w:r w:rsidR="00737BD6">
          <w:rPr>
            <w:noProof/>
            <w:webHidden/>
          </w:rPr>
        </w:r>
        <w:r w:rsidR="00737BD6">
          <w:rPr>
            <w:noProof/>
            <w:webHidden/>
          </w:rPr>
          <w:fldChar w:fldCharType="separate"/>
        </w:r>
        <w:r w:rsidR="00D051C1">
          <w:rPr>
            <w:noProof/>
            <w:webHidden/>
          </w:rPr>
          <w:t>15</w:t>
        </w:r>
        <w:r w:rsidR="00737BD6">
          <w:rPr>
            <w:noProof/>
            <w:webHidden/>
          </w:rPr>
          <w:fldChar w:fldCharType="end"/>
        </w:r>
      </w:hyperlink>
    </w:p>
    <w:p w14:paraId="53DCD706" w14:textId="5DD31329" w:rsidR="00737BD6"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1" w:history="1">
        <w:r w:rsidR="00737BD6" w:rsidRPr="009C3A0D">
          <w:rPr>
            <w:rStyle w:val="Lienhypertexte"/>
            <w:noProof/>
          </w:rPr>
          <w:t>3.3.2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noProof/>
          </w:rPr>
          <w:t>Stories</w:t>
        </w:r>
        <w:r w:rsidR="00737BD6">
          <w:rPr>
            <w:noProof/>
            <w:webHidden/>
          </w:rPr>
          <w:tab/>
        </w:r>
        <w:r w:rsidR="00737BD6">
          <w:rPr>
            <w:noProof/>
            <w:webHidden/>
          </w:rPr>
          <w:fldChar w:fldCharType="begin"/>
        </w:r>
        <w:r w:rsidR="00737BD6">
          <w:rPr>
            <w:noProof/>
            <w:webHidden/>
          </w:rPr>
          <w:instrText xml:space="preserve"> PAGEREF _Toc165270401 \h </w:instrText>
        </w:r>
        <w:r w:rsidR="00737BD6">
          <w:rPr>
            <w:noProof/>
            <w:webHidden/>
          </w:rPr>
        </w:r>
        <w:r w:rsidR="00737BD6">
          <w:rPr>
            <w:noProof/>
            <w:webHidden/>
          </w:rPr>
          <w:fldChar w:fldCharType="separate"/>
        </w:r>
        <w:r w:rsidR="00D051C1">
          <w:rPr>
            <w:noProof/>
            <w:webHidden/>
          </w:rPr>
          <w:t>16</w:t>
        </w:r>
        <w:r w:rsidR="00737BD6">
          <w:rPr>
            <w:noProof/>
            <w:webHidden/>
          </w:rPr>
          <w:fldChar w:fldCharType="end"/>
        </w:r>
      </w:hyperlink>
    </w:p>
    <w:p w14:paraId="5A31D3D3" w14:textId="6FB22CE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2" w:history="1">
        <w:r w:rsidR="00737BD6" w:rsidRPr="009C3A0D">
          <w:rPr>
            <w:rStyle w:val="Lienhypertexte"/>
            <w:iCs/>
            <w:noProof/>
          </w:rPr>
          <w:t>3.4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travail</w:t>
        </w:r>
        <w:r w:rsidR="00737BD6">
          <w:rPr>
            <w:noProof/>
            <w:webHidden/>
          </w:rPr>
          <w:tab/>
        </w:r>
        <w:r w:rsidR="00737BD6">
          <w:rPr>
            <w:noProof/>
            <w:webHidden/>
          </w:rPr>
          <w:fldChar w:fldCharType="begin"/>
        </w:r>
        <w:r w:rsidR="00737BD6">
          <w:rPr>
            <w:noProof/>
            <w:webHidden/>
          </w:rPr>
          <w:instrText xml:space="preserve"> PAGEREF _Toc165270402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44982CE7" w14:textId="143F9B9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3" w:history="1">
        <w:r w:rsidR="00737BD6" w:rsidRPr="009C3A0D">
          <w:rPr>
            <w:rStyle w:val="Lienhypertexte"/>
            <w:iCs/>
            <w:noProof/>
          </w:rPr>
          <w:t>3.5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Mise en place de l’environnement de test</w:t>
        </w:r>
        <w:r w:rsidR="00737BD6">
          <w:rPr>
            <w:noProof/>
            <w:webHidden/>
          </w:rPr>
          <w:tab/>
        </w:r>
        <w:r w:rsidR="00737BD6">
          <w:rPr>
            <w:noProof/>
            <w:webHidden/>
          </w:rPr>
          <w:fldChar w:fldCharType="begin"/>
        </w:r>
        <w:r w:rsidR="00737BD6">
          <w:rPr>
            <w:noProof/>
            <w:webHidden/>
          </w:rPr>
          <w:instrText xml:space="preserve"> PAGEREF _Toc165270403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CFF7F4C" w14:textId="3D834C72"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4" w:history="1">
        <w:r w:rsidR="00737BD6" w:rsidRPr="009C3A0D">
          <w:rPr>
            <w:rStyle w:val="Lienhypertexte"/>
            <w:iCs/>
            <w:noProof/>
          </w:rPr>
          <w:t>3.6</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Déploiement du produit</w:t>
        </w:r>
        <w:r w:rsidR="00737BD6">
          <w:rPr>
            <w:noProof/>
            <w:webHidden/>
          </w:rPr>
          <w:tab/>
        </w:r>
        <w:r w:rsidR="00737BD6">
          <w:rPr>
            <w:noProof/>
            <w:webHidden/>
          </w:rPr>
          <w:fldChar w:fldCharType="begin"/>
        </w:r>
        <w:r w:rsidR="00737BD6">
          <w:rPr>
            <w:noProof/>
            <w:webHidden/>
          </w:rPr>
          <w:instrText xml:space="preserve"> PAGEREF _Toc165270404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10C3573C" w14:textId="557DAFF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5" w:history="1">
        <w:r w:rsidR="00737BD6" w:rsidRPr="009C3A0D">
          <w:rPr>
            <w:rStyle w:val="Lienhypertexte"/>
            <w:iCs/>
            <w:noProof/>
          </w:rPr>
          <w:t>3.7</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Description des tests effectués</w:t>
        </w:r>
        <w:r w:rsidR="00737BD6">
          <w:rPr>
            <w:noProof/>
            <w:webHidden/>
          </w:rPr>
          <w:tab/>
        </w:r>
        <w:r w:rsidR="00737BD6">
          <w:rPr>
            <w:noProof/>
            <w:webHidden/>
          </w:rPr>
          <w:fldChar w:fldCharType="begin"/>
        </w:r>
        <w:r w:rsidR="00737BD6">
          <w:rPr>
            <w:noProof/>
            <w:webHidden/>
          </w:rPr>
          <w:instrText xml:space="preserve"> PAGEREF _Toc165270405 \h </w:instrText>
        </w:r>
        <w:r w:rsidR="00737BD6">
          <w:rPr>
            <w:noProof/>
            <w:webHidden/>
          </w:rPr>
        </w:r>
        <w:r w:rsidR="00737BD6">
          <w:rPr>
            <w:noProof/>
            <w:webHidden/>
          </w:rPr>
          <w:fldChar w:fldCharType="separate"/>
        </w:r>
        <w:r w:rsidR="00D051C1">
          <w:rPr>
            <w:noProof/>
            <w:webHidden/>
          </w:rPr>
          <w:t>19</w:t>
        </w:r>
        <w:r w:rsidR="00737BD6">
          <w:rPr>
            <w:noProof/>
            <w:webHidden/>
          </w:rPr>
          <w:fldChar w:fldCharType="end"/>
        </w:r>
      </w:hyperlink>
    </w:p>
    <w:p w14:paraId="30F65D5C" w14:textId="0E209FDC"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6" w:history="1">
        <w:r w:rsidR="00737BD6" w:rsidRPr="009C3A0D">
          <w:rPr>
            <w:rStyle w:val="Lienhypertexte"/>
            <w:iCs/>
            <w:noProof/>
          </w:rPr>
          <w:t>3.8</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Erreurs restantes</w:t>
        </w:r>
        <w:r w:rsidR="00737BD6">
          <w:rPr>
            <w:noProof/>
            <w:webHidden/>
          </w:rPr>
          <w:tab/>
        </w:r>
        <w:r w:rsidR="00737BD6">
          <w:rPr>
            <w:noProof/>
            <w:webHidden/>
          </w:rPr>
          <w:fldChar w:fldCharType="begin"/>
        </w:r>
        <w:r w:rsidR="00737BD6">
          <w:rPr>
            <w:noProof/>
            <w:webHidden/>
          </w:rPr>
          <w:instrText xml:space="preserve"> PAGEREF _Toc165270406 \h </w:instrText>
        </w:r>
        <w:r w:rsidR="00737BD6">
          <w:rPr>
            <w:noProof/>
            <w:webHidden/>
          </w:rPr>
        </w:r>
        <w:r w:rsidR="00737BD6">
          <w:rPr>
            <w:noProof/>
            <w:webHidden/>
          </w:rPr>
          <w:fldChar w:fldCharType="separate"/>
        </w:r>
        <w:r w:rsidR="00D051C1">
          <w:rPr>
            <w:b/>
            <w:bCs/>
            <w:noProof/>
            <w:webHidden/>
          </w:rPr>
          <w:t>Erreur ! Signet non défini.</w:t>
        </w:r>
        <w:r w:rsidR="00737BD6">
          <w:rPr>
            <w:noProof/>
            <w:webHidden/>
          </w:rPr>
          <w:fldChar w:fldCharType="end"/>
        </w:r>
      </w:hyperlink>
    </w:p>
    <w:p w14:paraId="76684D9D" w14:textId="13B586F5"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7" w:history="1">
        <w:r w:rsidR="00737BD6" w:rsidRPr="009C3A0D">
          <w:rPr>
            <w:rStyle w:val="Lienhypertexte"/>
            <w:iCs/>
            <w:noProof/>
          </w:rPr>
          <w:t>3.9</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Liste des documents fournis</w:t>
        </w:r>
        <w:r w:rsidR="00737BD6">
          <w:rPr>
            <w:noProof/>
            <w:webHidden/>
          </w:rPr>
          <w:tab/>
        </w:r>
        <w:r w:rsidR="00737BD6">
          <w:rPr>
            <w:noProof/>
            <w:webHidden/>
          </w:rPr>
          <w:fldChar w:fldCharType="begin"/>
        </w:r>
        <w:r w:rsidR="00737BD6">
          <w:rPr>
            <w:noProof/>
            <w:webHidden/>
          </w:rPr>
          <w:instrText xml:space="preserve"> PAGEREF _Toc165270407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1A766CE9" w14:textId="4AEF4516" w:rsidR="00737BD6"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08" w:history="1">
        <w:r w:rsidR="00737BD6" w:rsidRPr="009C3A0D">
          <w:rPr>
            <w:rStyle w:val="Lienhypertexte"/>
            <w:iCs/>
            <w:noProof/>
          </w:rPr>
          <w:t>3.10</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Utilisation de l’IA</w:t>
        </w:r>
        <w:r w:rsidR="00737BD6">
          <w:rPr>
            <w:noProof/>
            <w:webHidden/>
          </w:rPr>
          <w:tab/>
        </w:r>
        <w:r w:rsidR="00737BD6">
          <w:rPr>
            <w:noProof/>
            <w:webHidden/>
          </w:rPr>
          <w:fldChar w:fldCharType="begin"/>
        </w:r>
        <w:r w:rsidR="00737BD6">
          <w:rPr>
            <w:noProof/>
            <w:webHidden/>
          </w:rPr>
          <w:instrText xml:space="preserve"> PAGEREF _Toc165270408 \h </w:instrText>
        </w:r>
        <w:r w:rsidR="00737BD6">
          <w:rPr>
            <w:noProof/>
            <w:webHidden/>
          </w:rPr>
        </w:r>
        <w:r w:rsidR="00737BD6">
          <w:rPr>
            <w:noProof/>
            <w:webHidden/>
          </w:rPr>
          <w:fldChar w:fldCharType="separate"/>
        </w:r>
        <w:r w:rsidR="00D051C1">
          <w:rPr>
            <w:noProof/>
            <w:webHidden/>
          </w:rPr>
          <w:t>20</w:t>
        </w:r>
        <w:r w:rsidR="00737BD6">
          <w:rPr>
            <w:noProof/>
            <w:webHidden/>
          </w:rPr>
          <w:fldChar w:fldCharType="end"/>
        </w:r>
      </w:hyperlink>
    </w:p>
    <w:p w14:paraId="4C3CD746" w14:textId="4C3C7C3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09" w:history="1">
        <w:r w:rsidR="00737BD6" w:rsidRPr="009C3A0D">
          <w:rPr>
            <w:rStyle w:val="Lienhypertexte"/>
          </w:rPr>
          <w:t>4</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Conclusions</w:t>
        </w:r>
        <w:r w:rsidR="00737BD6">
          <w:rPr>
            <w:webHidden/>
          </w:rPr>
          <w:tab/>
        </w:r>
        <w:r w:rsidR="00737BD6">
          <w:rPr>
            <w:webHidden/>
          </w:rPr>
          <w:fldChar w:fldCharType="begin"/>
        </w:r>
        <w:r w:rsidR="00737BD6">
          <w:rPr>
            <w:webHidden/>
          </w:rPr>
          <w:instrText xml:space="preserve"> PAGEREF _Toc165270409 \h </w:instrText>
        </w:r>
        <w:r w:rsidR="00737BD6">
          <w:rPr>
            <w:webHidden/>
          </w:rPr>
        </w:r>
        <w:r w:rsidR="00737BD6">
          <w:rPr>
            <w:webHidden/>
          </w:rPr>
          <w:fldChar w:fldCharType="separate"/>
        </w:r>
        <w:r w:rsidR="00D051C1">
          <w:rPr>
            <w:webHidden/>
          </w:rPr>
          <w:t>21</w:t>
        </w:r>
        <w:r w:rsidR="00737BD6">
          <w:rPr>
            <w:webHidden/>
          </w:rPr>
          <w:fldChar w:fldCharType="end"/>
        </w:r>
      </w:hyperlink>
    </w:p>
    <w:p w14:paraId="551B6DD9" w14:textId="1A06E3F0"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0" w:history="1">
        <w:r w:rsidR="00737BD6" w:rsidRPr="009C3A0D">
          <w:rPr>
            <w:rStyle w:val="Lienhypertexte"/>
            <w:iCs/>
            <w:noProof/>
          </w:rPr>
          <w:t>4.1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Objectifs</w:t>
        </w:r>
        <w:r w:rsidR="00737BD6">
          <w:rPr>
            <w:noProof/>
            <w:webHidden/>
          </w:rPr>
          <w:tab/>
        </w:r>
        <w:r w:rsidR="00737BD6">
          <w:rPr>
            <w:noProof/>
            <w:webHidden/>
          </w:rPr>
          <w:fldChar w:fldCharType="begin"/>
        </w:r>
        <w:r w:rsidR="00737BD6">
          <w:rPr>
            <w:noProof/>
            <w:webHidden/>
          </w:rPr>
          <w:instrText xml:space="preserve"> PAGEREF _Toc165270410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851FA5F" w14:textId="19B2CA0A"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1" w:history="1">
        <w:r w:rsidR="00737BD6" w:rsidRPr="009C3A0D">
          <w:rPr>
            <w:rStyle w:val="Lienhypertexte"/>
            <w:iCs/>
            <w:noProof/>
          </w:rPr>
          <w:t>4.2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Points positifs / négatifs</w:t>
        </w:r>
        <w:r w:rsidR="00737BD6">
          <w:rPr>
            <w:noProof/>
            <w:webHidden/>
          </w:rPr>
          <w:tab/>
        </w:r>
        <w:r w:rsidR="00737BD6">
          <w:rPr>
            <w:noProof/>
            <w:webHidden/>
          </w:rPr>
          <w:fldChar w:fldCharType="begin"/>
        </w:r>
        <w:r w:rsidR="00737BD6">
          <w:rPr>
            <w:noProof/>
            <w:webHidden/>
          </w:rPr>
          <w:instrText xml:space="preserve"> PAGEREF _Toc165270411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BFECE81" w14:textId="7195539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2" w:history="1">
        <w:r w:rsidR="00737BD6" w:rsidRPr="009C3A0D">
          <w:rPr>
            <w:rStyle w:val="Lienhypertexte"/>
            <w:iCs/>
            <w:noProof/>
          </w:rPr>
          <w:t>4.3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Difficultés particulières</w:t>
        </w:r>
        <w:r w:rsidR="00737BD6">
          <w:rPr>
            <w:noProof/>
            <w:webHidden/>
          </w:rPr>
          <w:tab/>
        </w:r>
        <w:r w:rsidR="00737BD6">
          <w:rPr>
            <w:noProof/>
            <w:webHidden/>
          </w:rPr>
          <w:fldChar w:fldCharType="begin"/>
        </w:r>
        <w:r w:rsidR="00737BD6">
          <w:rPr>
            <w:noProof/>
            <w:webHidden/>
          </w:rPr>
          <w:instrText xml:space="preserve"> PAGEREF _Toc165270412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944E2FD" w14:textId="78494258"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3" w:history="1">
        <w:r w:rsidR="00737BD6" w:rsidRPr="009C3A0D">
          <w:rPr>
            <w:rStyle w:val="Lienhypertexte"/>
            <w:iCs/>
            <w:noProof/>
          </w:rPr>
          <w:t>4.4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Suites possibles pour le projet</w:t>
        </w:r>
        <w:r w:rsidR="00737BD6">
          <w:rPr>
            <w:noProof/>
            <w:webHidden/>
          </w:rPr>
          <w:tab/>
        </w:r>
        <w:r w:rsidR="00737BD6">
          <w:rPr>
            <w:noProof/>
            <w:webHidden/>
          </w:rPr>
          <w:fldChar w:fldCharType="begin"/>
        </w:r>
        <w:r w:rsidR="00737BD6">
          <w:rPr>
            <w:noProof/>
            <w:webHidden/>
          </w:rPr>
          <w:instrText xml:space="preserve"> PAGEREF _Toc165270413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02C4B943" w14:textId="1A6BDD87" w:rsidR="00737BD6"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270414" w:history="1">
        <w:r w:rsidR="00737BD6" w:rsidRPr="009C3A0D">
          <w:rPr>
            <w:rStyle w:val="Lienhypertexte"/>
          </w:rPr>
          <w:t>5</w:t>
        </w:r>
        <w:r w:rsidR="00737BD6">
          <w:rPr>
            <w:rFonts w:asciiTheme="minorHAnsi" w:eastAsiaTheme="minorEastAsia" w:hAnsiTheme="minorHAnsi" w:cstheme="minorBidi"/>
            <w:kern w:val="2"/>
            <w:sz w:val="22"/>
            <w:szCs w:val="22"/>
            <w:lang w:val="fr-CH" w:eastAsia="fr-CH"/>
            <w14:ligatures w14:val="standardContextual"/>
          </w:rPr>
          <w:tab/>
        </w:r>
        <w:r w:rsidR="00737BD6" w:rsidRPr="009C3A0D">
          <w:rPr>
            <w:rStyle w:val="Lienhypertexte"/>
          </w:rPr>
          <w:t>Annexes</w:t>
        </w:r>
        <w:r w:rsidR="00737BD6">
          <w:rPr>
            <w:webHidden/>
          </w:rPr>
          <w:tab/>
        </w:r>
        <w:r w:rsidR="00737BD6">
          <w:rPr>
            <w:webHidden/>
          </w:rPr>
          <w:fldChar w:fldCharType="begin"/>
        </w:r>
        <w:r w:rsidR="00737BD6">
          <w:rPr>
            <w:webHidden/>
          </w:rPr>
          <w:instrText xml:space="preserve"> PAGEREF _Toc165270414 \h </w:instrText>
        </w:r>
        <w:r w:rsidR="00737BD6">
          <w:rPr>
            <w:webHidden/>
          </w:rPr>
        </w:r>
        <w:r w:rsidR="00737BD6">
          <w:rPr>
            <w:webHidden/>
          </w:rPr>
          <w:fldChar w:fldCharType="separate"/>
        </w:r>
        <w:r w:rsidR="00D051C1">
          <w:rPr>
            <w:webHidden/>
          </w:rPr>
          <w:t>21</w:t>
        </w:r>
        <w:r w:rsidR="00737BD6">
          <w:rPr>
            <w:webHidden/>
          </w:rPr>
          <w:fldChar w:fldCharType="end"/>
        </w:r>
      </w:hyperlink>
    </w:p>
    <w:p w14:paraId="5003FF67" w14:textId="1DA95677"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5" w:history="1">
        <w:r w:rsidR="00737BD6" w:rsidRPr="009C3A0D">
          <w:rPr>
            <w:rStyle w:val="Lienhypertexte"/>
            <w:iCs/>
            <w:noProof/>
          </w:rPr>
          <w:t>5.1</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Résumé du rapport du TPI / version succincte de la documentation</w:t>
        </w:r>
        <w:r w:rsidR="00737BD6">
          <w:rPr>
            <w:noProof/>
            <w:webHidden/>
          </w:rPr>
          <w:tab/>
        </w:r>
        <w:r w:rsidR="00737BD6">
          <w:rPr>
            <w:noProof/>
            <w:webHidden/>
          </w:rPr>
          <w:fldChar w:fldCharType="begin"/>
        </w:r>
        <w:r w:rsidR="00737BD6">
          <w:rPr>
            <w:noProof/>
            <w:webHidden/>
          </w:rPr>
          <w:instrText xml:space="preserve"> PAGEREF _Toc165270415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4469F7E0" w14:textId="7732304B"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6" w:history="1">
        <w:r w:rsidR="00737BD6" w:rsidRPr="009C3A0D">
          <w:rPr>
            <w:rStyle w:val="Lienhypertexte"/>
            <w:iCs/>
            <w:noProof/>
          </w:rPr>
          <w:t>5.2</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Sources – Bibliographie</w:t>
        </w:r>
        <w:r w:rsidR="00737BD6">
          <w:rPr>
            <w:noProof/>
            <w:webHidden/>
          </w:rPr>
          <w:tab/>
        </w:r>
        <w:r w:rsidR="00737BD6">
          <w:rPr>
            <w:noProof/>
            <w:webHidden/>
          </w:rPr>
          <w:fldChar w:fldCharType="begin"/>
        </w:r>
        <w:r w:rsidR="00737BD6">
          <w:rPr>
            <w:noProof/>
            <w:webHidden/>
          </w:rPr>
          <w:instrText xml:space="preserve"> PAGEREF _Toc165270416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3057149B" w14:textId="7C7C2D01"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7" w:history="1">
        <w:r w:rsidR="00737BD6" w:rsidRPr="009C3A0D">
          <w:rPr>
            <w:rStyle w:val="Lienhypertexte"/>
            <w:iCs/>
            <w:noProof/>
          </w:rPr>
          <w:t>5.3</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Journal de travail</w:t>
        </w:r>
        <w:r w:rsidR="00737BD6">
          <w:rPr>
            <w:noProof/>
            <w:webHidden/>
          </w:rPr>
          <w:tab/>
        </w:r>
        <w:r w:rsidR="00737BD6">
          <w:rPr>
            <w:noProof/>
            <w:webHidden/>
          </w:rPr>
          <w:fldChar w:fldCharType="begin"/>
        </w:r>
        <w:r w:rsidR="00737BD6">
          <w:rPr>
            <w:noProof/>
            <w:webHidden/>
          </w:rPr>
          <w:instrText xml:space="preserve"> PAGEREF _Toc165270417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17BE5C0C" w14:textId="61BE3E8E"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8" w:history="1">
        <w:r w:rsidR="00737BD6" w:rsidRPr="009C3A0D">
          <w:rPr>
            <w:rStyle w:val="Lienhypertexte"/>
            <w:iCs/>
            <w:noProof/>
          </w:rPr>
          <w:t>5.4</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Manuel d'Utilisation</w:t>
        </w:r>
        <w:r w:rsidR="00737BD6">
          <w:rPr>
            <w:noProof/>
            <w:webHidden/>
          </w:rPr>
          <w:tab/>
        </w:r>
        <w:r w:rsidR="00737BD6">
          <w:rPr>
            <w:noProof/>
            <w:webHidden/>
          </w:rPr>
          <w:fldChar w:fldCharType="begin"/>
        </w:r>
        <w:r w:rsidR="00737BD6">
          <w:rPr>
            <w:noProof/>
            <w:webHidden/>
          </w:rPr>
          <w:instrText xml:space="preserve"> PAGEREF _Toc165270418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7CDDF4C0" w14:textId="7D28DFC6" w:rsidR="00737BD6"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270419" w:history="1">
        <w:r w:rsidR="00737BD6" w:rsidRPr="009C3A0D">
          <w:rPr>
            <w:rStyle w:val="Lienhypertexte"/>
            <w:iCs/>
            <w:noProof/>
          </w:rPr>
          <w:t>5.5</w:t>
        </w:r>
        <w:r w:rsidR="00737BD6">
          <w:rPr>
            <w:rFonts w:asciiTheme="minorHAnsi" w:eastAsiaTheme="minorEastAsia" w:hAnsiTheme="minorHAnsi" w:cstheme="minorBidi"/>
            <w:noProof/>
            <w:kern w:val="2"/>
            <w:sz w:val="22"/>
            <w:szCs w:val="22"/>
            <w:lang w:val="fr-CH" w:eastAsia="fr-CH"/>
            <w14:ligatures w14:val="standardContextual"/>
          </w:rPr>
          <w:tab/>
        </w:r>
        <w:r w:rsidR="00737BD6" w:rsidRPr="009C3A0D">
          <w:rPr>
            <w:rStyle w:val="Lienhypertexte"/>
            <w:iCs/>
            <w:noProof/>
          </w:rPr>
          <w:t>Archives du projet</w:t>
        </w:r>
        <w:r w:rsidR="00737BD6">
          <w:rPr>
            <w:noProof/>
            <w:webHidden/>
          </w:rPr>
          <w:tab/>
        </w:r>
        <w:r w:rsidR="00737BD6">
          <w:rPr>
            <w:noProof/>
            <w:webHidden/>
          </w:rPr>
          <w:fldChar w:fldCharType="begin"/>
        </w:r>
        <w:r w:rsidR="00737BD6">
          <w:rPr>
            <w:noProof/>
            <w:webHidden/>
          </w:rPr>
          <w:instrText xml:space="preserve"> PAGEREF _Toc165270419 \h </w:instrText>
        </w:r>
        <w:r w:rsidR="00737BD6">
          <w:rPr>
            <w:noProof/>
            <w:webHidden/>
          </w:rPr>
        </w:r>
        <w:r w:rsidR="00737BD6">
          <w:rPr>
            <w:noProof/>
            <w:webHidden/>
          </w:rPr>
          <w:fldChar w:fldCharType="separate"/>
        </w:r>
        <w:r w:rsidR="00D051C1">
          <w:rPr>
            <w:noProof/>
            <w:webHidden/>
          </w:rPr>
          <w:t>21</w:t>
        </w:r>
        <w:r w:rsidR="00737BD6">
          <w:rPr>
            <w:noProof/>
            <w:webHidden/>
          </w:rPr>
          <w:fldChar w:fldCharType="end"/>
        </w:r>
      </w:hyperlink>
    </w:p>
    <w:p w14:paraId="58E7122B" w14:textId="6A035306"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270364"/>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270365"/>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270366"/>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r>
        <w:t>Authentification</w:t>
      </w:r>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r>
        <w:t>Gestion d’utilisateurs</w:t>
      </w:r>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r>
        <w:t>Marquage</w:t>
      </w:r>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r>
        <w:t>Arbitrage</w:t>
      </w:r>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r>
        <w:t>Feuille de match</w:t>
      </w:r>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3" w:name="_Toc165270370"/>
      <w:r>
        <w:t>Gestion de projet</w:t>
      </w:r>
      <w:bookmarkEnd w:id="3"/>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w:t>
      </w:r>
      <w:r w:rsidR="004E459A">
        <w:t>Grâce à cet outil je vais pouvoir créer des sprints, des user stories ainsi que des tâches.</w:t>
      </w:r>
      <w:r w:rsidR="004E459A">
        <w:t xml:space="preserve">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4" w:name="_Toc165270371"/>
      <w:r w:rsidRPr="085619D6">
        <w:rPr>
          <w:i w:val="0"/>
        </w:rPr>
        <w:lastRenderedPageBreak/>
        <w:t>Planification</w:t>
      </w:r>
      <w:r w:rsidR="00E63311" w:rsidRPr="085619D6">
        <w:rPr>
          <w:i w:val="0"/>
        </w:rPr>
        <w:t xml:space="preserve"> initiale</w:t>
      </w:r>
      <w:bookmarkEnd w:id="4"/>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5" w:name="_Toc165270372"/>
      <w:r>
        <w:t>Sprint</w:t>
      </w:r>
      <w:bookmarkEnd w:id="5"/>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w:t>
      </w:r>
      <w:proofErr w:type="spellStart"/>
      <w:r w:rsidR="004204F3">
        <w:t>Review</w:t>
      </w:r>
      <w:proofErr w:type="spellEnd"/>
      <w:r w:rsidR="004204F3">
        <w:t xml:space="preserve">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 xml:space="preserve">Puisque se sprint est une </w:t>
      </w:r>
      <w:r w:rsidR="00EC2480">
        <w:rPr>
          <w:bCs/>
          <w:szCs w:val="14"/>
        </w:rPr>
        <w:t>des seules semaines</w:t>
      </w:r>
      <w:r w:rsidR="00EC2480">
        <w:rPr>
          <w:bCs/>
          <w:szCs w:val="14"/>
        </w:rPr>
        <w:t xml:space="preserve"> où je ne serai pas </w:t>
      </w:r>
      <w:r w:rsidR="00EC2480">
        <w:rPr>
          <w:bCs/>
          <w:szCs w:val="14"/>
        </w:rPr>
        <w:t>dérangé</w:t>
      </w:r>
      <w:r w:rsidR="00EC2480">
        <w:rPr>
          <w:bCs/>
          <w:szCs w:val="14"/>
        </w:rPr>
        <w:t xml:space="preserve"> de congé je vais inclure </w:t>
      </w:r>
      <w:r w:rsidR="00EC2480">
        <w:rPr>
          <w:bCs/>
          <w:szCs w:val="14"/>
        </w:rPr>
        <w:t>l’user</w:t>
      </w:r>
      <w:r w:rsidR="00EC2480">
        <w:rPr>
          <w:bCs/>
          <w:szCs w:val="14"/>
        </w:rPr>
        <w:t xml:space="preserve"> stories « </w:t>
      </w:r>
      <w:r w:rsidR="00EC2480">
        <w:rPr>
          <w:bCs/>
          <w:szCs w:val="14"/>
        </w:rPr>
        <w:t>Marquage</w:t>
      </w:r>
      <w:r w:rsidR="00EC2480">
        <w:rPr>
          <w:bCs/>
          <w:szCs w:val="14"/>
        </w:rPr>
        <w:t>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w:t>
      </w:r>
      <w:r>
        <w:rPr>
          <w:bCs/>
          <w:szCs w:val="14"/>
        </w:rPr>
        <w:t xml:space="preserve"> 17.05.2024</w:t>
      </w:r>
      <w:r>
        <w:rPr>
          <w:bCs/>
          <w:szCs w:val="14"/>
        </w:rPr>
        <w:t xml:space="preserve">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Pr>
          <w:bCs/>
          <w:szCs w:val="14"/>
        </w:rPr>
        <w:t xml:space="preserve"> 24.05.2024</w:t>
      </w:r>
      <w:r>
        <w:rPr>
          <w:bCs/>
          <w:szCs w:val="14"/>
        </w:rPr>
        <w:t xml:space="preserve">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7BF71115" w14:textId="2F89111B" w:rsidR="004E459A"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3861F3A1" w14:textId="77777777" w:rsidR="004E459A" w:rsidRDefault="004E459A">
      <w:pPr>
        <w:rPr>
          <w:bCs/>
          <w:szCs w:val="14"/>
        </w:rPr>
      </w:pPr>
      <w:r>
        <w:rPr>
          <w:bCs/>
          <w:szCs w:val="14"/>
        </w:rPr>
        <w:br w:type="page"/>
      </w:r>
    </w:p>
    <w:p w14:paraId="0F31569A" w14:textId="77777777" w:rsidR="0083170D" w:rsidRDefault="0083170D" w:rsidP="00F33098">
      <w:pPr>
        <w:pStyle w:val="Titre1"/>
        <w:jc w:val="center"/>
      </w:pPr>
      <w:bookmarkStart w:id="6" w:name="_Toc165270373"/>
      <w:r>
        <w:lastRenderedPageBreak/>
        <w:t>Analyse</w:t>
      </w:r>
      <w:r w:rsidR="00E12330">
        <w:t xml:space="preserve"> / Conception</w:t>
      </w:r>
      <w:bookmarkEnd w:id="6"/>
    </w:p>
    <w:p w14:paraId="72D3FB4E" w14:textId="191FF655" w:rsidR="00AA0785" w:rsidRPr="00791020" w:rsidRDefault="0083699C" w:rsidP="00737BD6">
      <w:pPr>
        <w:pStyle w:val="Titre2"/>
        <w:jc w:val="center"/>
      </w:pPr>
      <w:bookmarkStart w:id="7" w:name="_Toc165270374"/>
      <w:commentRangeStart w:id="8"/>
      <w:r w:rsidRPr="00737BD6">
        <w:rPr>
          <w:i w:val="0"/>
          <w:iCs/>
          <w:u w:val="none"/>
        </w:rPr>
        <w:t>Concept</w:t>
      </w:r>
      <w:commentRangeEnd w:id="8"/>
      <w:r w:rsidR="00836EE6" w:rsidRPr="00737BD6">
        <w:rPr>
          <w:rStyle w:val="Marquedecommentaire"/>
          <w:i w:val="0"/>
          <w:iCs/>
          <w:sz w:val="24"/>
          <w:szCs w:val="20"/>
          <w:u w:val="none"/>
        </w:rPr>
        <w:commentReference w:id="8"/>
      </w:r>
      <w:bookmarkEnd w:id="7"/>
    </w:p>
    <w:p w14:paraId="495CC35D" w14:textId="0CBF08EF"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r w:rsidR="00836EE6">
        <w:rPr>
          <w:rFonts w:ascii="Arial" w:hAnsi="Arial"/>
          <w:sz w:val="24"/>
          <w:szCs w:val="14"/>
          <w:lang w:eastAsia="fr-FR"/>
        </w:rPr>
        <w:t>cet outil</w:t>
      </w:r>
      <w:r w:rsidR="0085344A">
        <w:rPr>
          <w:rFonts w:ascii="Arial" w:hAnsi="Arial"/>
          <w:sz w:val="24"/>
          <w:szCs w:val="14"/>
          <w:lang w:eastAsia="fr-FR"/>
        </w:rPr>
        <w:t>.</w:t>
      </w:r>
    </w:p>
    <w:p w14:paraId="1D7830DE" w14:textId="56AB13BA" w:rsidR="00D256C1" w:rsidRPr="00D256C1" w:rsidRDefault="004039E6" w:rsidP="00D256C1">
      <w:pPr>
        <w:pStyle w:val="Titre3"/>
      </w:pPr>
      <w:bookmarkStart w:id="9" w:name="_Toc165270375"/>
      <w:r>
        <w:t>Base de données</w:t>
      </w:r>
      <w:bookmarkEnd w:id="9"/>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71A6B2B6" w:rsidR="00D256C1" w:rsidRDefault="00D256C1" w:rsidP="004039E6">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proofErr w:type="spellStart"/>
      <w:r>
        <w:t>a</w:t>
      </w:r>
      <w:proofErr w:type="spellEnd"/>
      <w:r>
        <w:t xml:space="preserve">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proofErr w:type="spellStart"/>
      <w:r>
        <w:lastRenderedPageBreak/>
        <w:t>Players</w:t>
      </w:r>
      <w:proofErr w:type="spellEnd"/>
      <w:r>
        <w:t> :</w:t>
      </w:r>
      <w:r w:rsidR="00EF14B7">
        <w:t xml:space="preserve"> La table </w:t>
      </w:r>
      <w:proofErr w:type="spellStart"/>
      <w:r w:rsidR="00EF14B7">
        <w:t>players</w:t>
      </w:r>
      <w:proofErr w:type="spellEnd"/>
      <w:r w:rsidR="00EF14B7">
        <w:t xml:space="preserve"> est une table qui stocke les joueurs qui est attaché </w:t>
      </w:r>
      <w:proofErr w:type="spellStart"/>
      <w:proofErr w:type="gramStart"/>
      <w:r w:rsidR="00EF14B7">
        <w:t>a</w:t>
      </w:r>
      <w:proofErr w:type="spellEnd"/>
      <w:proofErr w:type="gramEnd"/>
      <w:r w:rsidR="00EF14B7">
        <w:t xml:space="preserve"> la table </w:t>
      </w:r>
      <w:proofErr w:type="spellStart"/>
      <w:r w:rsidR="00EF14B7">
        <w:t>members</w:t>
      </w:r>
      <w:proofErr w:type="spellEnd"/>
      <w:r w:rsidR="00EF14B7">
        <w:t>.</w:t>
      </w:r>
    </w:p>
    <w:p w14:paraId="3DA2F411" w14:textId="77777777" w:rsidR="00B068A9" w:rsidRDefault="00B068A9" w:rsidP="004039E6"/>
    <w:p w14:paraId="73F75675" w14:textId="5F457C08" w:rsidR="00EF14B7" w:rsidRDefault="00EF14B7" w:rsidP="004039E6">
      <w:pPr>
        <w:rPr>
          <w:lang w:val="fr-CH"/>
        </w:rPr>
      </w:pPr>
      <w:proofErr w:type="spellStart"/>
      <w:r w:rsidRPr="00EF14B7">
        <w:rPr>
          <w:lang w:val="fr-CH"/>
        </w:rPr>
        <w:t>Members</w:t>
      </w:r>
      <w:proofErr w:type="spellEnd"/>
      <w:r w:rsidRPr="00EF14B7">
        <w:rPr>
          <w:lang w:val="fr-CH"/>
        </w:rPr>
        <w:t xml:space="preserve"> : Dans cette table on stocke </w:t>
      </w:r>
      <w:r w:rsidR="00737BD6" w:rsidRPr="00EF14B7">
        <w:rPr>
          <w:lang w:val="fr-CH"/>
        </w:rPr>
        <w:t>les informations plus personnelles</w:t>
      </w:r>
      <w:r w:rsidRPr="00EF14B7">
        <w:rPr>
          <w:lang w:val="fr-CH"/>
        </w:rPr>
        <w:t xml:space="preserve"> d’</w:t>
      </w:r>
      <w:r>
        <w:rPr>
          <w:lang w:val="fr-CH"/>
        </w:rPr>
        <w:t>un joueur</w:t>
      </w:r>
      <w:r w:rsidR="00737BD6">
        <w:rPr>
          <w:lang w:val="fr-CH"/>
        </w:rPr>
        <w:t xml:space="preserve">. Par exemple on stockera les infos d’une personne qu’on </w:t>
      </w:r>
      <w:proofErr w:type="spellStart"/>
      <w:r w:rsidR="00737BD6">
        <w:rPr>
          <w:lang w:val="fr-CH"/>
        </w:rPr>
        <w:t>liera</w:t>
      </w:r>
      <w:proofErr w:type="spellEnd"/>
      <w:r w:rsidR="00737BD6">
        <w:rPr>
          <w:lang w:val="fr-CH"/>
        </w:rPr>
        <w:t xml:space="preserve"> </w:t>
      </w:r>
      <w:proofErr w:type="gramStart"/>
      <w:r w:rsidR="00737BD6">
        <w:rPr>
          <w:lang w:val="fr-CH"/>
        </w:rPr>
        <w:t>a</w:t>
      </w:r>
      <w:proofErr w:type="gramEnd"/>
      <w:r w:rsidR="00737BD6">
        <w:rPr>
          <w:lang w:val="fr-CH"/>
        </w:rPr>
        <w:t xml:space="preserve"> un joueur.</w:t>
      </w:r>
    </w:p>
    <w:p w14:paraId="78D64200" w14:textId="77777777" w:rsidR="00B068A9" w:rsidRPr="00EF14B7" w:rsidRDefault="00B068A9" w:rsidP="004039E6">
      <w:pPr>
        <w:rPr>
          <w:lang w:val="fr-CH"/>
        </w:rPr>
      </w:pPr>
    </w:p>
    <w:p w14:paraId="28517F31" w14:textId="59895191" w:rsidR="00B068A9" w:rsidRDefault="00EF14B7" w:rsidP="004039E6">
      <w:pPr>
        <w:rPr>
          <w:lang w:val="fr-CH"/>
        </w:rPr>
      </w:pPr>
      <w:proofErr w:type="spellStart"/>
      <w:r w:rsidRPr="00B068A9">
        <w:rPr>
          <w:lang w:val="fr-CH"/>
        </w:rPr>
        <w:t>Bookings</w:t>
      </w:r>
      <w:proofErr w:type="spellEnd"/>
      <w:r w:rsidRPr="00B068A9">
        <w:rPr>
          <w:lang w:val="fr-CH"/>
        </w:rPr>
        <w:t xml:space="preserve"> : </w:t>
      </w:r>
      <w:r w:rsidR="00B068A9" w:rsidRPr="00B068A9">
        <w:rPr>
          <w:lang w:val="fr-CH"/>
        </w:rPr>
        <w:t>Cette table stocke tou</w:t>
      </w:r>
      <w:r w:rsidR="00B068A9">
        <w:rPr>
          <w:lang w:val="fr-CH"/>
        </w:rPr>
        <w:t xml:space="preserve">t ce qui est en sujet des sanctions, cartons jaune, rouge </w:t>
      </w:r>
      <w:proofErr w:type="spellStart"/>
      <w:r w:rsidR="00B068A9">
        <w:rPr>
          <w:lang w:val="fr-CH"/>
        </w:rPr>
        <w:t>etc</w:t>
      </w:r>
      <w:proofErr w:type="spellEnd"/>
      <w:proofErr w:type="gramStart"/>
      <w:r w:rsidR="00B068A9">
        <w:rPr>
          <w:lang w:val="fr-CH"/>
        </w:rPr>
        <w:t xml:space="preserve"> ..</w:t>
      </w:r>
      <w:proofErr w:type="gramEnd"/>
    </w:p>
    <w:p w14:paraId="25371144" w14:textId="77777777" w:rsidR="00737BD6" w:rsidRPr="00B068A9" w:rsidRDefault="00737BD6" w:rsidP="004039E6">
      <w:pPr>
        <w:rPr>
          <w:lang w:val="fr-CH"/>
        </w:rPr>
      </w:pPr>
    </w:p>
    <w:p w14:paraId="00B8B86C" w14:textId="4E310D17" w:rsidR="00EF14B7" w:rsidRDefault="00EF14B7" w:rsidP="004039E6">
      <w:pPr>
        <w:rPr>
          <w:lang w:val="fr-CH"/>
        </w:rPr>
      </w:pPr>
      <w:r w:rsidRPr="00B068A9">
        <w:rPr>
          <w:lang w:val="fr-CH"/>
        </w:rPr>
        <w:t>Games :</w:t>
      </w:r>
      <w:r w:rsidR="00B068A9" w:rsidRPr="00B068A9">
        <w:rPr>
          <w:lang w:val="fr-CH"/>
        </w:rPr>
        <w:t xml:space="preserve"> La </w:t>
      </w:r>
      <w:proofErr w:type="spellStart"/>
      <w:r w:rsidR="00B068A9" w:rsidRPr="00B068A9">
        <w:rPr>
          <w:lang w:val="fr-CH"/>
        </w:rPr>
        <w:t>game</w:t>
      </w:r>
      <w:proofErr w:type="spellEnd"/>
      <w:r w:rsidR="00B068A9" w:rsidRPr="00B068A9">
        <w:rPr>
          <w:lang w:val="fr-CH"/>
        </w:rPr>
        <w:t xml:space="preserv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w:t>
      </w:r>
      <w:proofErr w:type="gramStart"/>
      <w:r w:rsidR="00B068A9">
        <w:rPr>
          <w:lang w:val="fr-CH"/>
        </w:rPr>
        <w:t>teams</w:t>
      </w:r>
      <w:proofErr w:type="gramEnd"/>
      <w:r w:rsidR="00B068A9">
        <w:rPr>
          <w:lang w:val="fr-CH"/>
        </w:rPr>
        <w:t xml:space="preserve"> « équipe » stocke les joueurs de l’équipe</w:t>
      </w:r>
    </w:p>
    <w:p w14:paraId="7F40B702" w14:textId="77777777" w:rsidR="00B068A9" w:rsidRPr="00B068A9" w:rsidRDefault="00B068A9" w:rsidP="004039E6">
      <w:pPr>
        <w:rPr>
          <w:lang w:val="fr-CH"/>
        </w:rPr>
      </w:pPr>
    </w:p>
    <w:p w14:paraId="6FF82DAF" w14:textId="73A9B18B" w:rsidR="00D256C1" w:rsidRDefault="00D256C1" w:rsidP="004039E6">
      <w:pPr>
        <w:rPr>
          <w:lang w:val="fr-CH"/>
        </w:rPr>
      </w:pPr>
      <w:r w:rsidRPr="00B068A9">
        <w:rPr>
          <w:lang w:val="fr-CH"/>
        </w:rPr>
        <w:t>Sets :</w:t>
      </w:r>
      <w:r w:rsidR="00B068A9">
        <w:rPr>
          <w:lang w:val="fr-CH"/>
        </w:rPr>
        <w:t xml:space="preserve"> Ici on stocke les sets d’un jeu. On peut grâce </w:t>
      </w:r>
      <w:proofErr w:type="spellStart"/>
      <w:r w:rsidR="00B068A9">
        <w:rPr>
          <w:lang w:val="fr-CH"/>
        </w:rPr>
        <w:t>a</w:t>
      </w:r>
      <w:proofErr w:type="spellEnd"/>
      <w:r w:rsidR="00B068A9">
        <w:rPr>
          <w:lang w:val="fr-CH"/>
        </w:rPr>
        <w:t xml:space="preserve"> </w:t>
      </w:r>
      <w:proofErr w:type="gramStart"/>
      <w:r w:rsidR="00B068A9">
        <w:rPr>
          <w:lang w:val="fr-CH"/>
        </w:rPr>
        <w:t>ca</w:t>
      </w:r>
      <w:proofErr w:type="gramEnd"/>
      <w:r w:rsidR="00B068A9">
        <w:rPr>
          <w:lang w:val="fr-CH"/>
        </w:rPr>
        <w:t xml:space="preserve"> avoir plusieurs partie dans un jeu et avoir les informations par rapport </w:t>
      </w:r>
      <w:proofErr w:type="spellStart"/>
      <w:r w:rsidR="00B068A9">
        <w:rPr>
          <w:lang w:val="fr-CH"/>
        </w:rPr>
        <w:t>a</w:t>
      </w:r>
      <w:proofErr w:type="spellEnd"/>
      <w:r w:rsidR="00B068A9">
        <w:rPr>
          <w:lang w:val="fr-CH"/>
        </w:rPr>
        <w:t xml:space="preserve"> un jeu précis.</w:t>
      </w:r>
    </w:p>
    <w:p w14:paraId="02196EB1" w14:textId="77777777" w:rsidR="00073FDE" w:rsidRDefault="00073FDE" w:rsidP="004039E6">
      <w:pPr>
        <w:rPr>
          <w:lang w:val="fr-CH"/>
        </w:rPr>
      </w:pPr>
    </w:p>
    <w:p w14:paraId="205A3E3A" w14:textId="1A279B79" w:rsidR="00B068A9" w:rsidRDefault="00B068A9" w:rsidP="00B068A9">
      <w:pPr>
        <w:pStyle w:val="Titre3"/>
        <w:rPr>
          <w:lang w:val="fr-CH"/>
        </w:rPr>
      </w:pPr>
      <w:bookmarkStart w:id="10" w:name="_Toc165270376"/>
      <w:r>
        <w:rPr>
          <w:lang w:val="fr-CH"/>
        </w:rPr>
        <w:t>Couleur d’états d’un joueur</w:t>
      </w:r>
      <w:bookmarkEnd w:id="10"/>
    </w:p>
    <w:p w14:paraId="328769D0" w14:textId="77777777" w:rsidR="00073FDE" w:rsidRDefault="00073FDE" w:rsidP="00B068A9">
      <w:pPr>
        <w:rPr>
          <w:lang w:val="fr-CH"/>
        </w:rPr>
      </w:pPr>
    </w:p>
    <w:p w14:paraId="7BAC25BF" w14:textId="74CD03C2" w:rsidR="00073FDE" w:rsidRDefault="00073FDE" w:rsidP="00B068A9">
      <w:pPr>
        <w:rPr>
          <w:lang w:val="fr-CH"/>
        </w:rPr>
      </w:pPr>
      <w:r>
        <w:rPr>
          <w:lang w:val="fr-CH"/>
        </w:rPr>
        <w:t xml:space="preserve">Ses couleurs ont été choisi par Monsieur Carrel qui </w:t>
      </w:r>
      <w:proofErr w:type="spellStart"/>
      <w:r>
        <w:rPr>
          <w:lang w:val="fr-CH"/>
        </w:rPr>
        <w:t>ma</w:t>
      </w:r>
      <w:proofErr w:type="spellEnd"/>
      <w:r>
        <w:rPr>
          <w:lang w:val="fr-CH"/>
        </w:rPr>
        <w:t xml:space="preserve"> dit le terme Jaune / Vert / Orange. J’ai choisi des couleurs pastel que je trouve plus agréable pour l’utilisateur.</w:t>
      </w:r>
    </w:p>
    <w:p w14:paraId="6C94E1E9" w14:textId="0FF31653" w:rsidR="00B068A9" w:rsidRDefault="00B068A9" w:rsidP="00B068A9">
      <w:pPr>
        <w:rPr>
          <w:lang w:val="fr-CH"/>
        </w:rPr>
      </w:pPr>
      <w:r>
        <w:rPr>
          <w:noProof/>
          <w:lang w:val="fr-CH"/>
        </w:rPr>
        <mc:AlternateContent>
          <mc:Choice Requires="wps">
            <w:drawing>
              <wp:anchor distT="0" distB="0" distL="114300" distR="114300" simplePos="0" relativeHeight="251659264" behindDoc="0" locked="0" layoutInCell="1" allowOverlap="1" wp14:anchorId="0CA2E2D2" wp14:editId="76DA03B7">
                <wp:simplePos x="0" y="0"/>
                <wp:positionH relativeFrom="column">
                  <wp:posOffset>0</wp:posOffset>
                </wp:positionH>
                <wp:positionV relativeFrom="paragraph">
                  <wp:posOffset>175260</wp:posOffset>
                </wp:positionV>
                <wp:extent cx="861646" cy="835269"/>
                <wp:effectExtent l="0" t="0" r="15240" b="22225"/>
                <wp:wrapSquare wrapText="bothSides"/>
                <wp:docPr id="11" name="Rectangle 11"/>
                <wp:cNvGraphicFramePr/>
                <a:graphic xmlns:a="http://schemas.openxmlformats.org/drawingml/2006/main">
                  <a:graphicData uri="http://schemas.microsoft.com/office/word/2010/wordprocessingShape">
                    <wps:wsp>
                      <wps:cNvSpPr/>
                      <wps:spPr>
                        <a:xfrm>
                          <a:off x="0" y="0"/>
                          <a:ext cx="861646" cy="835269"/>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38DC5" w14:textId="77BEC4B7"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2E2D2" id="Rectangle 11" o:spid="_x0000_s1029" style="position:absolute;margin-left:0;margin-top:13.8pt;width:67.85pt;height:6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" fillcolor="#ffe599 [1303]" strokecolor="#09101d [484]" strokeweight="1pt">
                <v:textbox>
                  <w:txbxContent>
                    <w:p w14:paraId="48F38DC5" w14:textId="77BEC4B7" w:rsidR="00B068A9" w:rsidRDefault="00B068A9" w:rsidP="00B068A9"/>
                  </w:txbxContent>
                </v:textbox>
                <w10:wrap type="square"/>
              </v:rect>
            </w:pict>
          </mc:Fallback>
        </mc:AlternateContent>
      </w:r>
    </w:p>
    <w:p w14:paraId="203C59A3" w14:textId="4BE5C641" w:rsidR="00B068A9" w:rsidRPr="00B068A9" w:rsidRDefault="00B068A9" w:rsidP="00B068A9">
      <w:pPr>
        <w:rPr>
          <w:lang w:val="fr-CH"/>
        </w:rPr>
      </w:pPr>
    </w:p>
    <w:p w14:paraId="79CE9C35" w14:textId="49DFA8FC" w:rsidR="00B068A9" w:rsidRDefault="00B068A9" w:rsidP="00B068A9">
      <w:r>
        <w:rPr>
          <w:lang w:val="fr-CH"/>
        </w:rPr>
        <w:t xml:space="preserve">HEX : </w:t>
      </w:r>
      <w:r w:rsidR="00AB6FAA">
        <w:t>FFFFE</w:t>
      </w:r>
      <w:r w:rsidR="00AB6FAA" w:rsidRPr="00AB6FAA">
        <w:t>0</w:t>
      </w:r>
    </w:p>
    <w:p w14:paraId="755C7DA6" w14:textId="4E2A87E6" w:rsidR="00B068A9" w:rsidRDefault="00AB6FAA" w:rsidP="00B068A9">
      <w:pPr>
        <w:rPr>
          <w:lang w:val="fr-CH"/>
        </w:rPr>
      </w:pPr>
      <w:r>
        <w:rPr>
          <w:lang w:val="fr-CH"/>
        </w:rPr>
        <w:t>ETAT : Le joueur a été remplacer et maintenant est sur le banc</w:t>
      </w:r>
    </w:p>
    <w:p w14:paraId="449479CE" w14:textId="0FF8D75C" w:rsidR="00B068A9" w:rsidRDefault="00B068A9" w:rsidP="00B068A9">
      <w:pPr>
        <w:rPr>
          <w:lang w:val="fr-CH"/>
        </w:rPr>
      </w:pPr>
    </w:p>
    <w:p w14:paraId="1F5E3A98" w14:textId="07B914CF" w:rsidR="00B068A9" w:rsidRDefault="00B068A9" w:rsidP="00B068A9">
      <w:pPr>
        <w:rPr>
          <w:lang w:val="fr-CH"/>
        </w:rPr>
      </w:pPr>
    </w:p>
    <w:p w14:paraId="7BF161BF" w14:textId="056C74B1" w:rsidR="00B068A9" w:rsidRDefault="00B068A9" w:rsidP="00B068A9">
      <w:pPr>
        <w:rPr>
          <w:lang w:val="fr-CH"/>
        </w:rPr>
      </w:pPr>
      <w:r>
        <w:rPr>
          <w:noProof/>
          <w:lang w:val="fr-CH"/>
        </w:rPr>
        <mc:AlternateContent>
          <mc:Choice Requires="wps">
            <w:drawing>
              <wp:anchor distT="0" distB="0" distL="114300" distR="114300" simplePos="0" relativeHeight="251661312" behindDoc="0" locked="0" layoutInCell="1" allowOverlap="1" wp14:anchorId="2CC55EC1" wp14:editId="3D546733">
                <wp:simplePos x="0" y="0"/>
                <wp:positionH relativeFrom="margin">
                  <wp:posOffset>0</wp:posOffset>
                </wp:positionH>
                <wp:positionV relativeFrom="paragraph">
                  <wp:posOffset>175260</wp:posOffset>
                </wp:positionV>
                <wp:extent cx="861060" cy="835025"/>
                <wp:effectExtent l="0" t="0" r="15240" b="22225"/>
                <wp:wrapSquare wrapText="bothSides"/>
                <wp:docPr id="12" name="Rectangle 12"/>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90EE9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25891" w14:textId="77B7F785"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55EC1" id="Rectangle 12" o:spid="_x0000_s1030" style="position:absolute;margin-left:0;margin-top:13.8pt;width:67.8pt;height:6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" fillcolor="#90ee90" strokecolor="#09101d [484]" strokeweight="1pt">
                <v:textbox>
                  <w:txbxContent>
                    <w:p w14:paraId="0BE25891" w14:textId="77B7F785" w:rsidR="00B068A9" w:rsidRDefault="00B068A9" w:rsidP="00B068A9"/>
                  </w:txbxContent>
                </v:textbox>
                <w10:wrap type="square" anchorx="margin"/>
              </v:rect>
            </w:pict>
          </mc:Fallback>
        </mc:AlternateContent>
      </w:r>
    </w:p>
    <w:p w14:paraId="0BC7958E" w14:textId="71987251" w:rsidR="00B068A9" w:rsidRDefault="00B068A9" w:rsidP="00B068A9">
      <w:pPr>
        <w:rPr>
          <w:lang w:val="fr-CH"/>
        </w:rPr>
      </w:pPr>
    </w:p>
    <w:p w14:paraId="65DB5B42" w14:textId="1DD74049" w:rsidR="00B068A9" w:rsidRDefault="00B068A9" w:rsidP="00B068A9">
      <w:pPr>
        <w:rPr>
          <w:lang w:val="fr-CH"/>
        </w:rPr>
      </w:pPr>
      <w:r>
        <w:rPr>
          <w:lang w:val="fr-CH"/>
        </w:rPr>
        <w:t xml:space="preserve">HEX : </w:t>
      </w:r>
      <w:r w:rsidRPr="00B068A9">
        <w:rPr>
          <w:lang w:val="fr-CH"/>
        </w:rPr>
        <w:t>90</w:t>
      </w:r>
      <w:r>
        <w:rPr>
          <w:lang w:val="fr-CH"/>
        </w:rPr>
        <w:t>EE</w:t>
      </w:r>
      <w:r w:rsidRPr="00B068A9">
        <w:rPr>
          <w:lang w:val="fr-CH"/>
        </w:rPr>
        <w:t>90</w:t>
      </w:r>
    </w:p>
    <w:p w14:paraId="5E383397" w14:textId="3A64E7E1" w:rsidR="00B068A9" w:rsidRDefault="00AB6FAA" w:rsidP="00B068A9">
      <w:pPr>
        <w:rPr>
          <w:lang w:val="fr-CH"/>
        </w:rPr>
      </w:pPr>
      <w:r>
        <w:rPr>
          <w:lang w:val="fr-CH"/>
        </w:rPr>
        <w:t>ETAT </w:t>
      </w:r>
      <w:r w:rsidR="00B068A9">
        <w:rPr>
          <w:lang w:val="fr-CH"/>
        </w:rPr>
        <w:t>: Le joueur remplace un joueur qui est sur le banc</w:t>
      </w:r>
    </w:p>
    <w:p w14:paraId="3487AA1B" w14:textId="28519432" w:rsidR="00B068A9" w:rsidRDefault="00B068A9" w:rsidP="00B068A9">
      <w:pPr>
        <w:rPr>
          <w:lang w:val="fr-CH"/>
        </w:rPr>
      </w:pPr>
    </w:p>
    <w:p w14:paraId="2AEF2F49" w14:textId="109F30EB" w:rsidR="00B068A9" w:rsidRDefault="00B068A9" w:rsidP="00B068A9">
      <w:pPr>
        <w:rPr>
          <w:lang w:val="fr-CH"/>
        </w:rPr>
      </w:pPr>
    </w:p>
    <w:p w14:paraId="55EF52F7" w14:textId="6FD4367B" w:rsidR="00B068A9" w:rsidRDefault="00B068A9" w:rsidP="00B068A9">
      <w:pPr>
        <w:rPr>
          <w:lang w:val="fr-CH"/>
        </w:rPr>
      </w:pPr>
      <w:r>
        <w:rPr>
          <w:noProof/>
          <w:lang w:val="fr-CH"/>
        </w:rPr>
        <mc:AlternateContent>
          <mc:Choice Requires="wps">
            <w:drawing>
              <wp:anchor distT="0" distB="0" distL="114300" distR="114300" simplePos="0" relativeHeight="251663360" behindDoc="0" locked="0" layoutInCell="1" allowOverlap="1" wp14:anchorId="7EB5642E" wp14:editId="61EBE37C">
                <wp:simplePos x="0" y="0"/>
                <wp:positionH relativeFrom="margin">
                  <wp:align>left</wp:align>
                </wp:positionH>
                <wp:positionV relativeFrom="paragraph">
                  <wp:posOffset>133106</wp:posOffset>
                </wp:positionV>
                <wp:extent cx="861060" cy="835025"/>
                <wp:effectExtent l="0" t="0" r="15240" b="22225"/>
                <wp:wrapSquare wrapText="bothSides"/>
                <wp:docPr id="14" name="Rectangle 14"/>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FFA07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82136" w14:textId="1AE71880"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642E" id="Rectangle 14" o:spid="_x0000_s1031" style="position:absolute;margin-left:0;margin-top:10.5pt;width:67.8pt;height:65.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" fillcolor="#ffa07a" strokecolor="#09101d [484]" strokeweight="1pt">
                <v:textbox>
                  <w:txbxContent>
                    <w:p w14:paraId="61282136" w14:textId="1AE71880" w:rsidR="00B068A9" w:rsidRDefault="00B068A9" w:rsidP="00B068A9"/>
                  </w:txbxContent>
                </v:textbox>
                <w10:wrap type="square" anchorx="margin"/>
              </v:rect>
            </w:pict>
          </mc:Fallback>
        </mc:AlternateContent>
      </w:r>
    </w:p>
    <w:p w14:paraId="3B766714" w14:textId="7C23F7E1" w:rsidR="00B068A9" w:rsidRDefault="00B068A9" w:rsidP="00B068A9">
      <w:pPr>
        <w:rPr>
          <w:lang w:val="fr-CH"/>
        </w:rPr>
      </w:pPr>
    </w:p>
    <w:p w14:paraId="3E2164F0" w14:textId="4408236C" w:rsidR="00B068A9" w:rsidRDefault="00AB6FAA" w:rsidP="00B068A9">
      <w:pPr>
        <w:rPr>
          <w:lang w:val="fr-CH"/>
        </w:rPr>
      </w:pPr>
      <w:r>
        <w:rPr>
          <w:lang w:val="fr-CH"/>
        </w:rPr>
        <w:t>HEX : FFA</w:t>
      </w:r>
      <w:r w:rsidRPr="00AB6FAA">
        <w:rPr>
          <w:lang w:val="fr-CH"/>
        </w:rPr>
        <w:t>07</w:t>
      </w:r>
      <w:r>
        <w:rPr>
          <w:lang w:val="fr-CH"/>
        </w:rPr>
        <w:t>A</w:t>
      </w:r>
    </w:p>
    <w:p w14:paraId="43600BCC" w14:textId="0D7E1435" w:rsidR="00B068A9" w:rsidRDefault="00AB6FAA" w:rsidP="00B068A9">
      <w:pPr>
        <w:rPr>
          <w:lang w:val="fr-CH"/>
        </w:rPr>
      </w:pPr>
      <w:r>
        <w:rPr>
          <w:lang w:val="fr-CH"/>
        </w:rPr>
        <w:t>ETAT : Le joueur est de retour sur le terrain / sur le banc</w:t>
      </w:r>
    </w:p>
    <w:p w14:paraId="6DD12FEC" w14:textId="77777777" w:rsidR="00B068A9" w:rsidRDefault="00B068A9" w:rsidP="00B068A9">
      <w:pPr>
        <w:rPr>
          <w:lang w:val="fr-CH"/>
        </w:rPr>
      </w:pPr>
    </w:p>
    <w:p w14:paraId="67749C49" w14:textId="77777777" w:rsidR="00073FDE" w:rsidRDefault="00073FDE" w:rsidP="00B068A9">
      <w:pPr>
        <w:rPr>
          <w:lang w:val="fr-CH"/>
        </w:rPr>
      </w:pPr>
    </w:p>
    <w:p w14:paraId="31FF4761" w14:textId="6098E5C1" w:rsidR="00073FDE" w:rsidRDefault="00073FDE" w:rsidP="00B068A9">
      <w:pPr>
        <w:rPr>
          <w:lang w:val="fr-CH"/>
        </w:rPr>
      </w:pPr>
    </w:p>
    <w:p w14:paraId="2ED29060" w14:textId="77777777" w:rsidR="00073FDE" w:rsidRDefault="00073FDE" w:rsidP="00B068A9">
      <w:pPr>
        <w:rPr>
          <w:lang w:val="fr-CH"/>
        </w:rPr>
      </w:pPr>
    </w:p>
    <w:p w14:paraId="252DEA73" w14:textId="77777777" w:rsidR="00073FDE" w:rsidRDefault="00073FDE" w:rsidP="00B068A9">
      <w:pPr>
        <w:rPr>
          <w:lang w:val="fr-CH"/>
        </w:rPr>
      </w:pPr>
    </w:p>
    <w:p w14:paraId="164179A1" w14:textId="77777777" w:rsidR="00073FDE" w:rsidRDefault="00073FDE" w:rsidP="00B068A9">
      <w:pPr>
        <w:rPr>
          <w:lang w:val="fr-CH"/>
        </w:rPr>
      </w:pPr>
    </w:p>
    <w:p w14:paraId="06CC6FF5" w14:textId="77777777" w:rsidR="00073FDE" w:rsidRDefault="00073FDE" w:rsidP="00B068A9">
      <w:pPr>
        <w:rPr>
          <w:lang w:val="fr-CH"/>
        </w:rPr>
      </w:pPr>
    </w:p>
    <w:p w14:paraId="6636B583" w14:textId="77777777" w:rsidR="00073FDE" w:rsidRDefault="00073FDE" w:rsidP="00B068A9">
      <w:pPr>
        <w:rPr>
          <w:lang w:val="fr-CH"/>
        </w:rPr>
      </w:pPr>
    </w:p>
    <w:p w14:paraId="783F93F0" w14:textId="77777777" w:rsidR="00073FDE" w:rsidRDefault="00073FDE" w:rsidP="00B068A9">
      <w:pPr>
        <w:rPr>
          <w:lang w:val="fr-CH"/>
        </w:rPr>
      </w:pPr>
    </w:p>
    <w:p w14:paraId="488222BF" w14:textId="77777777" w:rsidR="00073FDE" w:rsidRDefault="00073FDE" w:rsidP="00B068A9">
      <w:pPr>
        <w:rPr>
          <w:lang w:val="fr-CH"/>
        </w:rPr>
      </w:pPr>
    </w:p>
    <w:p w14:paraId="7F18989C" w14:textId="77777777" w:rsidR="00073FDE" w:rsidRDefault="00073FDE" w:rsidP="00B068A9">
      <w:pPr>
        <w:rPr>
          <w:lang w:val="fr-CH"/>
        </w:rPr>
      </w:pPr>
    </w:p>
    <w:p w14:paraId="3A23A491" w14:textId="77777777" w:rsidR="00073FDE" w:rsidRDefault="00073FDE" w:rsidP="00B068A9">
      <w:pPr>
        <w:rPr>
          <w:lang w:val="fr-CH"/>
        </w:rPr>
      </w:pPr>
    </w:p>
    <w:p w14:paraId="6828BF1C" w14:textId="77777777" w:rsidR="00073FDE" w:rsidRDefault="00073FDE" w:rsidP="00B068A9">
      <w:pPr>
        <w:rPr>
          <w:lang w:val="fr-CH"/>
        </w:rPr>
      </w:pPr>
    </w:p>
    <w:p w14:paraId="58CAB7F2" w14:textId="77777777" w:rsidR="00073FDE" w:rsidRDefault="00073FDE" w:rsidP="00B068A9">
      <w:pPr>
        <w:rPr>
          <w:lang w:val="fr-CH"/>
        </w:rPr>
      </w:pPr>
    </w:p>
    <w:p w14:paraId="32CFD08A" w14:textId="77777777" w:rsidR="00073FDE" w:rsidRDefault="00073FDE" w:rsidP="00B068A9">
      <w:pPr>
        <w:rPr>
          <w:lang w:val="fr-CH"/>
        </w:rPr>
      </w:pPr>
    </w:p>
    <w:p w14:paraId="7274F981" w14:textId="77777777" w:rsidR="00073FDE" w:rsidRDefault="00073FDE" w:rsidP="00B068A9">
      <w:pPr>
        <w:rPr>
          <w:lang w:val="fr-CH"/>
        </w:rPr>
      </w:pPr>
    </w:p>
    <w:p w14:paraId="42FC0137" w14:textId="77777777" w:rsidR="00073FDE" w:rsidRDefault="00073FDE" w:rsidP="00B068A9">
      <w:pPr>
        <w:rPr>
          <w:lang w:val="fr-CH"/>
        </w:rPr>
      </w:pPr>
    </w:p>
    <w:p w14:paraId="7840BDCB" w14:textId="77777777" w:rsidR="00073FDE" w:rsidRDefault="00073FDE" w:rsidP="00B068A9">
      <w:pPr>
        <w:rPr>
          <w:lang w:val="fr-CH"/>
        </w:rPr>
      </w:pPr>
    </w:p>
    <w:p w14:paraId="22AFBD33" w14:textId="77777777" w:rsidR="00073FDE" w:rsidRDefault="00073FDE" w:rsidP="00B068A9">
      <w:pPr>
        <w:rPr>
          <w:lang w:val="fr-CH"/>
        </w:rPr>
      </w:pPr>
    </w:p>
    <w:p w14:paraId="7704D281" w14:textId="77777777" w:rsidR="00073FDE" w:rsidRDefault="00073FDE" w:rsidP="00B068A9">
      <w:pPr>
        <w:rPr>
          <w:lang w:val="fr-CH"/>
        </w:rPr>
      </w:pPr>
    </w:p>
    <w:p w14:paraId="6E42AEC1" w14:textId="77777777" w:rsidR="00073FDE" w:rsidRDefault="00073FDE" w:rsidP="00B068A9">
      <w:pPr>
        <w:rPr>
          <w:lang w:val="fr-CH"/>
        </w:rPr>
      </w:pPr>
    </w:p>
    <w:p w14:paraId="630B9E4F" w14:textId="7FB0DCBB" w:rsidR="00B068A9" w:rsidRPr="00073FDE" w:rsidRDefault="00073FDE" w:rsidP="00073FDE">
      <w:pPr>
        <w:pStyle w:val="Titre3"/>
        <w:rPr>
          <w:lang w:val="fr-CH"/>
        </w:rPr>
      </w:pPr>
      <w:bookmarkStart w:id="11" w:name="_Toc165270377"/>
      <w:r w:rsidRPr="00073FDE">
        <w:rPr>
          <w:lang w:val="fr-CH"/>
        </w:rPr>
        <w:t>Arborescence des fichiers du code</w:t>
      </w:r>
      <w:bookmarkEnd w:id="11"/>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1D5642E0" w:rsidR="00073FDE" w:rsidRDefault="00073FDE" w:rsidP="00073FDE">
      <w:pPr>
        <w:rPr>
          <w:lang w:val="fr-CH"/>
        </w:rPr>
      </w:pPr>
      <w:r>
        <w:rPr>
          <w:lang w:val="fr-CH"/>
        </w:rPr>
        <w:t xml:space="preserve">Comme on peut voir sur </w:t>
      </w:r>
      <w:proofErr w:type="spellStart"/>
      <w:r>
        <w:rPr>
          <w:lang w:val="fr-CH"/>
        </w:rPr>
        <w:t>se</w:t>
      </w:r>
      <w:proofErr w:type="spellEnd"/>
      <w:r>
        <w:rPr>
          <w:lang w:val="fr-CH"/>
        </w:rPr>
        <w:t xml:space="preserv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53D9D3E2" w:rsidR="00AF0F40" w:rsidRDefault="00AF0F40" w:rsidP="0083699C">
      <w:pPr>
        <w:pStyle w:val="Titre3"/>
      </w:pPr>
      <w:bookmarkStart w:id="12" w:name="_Toc165270378"/>
      <w:r w:rsidRPr="00AF0F40">
        <w:lastRenderedPageBreak/>
        <w:t>User Story (Composition des équipes)</w:t>
      </w:r>
      <w:r>
        <w:t> :</w:t>
      </w:r>
      <w:bookmarkEnd w:id="12"/>
    </w:p>
    <w:p w14:paraId="66A276C4" w14:textId="0430C64B"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 xml:space="preserve">être glissé </w:t>
      </w:r>
      <w:r w:rsidR="00FA4959">
        <w:rPr>
          <w:rFonts w:ascii="Arial" w:hAnsi="Arial"/>
          <w:sz w:val="24"/>
          <w:szCs w:val="14"/>
          <w:lang w:eastAsia="fr-FR"/>
        </w:rPr>
        <w:t>déposer</w:t>
      </w:r>
      <w:r>
        <w:rPr>
          <w:rFonts w:ascii="Arial" w:hAnsi="Arial"/>
          <w:sz w:val="24"/>
          <w:szCs w:val="14"/>
          <w:lang w:eastAsia="fr-FR"/>
        </w:rPr>
        <w:t xml:space="preserve">. </w:t>
      </w: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83699C">
      <w:pPr>
        <w:pStyle w:val="Titre3"/>
      </w:pPr>
      <w:bookmarkStart w:id="13" w:name="_Toc165270379"/>
      <w:r w:rsidRPr="00803FC4">
        <w:t>User story (Changement de joueur)</w:t>
      </w:r>
      <w:r>
        <w:t> :</w:t>
      </w:r>
      <w:bookmarkEnd w:id="13"/>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9"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18A12E51" w14:textId="35CF38EE" w:rsidR="00A87A89" w:rsidRDefault="00A87A89" w:rsidP="00AA0785">
      <w:pPr>
        <w:pStyle w:val="Retraitnormal1"/>
        <w:numPr>
          <w:ilvl w:val="0"/>
          <w:numId w:val="0"/>
        </w:numPr>
        <w:ind w:left="360"/>
        <w:rPr>
          <w:rFonts w:ascii="Arial" w:hAnsi="Arial"/>
          <w:color w:val="000000" w:themeColor="text1"/>
          <w:sz w:val="24"/>
          <w:szCs w:val="14"/>
          <w:lang w:eastAsia="fr-FR"/>
        </w:rPr>
      </w:pPr>
    </w:p>
    <w:p w14:paraId="335587E7" w14:textId="428006A4" w:rsidR="00A87A89" w:rsidRDefault="00A87A89" w:rsidP="00AA0785">
      <w:pPr>
        <w:pStyle w:val="Retraitnormal1"/>
        <w:numPr>
          <w:ilvl w:val="0"/>
          <w:numId w:val="0"/>
        </w:numPr>
        <w:ind w:left="360"/>
        <w:rPr>
          <w:rFonts w:ascii="Arial" w:hAnsi="Arial"/>
          <w:color w:val="000000" w:themeColor="text1"/>
          <w:sz w:val="24"/>
          <w:szCs w:val="14"/>
          <w:lang w:eastAsia="fr-FR"/>
        </w:rPr>
      </w:pPr>
      <w:r>
        <w:rPr>
          <w:rFonts w:ascii="Arial" w:hAnsi="Arial"/>
          <w:color w:val="000000" w:themeColor="text1"/>
          <w:sz w:val="24"/>
          <w:szCs w:val="14"/>
          <w:lang w:eastAsia="fr-FR"/>
        </w:rPr>
        <w:t>Logique :</w:t>
      </w:r>
    </w:p>
    <w:p w14:paraId="3BB93F54" w14:textId="77777777" w:rsidR="00A87A89" w:rsidRDefault="00A87A89" w:rsidP="00AA0785">
      <w:pPr>
        <w:pStyle w:val="Retraitnormal1"/>
        <w:numPr>
          <w:ilvl w:val="0"/>
          <w:numId w:val="0"/>
        </w:numPr>
        <w:ind w:left="360"/>
        <w:rPr>
          <w:rFonts w:ascii="Arial" w:hAnsi="Arial"/>
          <w:color w:val="000000" w:themeColor="text1"/>
          <w:sz w:val="24"/>
          <w:szCs w:val="14"/>
          <w:lang w:eastAsia="fr-FR"/>
        </w:rPr>
      </w:pPr>
    </w:p>
    <w:p w14:paraId="7941287E" w14:textId="02239240" w:rsidR="0085344A" w:rsidRDefault="0085344A" w:rsidP="0085344A">
      <w:pPr>
        <w:pStyle w:val="Retraitnormal1"/>
        <w:numPr>
          <w:ilvl w:val="0"/>
          <w:numId w:val="0"/>
        </w:numPr>
        <w:ind w:left="360"/>
        <w:jc w:val="center"/>
        <w:rPr>
          <w:rFonts w:ascii="Arial" w:hAnsi="Arial"/>
          <w:color w:val="000000" w:themeColor="text1"/>
          <w:sz w:val="24"/>
          <w:szCs w:val="14"/>
          <w:lang w:eastAsia="fr-FR"/>
        </w:rPr>
      </w:pPr>
      <w:r>
        <w:rPr>
          <w:rFonts w:ascii="Arial" w:hAnsi="Arial"/>
          <w:noProof/>
          <w:sz w:val="24"/>
          <w:szCs w:val="14"/>
          <w:lang w:eastAsia="fr-FR"/>
        </w:rPr>
        <w:drawing>
          <wp:inline distT="0" distB="0" distL="0" distR="0" wp14:anchorId="29AE4EA9" wp14:editId="54DA5673">
            <wp:extent cx="4299439" cy="3227784"/>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9439" cy="3227784"/>
                    </a:xfrm>
                    <a:prstGeom prst="rect">
                      <a:avLst/>
                    </a:prstGeom>
                    <a:noFill/>
                    <a:ln>
                      <a:noFill/>
                    </a:ln>
                  </pic:spPr>
                </pic:pic>
              </a:graphicData>
            </a:graphic>
          </wp:inline>
        </w:drawing>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31392758" w14:textId="09D6D83D" w:rsidR="007C68B3" w:rsidRDefault="007C68B3" w:rsidP="00F33098">
      <w:pPr>
        <w:pStyle w:val="Titre2"/>
        <w:jc w:val="center"/>
        <w:rPr>
          <w:i w:val="0"/>
          <w:iCs/>
        </w:rPr>
      </w:pPr>
      <w:bookmarkStart w:id="14" w:name="_Toc165270380"/>
      <w:bookmarkStart w:id="15" w:name="_Toc71691012"/>
      <w:r>
        <w:rPr>
          <w:i w:val="0"/>
          <w:iCs/>
        </w:rPr>
        <w:t>Analyse fonctionnelle</w:t>
      </w:r>
      <w:bookmarkEnd w:id="14"/>
    </w:p>
    <w:p w14:paraId="123259FB" w14:textId="07EED194" w:rsidR="00A640AC" w:rsidRPr="00A640AC" w:rsidRDefault="00A640AC" w:rsidP="00A640AC"/>
    <w:p w14:paraId="5E90F260" w14:textId="3CD4674D" w:rsidR="009326CA" w:rsidRDefault="00A640AC" w:rsidP="009326CA">
      <w:pPr>
        <w:pStyle w:val="Titre3"/>
      </w:pPr>
      <w:bookmarkStart w:id="16" w:name="_Toc165270381"/>
      <w:r>
        <w:t>Drag and Drop Joueur</w:t>
      </w:r>
      <w:bookmarkEnd w:id="16"/>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lastRenderedPageBreak/>
        <w:t>Je veux pouvoir drag and drop les joueurs sur leur position et pouvoir valider les positions finales des joueurs</w:t>
      </w:r>
    </w:p>
    <w:p w14:paraId="03F43D6D" w14:textId="6EA16F37" w:rsidR="00A640AC" w:rsidRDefault="00A640AC" w:rsidP="00A640AC">
      <w:r>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684D94A3" w:rsidR="00A640AC" w:rsidRDefault="00A640AC" w:rsidP="00A640AC">
            <w:r>
              <w:t xml:space="preserve">Quand je </w:t>
            </w:r>
            <w:r w:rsidR="00737BD6">
              <w:t>lâche</w:t>
            </w:r>
            <w:r>
              <w:t xml:space="preserve"> le joueur sur sa position</w:t>
            </w:r>
          </w:p>
          <w:p w14:paraId="31213429" w14:textId="1B95389E" w:rsidR="00A640AC" w:rsidRDefault="00A640AC" w:rsidP="00A640AC">
            <w:r>
              <w:t xml:space="preserve">Il s'efface de la liste des joueurs de son </w:t>
            </w:r>
            <w:r w:rsidR="00737BD6">
              <w:t>équipe</w:t>
            </w:r>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CCE1FA4" w:rsidR="00A640AC" w:rsidRDefault="00A640AC" w:rsidP="00A640AC">
            <w:r>
              <w:t xml:space="preserve">Lorsque j'inscris mes joueurs dans </w:t>
            </w:r>
            <w:r w:rsidR="00737BD6">
              <w:t>leurs positions</w:t>
            </w:r>
          </w:p>
          <w:p w14:paraId="184B51D9" w14:textId="164D1045" w:rsidR="00A640AC" w:rsidRDefault="00A640AC" w:rsidP="00A640AC">
            <w:r>
              <w:t xml:space="preserve">Quand toute les places </w:t>
            </w:r>
            <w:r w:rsidR="00737BD6">
              <w:t>possèdent</w:t>
            </w:r>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277E547F" w:rsidR="00A640AC" w:rsidRDefault="00A640AC" w:rsidP="00A640AC">
            <w:r>
              <w:t xml:space="preserve">Lorsque </w:t>
            </w:r>
            <w:r w:rsidR="008B6755">
              <w:t>tous</w:t>
            </w:r>
            <w:r>
              <w:t xml:space="preserve"> </w:t>
            </w:r>
            <w:r w:rsidR="008B6755">
              <w:t>mes joueurs</w:t>
            </w:r>
            <w:r>
              <w:t xml:space="preserve"> </w:t>
            </w:r>
            <w:r w:rsidR="008B6755">
              <w:t>sont</w:t>
            </w:r>
            <w:r>
              <w:t xml:space="preserve"> sur une position</w:t>
            </w:r>
          </w:p>
          <w:p w14:paraId="73202054" w14:textId="379DFD87" w:rsidR="00A640AC" w:rsidRDefault="00A640AC" w:rsidP="00A640AC">
            <w:r>
              <w:t>Quand j'</w:t>
            </w:r>
            <w:r w:rsidR="00737BD6">
              <w:t>enlève</w:t>
            </w:r>
            <w:r>
              <w:t xml:space="preserve"> un joueur alors qu'il était </w:t>
            </w:r>
            <w:r w:rsidR="008B6755">
              <w:t>tout</w:t>
            </w:r>
            <w:r>
              <w:t xml:space="preserve">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030A215" w:rsidR="00720D53" w:rsidRDefault="00720D53" w:rsidP="00720D53">
            <w:r>
              <w:t xml:space="preserve">Lorsque je glisse un joueur dans un champ de l'autre </w:t>
            </w:r>
            <w:r w:rsidR="00737BD6">
              <w:t>équipe</w:t>
            </w:r>
          </w:p>
          <w:p w14:paraId="4B30EF7A" w14:textId="2FB9327E" w:rsidR="00720D53" w:rsidRDefault="00720D53" w:rsidP="00720D53">
            <w:r>
              <w:t xml:space="preserve">Quand je </w:t>
            </w:r>
            <w:r w:rsidR="00737BD6">
              <w:t>lâche</w:t>
            </w:r>
            <w:r>
              <w:t xml:space="preserve"> le bouton de la souris</w:t>
            </w:r>
          </w:p>
          <w:p w14:paraId="5EA02D9C" w14:textId="286F8FDC" w:rsidR="00A640AC" w:rsidRDefault="00720D53" w:rsidP="00720D53">
            <w:r>
              <w:t xml:space="preserve">Je veux que </w:t>
            </w:r>
            <w:r w:rsidR="00737BD6">
              <w:t>ça</w:t>
            </w:r>
            <w:r>
              <w:t xml:space="preserve"> ne fonctionne pas et que le joueur revienne où il se situait</w:t>
            </w:r>
          </w:p>
        </w:tc>
      </w:tr>
      <w:tr w:rsidR="00720D53" w14:paraId="11E4E863" w14:textId="77777777" w:rsidTr="00836EE6">
        <w:trPr>
          <w:trHeight w:val="826"/>
        </w:trPr>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1327D3B9" w:rsidR="00720D53" w:rsidRDefault="00720D53" w:rsidP="00720D53">
            <w:r>
              <w:t xml:space="preserve">Lorsque je souhaite enregistrer les positions </w:t>
            </w:r>
            <w:r w:rsidR="00737BD6">
              <w:t>d’une</w:t>
            </w:r>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5A650A27" w:rsidR="00720D53" w:rsidRDefault="00720D53" w:rsidP="00720D53">
            <w:r>
              <w:t>L'</w:t>
            </w:r>
            <w:r w:rsidR="00737BD6">
              <w:t>équipe</w:t>
            </w:r>
            <w:r>
              <w:t xml:space="preserve"> enregistrer s'enregistre d'un coup et s'affiche sur les positions et </w:t>
            </w:r>
            <w:proofErr w:type="gramStart"/>
            <w:r>
              <w:t>ils sont pas</w:t>
            </w:r>
            <w:proofErr w:type="gramEnd"/>
            <w:r>
              <w:t xml:space="preserve"> modifiables</w:t>
            </w:r>
          </w:p>
        </w:tc>
      </w:tr>
    </w:tbl>
    <w:p w14:paraId="11390CA0" w14:textId="5DACD219" w:rsidR="00A640AC" w:rsidRDefault="004204F3" w:rsidP="00A640AC">
      <w:pPr>
        <w:rPr>
          <w:b/>
        </w:rPr>
      </w:pPr>
      <w:r>
        <w:rPr>
          <w:b/>
        </w:rPr>
        <w:lastRenderedPageBreak/>
        <w:pict w14:anchorId="7536D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117pt">
            <v:imagedata r:id="rId21" o:title="userStory1"/>
          </v:shape>
        </w:pict>
      </w:r>
    </w:p>
    <w:p w14:paraId="5A275AAA" w14:textId="77777777" w:rsidR="00720D53" w:rsidRPr="00A640AC" w:rsidRDefault="00720D53" w:rsidP="00A640AC">
      <w:pPr>
        <w:rPr>
          <w:b/>
        </w:rPr>
      </w:pPr>
    </w:p>
    <w:p w14:paraId="04DA3A20" w14:textId="08EBA183" w:rsidR="00A640AC" w:rsidRDefault="0085344A" w:rsidP="00720D53">
      <w:pPr>
        <w:pStyle w:val="Titre3"/>
      </w:pPr>
      <w:bookmarkStart w:id="17" w:name="_Toc165270382"/>
      <w:r>
        <w:t>Changement de joueur</w:t>
      </w:r>
      <w:bookmarkEnd w:id="17"/>
    </w:p>
    <w:p w14:paraId="427C3CAB" w14:textId="1684FF3C" w:rsidR="00720D53" w:rsidRDefault="00720D53" w:rsidP="00720D53"/>
    <w:p w14:paraId="07405121" w14:textId="39A8EE20" w:rsidR="00720D53" w:rsidRDefault="00720D53" w:rsidP="00720D53">
      <w:pPr>
        <w:rPr>
          <w:b/>
        </w:rPr>
      </w:pPr>
      <w:r>
        <w:rPr>
          <w:b/>
        </w:rPr>
        <w:t>Description</w:t>
      </w:r>
    </w:p>
    <w:p w14:paraId="20C420F0" w14:textId="1D843CBC" w:rsidR="00720D53" w:rsidRDefault="00720D53" w:rsidP="00720D53">
      <w:pPr>
        <w:rPr>
          <w:b/>
        </w:rPr>
      </w:pPr>
    </w:p>
    <w:p w14:paraId="751AC6D2" w14:textId="754577E8" w:rsidR="00720D53" w:rsidRDefault="00720D53" w:rsidP="00720D53">
      <w:r w:rsidRPr="00720D53">
        <w:t>Changement de joueur</w:t>
      </w:r>
      <w:r w:rsidR="0085344A">
        <w:t xml:space="preserve"> lors d’un match qu’on peut drag/drop pour que </w:t>
      </w:r>
      <w:proofErr w:type="spellStart"/>
      <w:proofErr w:type="gramStart"/>
      <w:r w:rsidR="0085344A">
        <w:t>ca</w:t>
      </w:r>
      <w:proofErr w:type="spellEnd"/>
      <w:proofErr w:type="gramEnd"/>
      <w:r w:rsidR="0085344A">
        <w:t xml:space="preserve"> sois plus user </w:t>
      </w:r>
      <w:proofErr w:type="spellStart"/>
      <w:r w:rsidR="0085344A">
        <w:t>friendly</w:t>
      </w:r>
      <w:proofErr w:type="spellEnd"/>
      <w:r w:rsidR="0085344A">
        <w:t>.</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 xml:space="preserve">Lorsque j'ai </w:t>
            </w:r>
            <w:proofErr w:type="spellStart"/>
            <w:proofErr w:type="gramStart"/>
            <w:r>
              <w:t>fais</w:t>
            </w:r>
            <w:proofErr w:type="spellEnd"/>
            <w:proofErr w:type="gram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proofErr w:type="gramStart"/>
            <w:r>
              <w:t>Ca</w:t>
            </w:r>
            <w:proofErr w:type="spellEnd"/>
            <w:proofErr w:type="gramEnd"/>
            <w:r>
              <w:t xml:space="preserve">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4204F3" w:rsidP="00720D53">
      <w:pPr>
        <w:jc w:val="center"/>
        <w:rPr>
          <w:b/>
        </w:rPr>
      </w:pPr>
      <w:r>
        <w:rPr>
          <w:b/>
        </w:rPr>
        <w:pict w14:anchorId="730AE8C7">
          <v:shape id="_x0000_i1026" type="#_x0000_t75" style="width:452.25pt;height:165pt">
            <v:imagedata r:id="rId22" o:title="changement"/>
          </v:shape>
        </w:pict>
      </w:r>
    </w:p>
    <w:p w14:paraId="4F762EFC" w14:textId="63F43FA9" w:rsidR="00720D53" w:rsidRDefault="0085344A" w:rsidP="0085344A">
      <w:pPr>
        <w:pStyle w:val="Titre3"/>
      </w:pPr>
      <w:bookmarkStart w:id="18" w:name="_Toc165270383"/>
      <w:r>
        <w:t>Affichage réelle</w:t>
      </w:r>
      <w:bookmarkEnd w:id="18"/>
    </w:p>
    <w:p w14:paraId="07E45173" w14:textId="77777777" w:rsidR="0085344A" w:rsidRPr="0085344A" w:rsidRDefault="0085344A" w:rsidP="0085344A"/>
    <w:p w14:paraId="74C4931B" w14:textId="2482912D" w:rsidR="0085344A" w:rsidRDefault="0085344A" w:rsidP="0085344A">
      <w:pPr>
        <w:rPr>
          <w:b/>
          <w:bCs/>
        </w:rPr>
      </w:pPr>
      <w:r w:rsidRPr="0085344A">
        <w:rPr>
          <w:b/>
          <w:bCs/>
        </w:rPr>
        <w:lastRenderedPageBreak/>
        <w:t>Description</w:t>
      </w:r>
    </w:p>
    <w:p w14:paraId="1758BD19" w14:textId="77777777" w:rsidR="0085344A" w:rsidRDefault="0085344A" w:rsidP="0085344A">
      <w:pPr>
        <w:rPr>
          <w:b/>
          <w:bCs/>
        </w:rPr>
      </w:pPr>
    </w:p>
    <w:p w14:paraId="70248147" w14:textId="77777777" w:rsidR="0085344A" w:rsidRDefault="0085344A" w:rsidP="0085344A">
      <w:r>
        <w:t>Affichage des joueurs comme si c’était sur le terrain et voir les joueurs tourné lors d’un changement de service.</w:t>
      </w:r>
    </w:p>
    <w:p w14:paraId="40CB55A6" w14:textId="77777777" w:rsidR="0085344A" w:rsidRDefault="0085344A" w:rsidP="0085344A"/>
    <w:p w14:paraId="7942A931" w14:textId="77777777" w:rsidR="0085344A" w:rsidRDefault="0085344A" w:rsidP="0085344A"/>
    <w:p w14:paraId="78776E4C" w14:textId="77777777" w:rsidR="0085344A" w:rsidRDefault="0085344A" w:rsidP="0085344A"/>
    <w:p w14:paraId="667029D3" w14:textId="77777777" w:rsidR="0085344A" w:rsidRDefault="0085344A" w:rsidP="0085344A"/>
    <w:p w14:paraId="316EE494" w14:textId="77777777" w:rsidR="0085344A" w:rsidRDefault="0085344A" w:rsidP="0085344A"/>
    <w:p w14:paraId="3F116E08" w14:textId="78A30064" w:rsidR="0085344A" w:rsidRDefault="0085344A" w:rsidP="0085344A">
      <w:pPr>
        <w:jc w:val="center"/>
      </w:pPr>
      <w:r>
        <w:rPr>
          <w:b/>
          <w:bCs/>
        </w:rPr>
        <w:t>Test d’acceptance</w:t>
      </w:r>
    </w:p>
    <w:p w14:paraId="275065F4" w14:textId="77777777" w:rsidR="0085344A" w:rsidRDefault="0085344A" w:rsidP="0085344A">
      <w:pPr>
        <w:jc w:val="center"/>
      </w:pPr>
    </w:p>
    <w:p w14:paraId="6206D751" w14:textId="77777777" w:rsidR="0085344A" w:rsidRPr="0085344A" w:rsidRDefault="0085344A" w:rsidP="0085344A">
      <w:pPr>
        <w:jc w:val="center"/>
      </w:pPr>
    </w:p>
    <w:tbl>
      <w:tblPr>
        <w:tblW w:w="0" w:type="auto"/>
        <w:tblCellMar>
          <w:left w:w="10" w:type="dxa"/>
          <w:right w:w="10" w:type="dxa"/>
        </w:tblCellMar>
        <w:tblLook w:val="0000" w:firstRow="0" w:lastRow="0" w:firstColumn="0" w:lastColumn="0" w:noHBand="0" w:noVBand="0"/>
      </w:tblPr>
      <w:tblGrid>
        <w:gridCol w:w="1703"/>
        <w:gridCol w:w="26"/>
        <w:gridCol w:w="7341"/>
      </w:tblGrid>
      <w:tr w:rsidR="0085344A" w14:paraId="03AEC7BF" w14:textId="77777777" w:rsidTr="0085344A">
        <w:tc>
          <w:tcPr>
            <w:tcW w:w="0" w:type="auto"/>
          </w:tcPr>
          <w:p w14:paraId="7E512560" w14:textId="38B76015" w:rsidR="0085344A" w:rsidRDefault="0085344A" w:rsidP="00E208D5">
            <w:r>
              <w:t xml:space="preserve">Affichage des joueurs  </w:t>
            </w:r>
          </w:p>
        </w:tc>
        <w:tc>
          <w:tcPr>
            <w:tcW w:w="0" w:type="auto"/>
          </w:tcPr>
          <w:p w14:paraId="13F35A81" w14:textId="77777777" w:rsidR="0085344A" w:rsidRDefault="0085344A" w:rsidP="00E208D5"/>
        </w:tc>
        <w:tc>
          <w:tcPr>
            <w:tcW w:w="0" w:type="auto"/>
          </w:tcPr>
          <w:p w14:paraId="27038A85" w14:textId="0CE2CDAE" w:rsidR="0085344A" w:rsidRDefault="0085344A" w:rsidP="00E208D5">
            <w:r>
              <w:t xml:space="preserve">Lorsque je suis </w:t>
            </w:r>
            <w:proofErr w:type="spellStart"/>
            <w:proofErr w:type="gramStart"/>
            <w:r>
              <w:t>a</w:t>
            </w:r>
            <w:proofErr w:type="spellEnd"/>
            <w:proofErr w:type="gramEnd"/>
            <w:r>
              <w:t xml:space="preserve"> la page du match en cours</w:t>
            </w:r>
          </w:p>
          <w:p w14:paraId="3CC7EC34" w14:textId="794E71C9" w:rsidR="0085344A" w:rsidRDefault="0085344A" w:rsidP="00E208D5">
            <w:r>
              <w:t>Quand j’arrive dessus</w:t>
            </w:r>
          </w:p>
          <w:p w14:paraId="58F86609" w14:textId="11EA2A2B" w:rsidR="0085344A" w:rsidRDefault="0085344A" w:rsidP="00E208D5">
            <w:r>
              <w:t xml:space="preserve">La position des joueurs ressemble </w:t>
            </w:r>
            <w:proofErr w:type="spellStart"/>
            <w:proofErr w:type="gramStart"/>
            <w:r>
              <w:t>a</w:t>
            </w:r>
            <w:proofErr w:type="spellEnd"/>
            <w:proofErr w:type="gramEnd"/>
            <w:r>
              <w:t xml:space="preserve"> l’image mis pour la story</w:t>
            </w:r>
          </w:p>
          <w:p w14:paraId="4DE5CB22" w14:textId="77777777" w:rsidR="0085344A" w:rsidRDefault="0085344A" w:rsidP="00E208D5"/>
        </w:tc>
      </w:tr>
      <w:tr w:rsidR="0085344A" w14:paraId="49B51486" w14:textId="77777777" w:rsidTr="0085344A">
        <w:tc>
          <w:tcPr>
            <w:tcW w:w="0" w:type="auto"/>
          </w:tcPr>
          <w:p w14:paraId="6331AF8B" w14:textId="304D8EF2" w:rsidR="0085344A" w:rsidRDefault="0085344A" w:rsidP="00E208D5">
            <w:r>
              <w:t>Affichage du serveur</w:t>
            </w:r>
          </w:p>
        </w:tc>
        <w:tc>
          <w:tcPr>
            <w:tcW w:w="0" w:type="auto"/>
          </w:tcPr>
          <w:p w14:paraId="3105E68E" w14:textId="77777777" w:rsidR="0085344A" w:rsidRDefault="0085344A" w:rsidP="00E208D5"/>
        </w:tc>
        <w:tc>
          <w:tcPr>
            <w:tcW w:w="0" w:type="auto"/>
          </w:tcPr>
          <w:p w14:paraId="0CFAE8C6" w14:textId="3AD83905" w:rsidR="0085344A" w:rsidRDefault="0085344A" w:rsidP="00E208D5">
            <w:r>
              <w:t>Pendant un set</w:t>
            </w:r>
          </w:p>
          <w:p w14:paraId="4EB22B35" w14:textId="38AA7C9F" w:rsidR="0085344A" w:rsidRDefault="0085344A" w:rsidP="00E208D5">
            <w:r>
              <w:t>Quand l’équipe pas le service marque un point</w:t>
            </w:r>
          </w:p>
          <w:p w14:paraId="44B226FA" w14:textId="77777777" w:rsidR="0085344A" w:rsidRDefault="0085344A" w:rsidP="00E208D5"/>
          <w:p w14:paraId="434995EE" w14:textId="6255E29F" w:rsidR="0085344A" w:rsidRDefault="0085344A" w:rsidP="0085344A">
            <w:pPr>
              <w:pStyle w:val="Paragraphedeliste"/>
              <w:numPr>
                <w:ilvl w:val="0"/>
                <w:numId w:val="22"/>
              </w:numPr>
            </w:pPr>
            <w:r>
              <w:t>La position des joueurs de cette équipe change en suivant la rotation indiquée sur la maquette « positions »</w:t>
            </w:r>
          </w:p>
          <w:p w14:paraId="28DC9D89" w14:textId="35084EA3" w:rsidR="0085344A" w:rsidRDefault="0085344A" w:rsidP="0085344A">
            <w:pPr>
              <w:pStyle w:val="Paragraphedeliste"/>
              <w:numPr>
                <w:ilvl w:val="0"/>
                <w:numId w:val="22"/>
              </w:numPr>
            </w:pPr>
            <w:r>
              <w:t xml:space="preserve">Le ballon indiquant le service se retrouve à côté du joueur en position 1 </w:t>
            </w:r>
          </w:p>
          <w:p w14:paraId="54D0BC58" w14:textId="3FAB988E" w:rsidR="0085344A" w:rsidRDefault="0085344A" w:rsidP="0085344A">
            <w:pPr>
              <w:pStyle w:val="Paragraphedeliste"/>
              <w:numPr>
                <w:ilvl w:val="0"/>
                <w:numId w:val="22"/>
              </w:numPr>
            </w:pPr>
            <w:r>
              <w:t>Chaque joueur conserve sa couleur</w:t>
            </w:r>
          </w:p>
          <w:p w14:paraId="10C0A636" w14:textId="77777777" w:rsidR="0085344A" w:rsidRDefault="0085344A" w:rsidP="00E208D5"/>
        </w:tc>
      </w:tr>
    </w:tbl>
    <w:p w14:paraId="16536B22" w14:textId="77777777" w:rsidR="0085344A" w:rsidRPr="0085344A" w:rsidRDefault="0085344A" w:rsidP="0085344A">
      <w:pPr>
        <w:rPr>
          <w:b/>
          <w:bCs/>
        </w:rPr>
      </w:pPr>
    </w:p>
    <w:p w14:paraId="35A3EB81" w14:textId="5F33E0EC" w:rsidR="0085344A" w:rsidRPr="00720D53" w:rsidRDefault="0085344A" w:rsidP="00836EE6">
      <w:pPr>
        <w:jc w:val="center"/>
      </w:pPr>
      <w:r>
        <w:rPr>
          <w:noProof/>
        </w:rPr>
        <w:drawing>
          <wp:inline distT="0" distB="0" distL="0" distR="0" wp14:anchorId="76B2DEC0" wp14:editId="02233AEC">
            <wp:extent cx="4210050" cy="2452569"/>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7126" cy="2456691"/>
                    </a:xfrm>
                    <a:prstGeom prst="rect">
                      <a:avLst/>
                    </a:prstGeom>
                    <a:noFill/>
                    <a:ln>
                      <a:noFill/>
                    </a:ln>
                  </pic:spPr>
                </pic:pic>
              </a:graphicData>
            </a:graphic>
          </wp:inline>
        </w:drawing>
      </w:r>
    </w:p>
    <w:p w14:paraId="35CD46F8" w14:textId="23548F01" w:rsidR="009326CA" w:rsidRDefault="009326CA"/>
    <w:p w14:paraId="3638F73A" w14:textId="77777777" w:rsidR="00AA0785" w:rsidRDefault="00AA0785" w:rsidP="00F33098">
      <w:pPr>
        <w:pStyle w:val="Titre2"/>
        <w:jc w:val="center"/>
        <w:rPr>
          <w:i w:val="0"/>
          <w:iCs/>
        </w:rPr>
      </w:pPr>
      <w:bookmarkStart w:id="19" w:name="_Toc165270384"/>
      <w:r w:rsidRPr="00A943C5">
        <w:rPr>
          <w:i w:val="0"/>
          <w:iCs/>
        </w:rPr>
        <w:t xml:space="preserve">Stratégie de </w:t>
      </w:r>
      <w:commentRangeStart w:id="20"/>
      <w:r w:rsidRPr="00A943C5">
        <w:rPr>
          <w:i w:val="0"/>
          <w:iCs/>
        </w:rPr>
        <w:t>test</w:t>
      </w:r>
      <w:bookmarkEnd w:id="15"/>
      <w:commentRangeEnd w:id="20"/>
      <w:r w:rsidR="00836EE6">
        <w:rPr>
          <w:rStyle w:val="Marquedecommentaire"/>
          <w:b w:val="0"/>
          <w:i w:val="0"/>
          <w:u w:val="none"/>
        </w:rPr>
        <w:commentReference w:id="20"/>
      </w:r>
      <w:bookmarkEnd w:id="19"/>
    </w:p>
    <w:p w14:paraId="2CB6C67F" w14:textId="77777777" w:rsidR="005A1162" w:rsidRDefault="005A1162" w:rsidP="005A1162"/>
    <w:p w14:paraId="74CB9349" w14:textId="42EE74E0" w:rsidR="005A1162" w:rsidRDefault="005A1162" w:rsidP="005A1162">
      <w:r>
        <w:t>A chaque fois qu</w:t>
      </w:r>
      <w:r w:rsidR="00356B23">
        <w:t xml:space="preserve">’il y a une </w:t>
      </w:r>
      <w:proofErr w:type="spellStart"/>
      <w:r w:rsidR="00356B23">
        <w:t>users</w:t>
      </w:r>
      <w:proofErr w:type="spellEnd"/>
      <w:r w:rsidR="00356B23">
        <w:t xml:space="preserve"> </w:t>
      </w:r>
      <w:proofErr w:type="spellStart"/>
      <w:r w:rsidR="00356B23">
        <w:t>storys</w:t>
      </w:r>
      <w:proofErr w:type="spellEnd"/>
      <w:r w:rsidR="00356B23">
        <w:t xml:space="preserve"> on test de base les tests d’acceptance qui sont pour une user story. Mais parfois je remarque que les tests d’acceptance sont </w:t>
      </w:r>
      <w:r w:rsidR="00836EE6">
        <w:t>insuffisant</w:t>
      </w:r>
      <w:r w:rsidR="00356B23">
        <w:t xml:space="preserve"> ou pas assez précis ou juste ne pas prévoir une erreur. Ce qui fait que lors de mon PAPRO2 je vais demander </w:t>
      </w:r>
      <w:r w:rsidR="00836EE6">
        <w:t>à</w:t>
      </w:r>
      <w:r w:rsidR="00356B23">
        <w:t xml:space="preserve"> chaque user story a un de mes collègues de toucher </w:t>
      </w:r>
      <w:r w:rsidR="00737BD6">
        <w:t>à</w:t>
      </w:r>
      <w:r w:rsidR="00356B23">
        <w:t xml:space="preserve"> mon programme et faire n’importe quoi « </w:t>
      </w:r>
      <w:proofErr w:type="spellStart"/>
      <w:r w:rsidR="00356B23">
        <w:t>MonkeyTesting</w:t>
      </w:r>
      <w:proofErr w:type="spellEnd"/>
      <w:r w:rsidR="00356B23">
        <w:t> ».</w:t>
      </w:r>
    </w:p>
    <w:p w14:paraId="66111F51" w14:textId="77777777" w:rsidR="00356B23" w:rsidRDefault="00356B23" w:rsidP="005A1162"/>
    <w:p w14:paraId="125ABED7" w14:textId="560645FF" w:rsidR="00356B23" w:rsidRPr="005A1162" w:rsidRDefault="00356B23" w:rsidP="005A1162">
      <w:r>
        <w:t xml:space="preserve">Pendant le sprint </w:t>
      </w:r>
      <w:proofErr w:type="spellStart"/>
      <w:r>
        <w:t>review</w:t>
      </w:r>
      <w:proofErr w:type="spellEnd"/>
      <w:r>
        <w:t xml:space="preserve"> lors d’un RDV avec mon maître de projet « Mr Carrel » sur son ordinateur. Prendre la dernière version sur GitHub, lancer le site et ensuite étape par étape faire les tests d’acceptance.</w:t>
      </w:r>
    </w:p>
    <w:p w14:paraId="7361E45E" w14:textId="00EF7D65" w:rsidR="00AA0785" w:rsidRDefault="00E12330" w:rsidP="00F33098">
      <w:pPr>
        <w:pStyle w:val="Titre2"/>
        <w:jc w:val="center"/>
        <w:rPr>
          <w:rFonts w:cs="Arial"/>
        </w:rPr>
      </w:pPr>
      <w:bookmarkStart w:id="21" w:name="_Toc25553310"/>
      <w:bookmarkStart w:id="22" w:name="_Toc71691015"/>
      <w:bookmarkStart w:id="23" w:name="_Toc165270385"/>
      <w:r>
        <w:rPr>
          <w:rFonts w:cs="Arial"/>
        </w:rPr>
        <w:t>R</w:t>
      </w:r>
      <w:r w:rsidRPr="00791020">
        <w:rPr>
          <w:rFonts w:cs="Arial"/>
        </w:rPr>
        <w:t>isques techniques</w:t>
      </w:r>
      <w:bookmarkEnd w:id="21"/>
      <w:bookmarkEnd w:id="22"/>
      <w:bookmarkEnd w:id="23"/>
    </w:p>
    <w:p w14:paraId="7EAA4CCD" w14:textId="074C39E8" w:rsidR="00DC7956" w:rsidRDefault="00987B7F" w:rsidP="00DC7956">
      <w:r>
        <w:t xml:space="preserve">Les risques pour </w:t>
      </w:r>
      <w:r w:rsidR="001A798F">
        <w:t>ce</w:t>
      </w:r>
      <w:r>
        <w:t xml:space="preserve"> projet est très léger. Je connais vraiment bien PHP, HTML et CSS. Le seul risque qui peut exister est sur la partie JS car j’en ai déjà </w:t>
      </w:r>
      <w:r w:rsidR="00D051C1">
        <w:t>fait</w:t>
      </w:r>
      <w:r>
        <w:t xml:space="preserve"> mais pas assez pour être rapide et bon en même </w:t>
      </w:r>
      <w:commentRangeStart w:id="24"/>
      <w:r>
        <w:t>temps</w:t>
      </w:r>
      <w:commentRangeEnd w:id="24"/>
      <w:r w:rsidR="00836EE6">
        <w:rPr>
          <w:rStyle w:val="Marquedecommentaire"/>
        </w:rPr>
        <w:commentReference w:id="24"/>
      </w:r>
    </w:p>
    <w:p w14:paraId="46583431" w14:textId="350B2000" w:rsidR="00AA0785" w:rsidRPr="00ED7E5B" w:rsidRDefault="000D0236" w:rsidP="00F33098">
      <w:pPr>
        <w:pStyle w:val="Titre2"/>
        <w:jc w:val="center"/>
        <w:rPr>
          <w:i w:val="0"/>
          <w:iCs/>
          <w:color w:val="000000" w:themeColor="text1"/>
        </w:rPr>
      </w:pPr>
      <w:bookmarkStart w:id="25" w:name="_Toc165270386"/>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bookmarkEnd w:id="25"/>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bookmarkStart w:id="26" w:name="_Toc165270387"/>
      <w:r>
        <w:rPr>
          <w:rStyle w:val="Accentuation"/>
          <w:i w:val="0"/>
        </w:rPr>
        <w:t>Choix du matériel</w:t>
      </w:r>
      <w:bookmarkEnd w:id="26"/>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bookmarkStart w:id="27" w:name="_Toc165270388"/>
      <w:r>
        <w:t>Systèmes d’exploitation</w:t>
      </w:r>
      <w:bookmarkEnd w:id="27"/>
    </w:p>
    <w:p w14:paraId="177D3B4A" w14:textId="6297DC75" w:rsidR="00ED7E5B" w:rsidRDefault="00ED7E5B" w:rsidP="00ED7E5B">
      <w:pPr>
        <w:ind w:left="708"/>
      </w:pPr>
    </w:p>
    <w:p w14:paraId="13D17A20" w14:textId="331A9008" w:rsidR="00287F0A" w:rsidRDefault="00ED7E5B" w:rsidP="00287F0A">
      <w:pPr>
        <w:ind w:left="708"/>
      </w:pPr>
      <w:r>
        <w:t>Windows</w:t>
      </w:r>
      <w:r w:rsidR="00836EE6">
        <w:t xml:space="preserve"> 10</w:t>
      </w:r>
    </w:p>
    <w:p w14:paraId="670D9DBE" w14:textId="77777777" w:rsidR="00ED7E5B" w:rsidRPr="00ED7E5B" w:rsidRDefault="00ED7E5B" w:rsidP="00ED7E5B">
      <w:pPr>
        <w:ind w:left="708"/>
      </w:pPr>
    </w:p>
    <w:p w14:paraId="40789721" w14:textId="09D19E06" w:rsidR="00ED7E5B" w:rsidRDefault="00ED7E5B" w:rsidP="00ED7E5B">
      <w:pPr>
        <w:pStyle w:val="Titre3"/>
      </w:pPr>
      <w:bookmarkStart w:id="28" w:name="_Toc165270389"/>
      <w:r>
        <w:t>Logiciel et outils</w:t>
      </w:r>
      <w:bookmarkEnd w:id="28"/>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9989E56" w:rsidR="00ED7E5B" w:rsidRDefault="00ED7E5B" w:rsidP="00ED7E5B">
      <w:pPr>
        <w:ind w:left="708"/>
      </w:pPr>
      <w:r>
        <w:t xml:space="preserve">J’ai </w:t>
      </w:r>
      <w:r w:rsidR="00F12F6C">
        <w:t>choisi</w:t>
      </w:r>
      <w:r>
        <w:t xml:space="preserve"> avec mon chef de projet </w:t>
      </w:r>
      <w:proofErr w:type="spellStart"/>
      <w:r w:rsidR="00F12F6C">
        <w:t>DB</w:t>
      </w:r>
      <w:r>
        <w:t>eaver</w:t>
      </w:r>
      <w:proofErr w:type="spellEnd"/>
      <w:r>
        <w:t xml:space="preserve">, un outil qui permet de créer des bases de données et de les gérer. </w:t>
      </w:r>
      <w:r w:rsidR="00F12F6C">
        <w:t>Cet outil</w:t>
      </w:r>
      <w:r>
        <w:t xml:space="preserve"> est simple d’utilisation et j’aime bien l’options de pouvoir voire le ER Diagram ce qui aide pour la compréhension de la base de </w:t>
      </w:r>
      <w:r w:rsidR="00287F0A">
        <w:t>données</w:t>
      </w:r>
      <w:r>
        <w:t xml:space="preserv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Default="00AA0785" w:rsidP="00F33098">
      <w:pPr>
        <w:pStyle w:val="Titre1"/>
        <w:tabs>
          <w:tab w:val="num" w:pos="360"/>
        </w:tabs>
        <w:jc w:val="center"/>
      </w:pPr>
      <w:bookmarkStart w:id="29" w:name="_Toc71703259"/>
      <w:bookmarkStart w:id="30" w:name="_Toc165270390"/>
      <w:r w:rsidRPr="0049659A">
        <w:lastRenderedPageBreak/>
        <w:t>R</w:t>
      </w:r>
      <w:bookmarkEnd w:id="29"/>
      <w:r w:rsidR="00684B3D">
        <w:t>éalisation</w:t>
      </w:r>
      <w:bookmarkEnd w:id="30"/>
    </w:p>
    <w:p w14:paraId="557212B9" w14:textId="455E3264" w:rsidR="0049754F" w:rsidRDefault="0049754F" w:rsidP="00F33098">
      <w:pPr>
        <w:pStyle w:val="Titre2"/>
        <w:jc w:val="center"/>
        <w:rPr>
          <w:i w:val="0"/>
          <w:iCs/>
          <w:u w:val="none"/>
        </w:rPr>
      </w:pPr>
      <w:bookmarkStart w:id="31" w:name="_Toc165270391"/>
      <w:r w:rsidRPr="0049754F">
        <w:rPr>
          <w:i w:val="0"/>
          <w:iCs/>
          <w:u w:val="none"/>
        </w:rPr>
        <w:t>Installation</w:t>
      </w:r>
      <w:bookmarkEnd w:id="31"/>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53FE4BD7" w:rsidR="0049754F" w:rsidRDefault="00287F0A" w:rsidP="0049754F">
      <w:pPr>
        <w:pStyle w:val="Paragraphedeliste"/>
        <w:numPr>
          <w:ilvl w:val="0"/>
          <w:numId w:val="23"/>
        </w:numPr>
      </w:pPr>
      <w:r>
        <w:t>PHP</w:t>
      </w:r>
    </w:p>
    <w:p w14:paraId="2B949994" w14:textId="42BFCB70" w:rsidR="0049754F" w:rsidRDefault="00287F0A" w:rsidP="0049754F">
      <w:pPr>
        <w:pStyle w:val="Paragraphedeliste"/>
        <w:numPr>
          <w:ilvl w:val="0"/>
          <w:numId w:val="23"/>
        </w:numPr>
      </w:pPr>
      <w:r>
        <w:t>MySQL</w:t>
      </w:r>
    </w:p>
    <w:p w14:paraId="2B89EB9F" w14:textId="1ED9C260" w:rsidR="0049754F" w:rsidRDefault="0049754F" w:rsidP="00BA58A2">
      <w:pPr>
        <w:pStyle w:val="Paragraphedeliste"/>
        <w:numPr>
          <w:ilvl w:val="0"/>
          <w:numId w:val="23"/>
        </w:numPr>
      </w:pPr>
      <w:proofErr w:type="spellStart"/>
      <w:r>
        <w:t>D</w:t>
      </w:r>
      <w:r w:rsidR="00287F0A">
        <w:t>B</w:t>
      </w:r>
      <w:r>
        <w:t>eaver</w:t>
      </w:r>
      <w:proofErr w:type="spellEnd"/>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04B976C2" w14:textId="5A0DA7FF" w:rsidR="00737BD6" w:rsidRDefault="00737BD6">
      <w:r>
        <w:br w:type="page"/>
      </w:r>
    </w:p>
    <w:p w14:paraId="58F2D254" w14:textId="77777777" w:rsidR="00737BD6" w:rsidRDefault="00737BD6" w:rsidP="00070238"/>
    <w:p w14:paraId="33B42FCC" w14:textId="77777777" w:rsidR="00070238" w:rsidRDefault="00070238" w:rsidP="00070238"/>
    <w:p w14:paraId="4160D019" w14:textId="60B2AFFD" w:rsidR="00BB7113" w:rsidRDefault="00BB7113" w:rsidP="00F33098">
      <w:pPr>
        <w:pStyle w:val="Titre3"/>
      </w:pPr>
      <w:bookmarkStart w:id="32" w:name="_Toc165270392"/>
      <w:r>
        <w:t>Git</w:t>
      </w:r>
      <w:bookmarkEnd w:id="32"/>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32"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" fillcolor="white [3201]" strokecolor="black [3213]" strokeweight="3pt">
                <v:textbo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356784B5" w14:textId="28B259DD" w:rsidR="00BB7113" w:rsidRDefault="00BB7113" w:rsidP="00BB7113"/>
    <w:p w14:paraId="04BCFA52" w14:textId="77777777" w:rsidR="00737BD6" w:rsidRDefault="00737BD6" w:rsidP="00BB7113"/>
    <w:p w14:paraId="69D3CA95" w14:textId="77777777" w:rsidR="00737BD6" w:rsidRPr="00BB7113" w:rsidRDefault="00737BD6" w:rsidP="00BB7113"/>
    <w:p w14:paraId="53FF7103" w14:textId="77777777" w:rsidR="00BB7113" w:rsidRDefault="00BB7113" w:rsidP="00070238"/>
    <w:p w14:paraId="1CE948A3" w14:textId="2BE2B2A7" w:rsidR="0049754F" w:rsidRDefault="0049754F" w:rsidP="0049754F">
      <w:pPr>
        <w:pStyle w:val="Titre3"/>
      </w:pPr>
      <w:bookmarkStart w:id="33" w:name="_Toc165270393"/>
      <w:r>
        <w:t>Choco</w:t>
      </w:r>
      <w:bookmarkEnd w:id="33"/>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3"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h3ZLcH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34" w:name="_Toc165270394"/>
      <w:bookmarkStart w:id="35" w:name="_Toc25553317"/>
      <w:bookmarkStart w:id="36" w:name="_Toc71691022"/>
      <w:r>
        <w:rPr>
          <w:lang w:val="fr-CH"/>
        </w:rPr>
        <w:t>PHP</w:t>
      </w:r>
      <w:bookmarkEnd w:id="34"/>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4"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odw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t+EQuLNyuodo+eeeiXITh5W9OA7kTAR+GJ/bQntNH4QB9tgGYCg8TZGvyv9+4j&#10;nkhJWs5a2qaSh58b4RVn5qslus6Ks7O4fulwdk504cwfa1bHGrtproGmXNDb4WQSIx7NXtQemhda&#10;/GWMSiphJcUuuUS/P1xjv+X0dEi1XCYYrZwTeGefnIzOY58jAZ+7F+HdwFIkft/DfvPE/A1Ze2y0&#10;tLDcIOg6MfnQ12ECtK5pF4anJb4Hx+eEOjyAi98A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eyQJqH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bookmarkStart w:id="37" w:name="_Toc165270395"/>
      <w:r>
        <w:rPr>
          <w:lang w:val="fr-CH"/>
        </w:rPr>
        <w:t>MySQL</w:t>
      </w:r>
      <w:bookmarkEnd w:id="37"/>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Installer MySQL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5"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El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phNvVlDtHj3z0C9DcPK2pgHdiYCPwhP7aU9oo/GBPtoAzQQGibM1+F/v3Uc8&#10;kZK0nLW0TSUPPzfCK87MV0t0nRVnZ3H90uHsnOjCmT/WrI41dtNcA025oLfDySRGPJq9qD00L7T4&#10;yxiVVMJKil1yiX5/uMZ+y+npkGq5TDBaOSfwzj45GZ3HPkcCPncvwruBpUj8vof95on5G7L22Ghp&#10;YblB0HVi8qGvwwRoXdMuDE9LfA+Ozwl1eAAXvwE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CtRsEl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6"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35D4624C" w:rsidR="005C0997" w:rsidRDefault="005C0997" w:rsidP="00070238">
      <w:pPr>
        <w:rPr>
          <w:lang w:val="fr-CH"/>
        </w:rPr>
      </w:pPr>
      <w:r>
        <w:rPr>
          <w:lang w:val="fr-CH"/>
        </w:rPr>
        <w:t>Le m</w:t>
      </w:r>
      <w:r w:rsidR="00F33098">
        <w:rPr>
          <w:lang w:val="fr-CH"/>
        </w:rPr>
        <w:t>ot de passe</w:t>
      </w:r>
      <w:r>
        <w:rPr>
          <w:lang w:val="fr-CH"/>
        </w:rPr>
        <w:t xml:space="preserve"> devrait être « »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08169DC8" w14:textId="77777777" w:rsidR="00B91293" w:rsidRDefault="00B91293" w:rsidP="00070238">
      <w:pPr>
        <w:rPr>
          <w:lang w:val="fr-CH"/>
        </w:rPr>
      </w:pPr>
    </w:p>
    <w:p w14:paraId="7DA50C71" w14:textId="785D3A76" w:rsidR="00B91293" w:rsidRDefault="00B91293" w:rsidP="00070238">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5C8E06AC" w14:textId="77777777" w:rsidR="00737BD6" w:rsidRDefault="00737BD6" w:rsidP="00070238">
      <w:pPr>
        <w:rPr>
          <w:lang w:val="fr-CH"/>
        </w:rPr>
      </w:pPr>
    </w:p>
    <w:p w14:paraId="1A344F54" w14:textId="73257DA3" w:rsidR="00B91293" w:rsidRDefault="00B91293" w:rsidP="00B91293">
      <w:pPr>
        <w:jc w:val="center"/>
        <w:rPr>
          <w:lang w:val="fr-CH"/>
        </w:rPr>
      </w:pPr>
      <w:r>
        <w:rPr>
          <w:noProof/>
        </w:rPr>
        <w:drawing>
          <wp:inline distT="0" distB="0" distL="0" distR="0" wp14:anchorId="0051D705" wp14:editId="5EB29795">
            <wp:extent cx="19145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525" cy="1314450"/>
                    </a:xfrm>
                    <a:prstGeom prst="rect">
                      <a:avLst/>
                    </a:prstGeom>
                  </pic:spPr>
                </pic:pic>
              </a:graphicData>
            </a:graphic>
          </wp:inline>
        </w:drawing>
      </w:r>
    </w:p>
    <w:p w14:paraId="5EFC450D" w14:textId="77777777" w:rsidR="00B91293" w:rsidRDefault="00B91293" w:rsidP="00070238">
      <w:pPr>
        <w:rPr>
          <w:lang w:val="fr-CH"/>
        </w:rPr>
      </w:pPr>
    </w:p>
    <w:p w14:paraId="37C5EA4D" w14:textId="77777777" w:rsidR="00737BD6" w:rsidRDefault="00737BD6" w:rsidP="00070238">
      <w:pPr>
        <w:rPr>
          <w:lang w:val="fr-CH"/>
        </w:rPr>
      </w:pPr>
    </w:p>
    <w:p w14:paraId="03B7394C" w14:textId="7EEC361F" w:rsidR="00B91293" w:rsidRDefault="00B91293" w:rsidP="00B91293">
      <w:pPr>
        <w:pStyle w:val="Titre3"/>
        <w:rPr>
          <w:lang w:val="fr-CH"/>
        </w:rPr>
      </w:pPr>
      <w:bookmarkStart w:id="38" w:name="_Toc165270396"/>
      <w:proofErr w:type="spellStart"/>
      <w:r>
        <w:rPr>
          <w:lang w:val="fr-CH"/>
        </w:rPr>
        <w:t>DBeaver</w:t>
      </w:r>
      <w:bookmarkEnd w:id="38"/>
      <w:proofErr w:type="spellEnd"/>
    </w:p>
    <w:p w14:paraId="636888D7" w14:textId="77777777" w:rsidR="00B91293" w:rsidRDefault="00B91293" w:rsidP="00B91293">
      <w:pPr>
        <w:rPr>
          <w:lang w:val="fr-CH"/>
        </w:rPr>
      </w:pPr>
    </w:p>
    <w:p w14:paraId="5DAD9DC8" w14:textId="7C4EDE40" w:rsidR="00B91293" w:rsidRDefault="00B91293" w:rsidP="00B91293">
      <w:pPr>
        <w:rPr>
          <w:lang w:val="fr-CH"/>
        </w:rPr>
      </w:pPr>
      <w:r>
        <w:rPr>
          <w:lang w:val="fr-CH"/>
        </w:rPr>
        <w:t xml:space="preserve">Installer </w:t>
      </w:r>
      <w:proofErr w:type="spellStart"/>
      <w:r>
        <w:rPr>
          <w:lang w:val="fr-CH"/>
        </w:rPr>
        <w:t>DBeaver</w:t>
      </w:r>
      <w:proofErr w:type="spellEnd"/>
      <w:r>
        <w:rPr>
          <w:lang w:val="fr-CH"/>
        </w:rPr>
        <w:t xml:space="preserve"> </w:t>
      </w:r>
    </w:p>
    <w:p w14:paraId="3485E830" w14:textId="4432BD10" w:rsidR="00B91293" w:rsidRPr="00B91293" w:rsidRDefault="00B91293" w:rsidP="00B91293">
      <w:pPr>
        <w:rPr>
          <w:lang w:val="fr-CH"/>
        </w:rPr>
      </w:pPr>
    </w:p>
    <w:p w14:paraId="0C3DAFEC" w14:textId="698BE2F4" w:rsidR="005C0997" w:rsidRDefault="00B91293" w:rsidP="00070238">
      <w:pPr>
        <w:rPr>
          <w:lang w:val="fr-CH"/>
        </w:rPr>
      </w:pPr>
      <w:r>
        <w:rPr>
          <w:noProof/>
          <w:lang w:val="fr-CH"/>
        </w:rPr>
        <mc:AlternateContent>
          <mc:Choice Requires="wps">
            <w:drawing>
              <wp:anchor distT="0" distB="0" distL="114300" distR="114300" simplePos="0" relativeHeight="251678720" behindDoc="0" locked="0" layoutInCell="1" allowOverlap="1" wp14:anchorId="1C2A09AE" wp14:editId="4EA86F73">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A09AE" id="Rectangle 13" o:spid="_x0000_s1037" style="position:absolute;margin-left:0;margin-top:.35pt;width:311.5pt;height:5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" fillcolor="white [3201]" strokecolor="black [3213]" strokeweight="3pt">
                <v:textbo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v:textbox>
                <w10:wrap anchorx="margin"/>
              </v:rect>
            </w:pict>
          </mc:Fallback>
        </mc:AlternateContent>
      </w:r>
    </w:p>
    <w:p w14:paraId="5559614C" w14:textId="1A580A06" w:rsidR="005C0997" w:rsidRDefault="005C0997" w:rsidP="00070238">
      <w:pPr>
        <w:rPr>
          <w:lang w:val="fr-CH"/>
        </w:rPr>
      </w:pPr>
    </w:p>
    <w:p w14:paraId="6322C61F" w14:textId="77777777" w:rsidR="00B91293" w:rsidRDefault="00B91293" w:rsidP="00070238">
      <w:pPr>
        <w:rPr>
          <w:lang w:val="fr-CH"/>
        </w:rPr>
      </w:pPr>
    </w:p>
    <w:p w14:paraId="471760BA" w14:textId="77777777" w:rsidR="00B91293" w:rsidRDefault="00B91293" w:rsidP="00070238">
      <w:pPr>
        <w:rPr>
          <w:lang w:val="fr-CH"/>
        </w:rPr>
      </w:pPr>
    </w:p>
    <w:p w14:paraId="6C98EA5E" w14:textId="77777777" w:rsidR="005C0997" w:rsidRDefault="005C0997" w:rsidP="00070238">
      <w:pPr>
        <w:rPr>
          <w:lang w:val="fr-CH"/>
        </w:rPr>
      </w:pPr>
    </w:p>
    <w:p w14:paraId="18CF9720" w14:textId="4AB28B53" w:rsidR="00B91293" w:rsidRPr="00B91293" w:rsidRDefault="00070238" w:rsidP="00F33098">
      <w:pPr>
        <w:pStyle w:val="Titre2"/>
        <w:jc w:val="center"/>
        <w:rPr>
          <w:i w:val="0"/>
          <w:iCs/>
          <w:u w:val="none"/>
          <w:lang w:val="fr-CH"/>
        </w:rPr>
      </w:pPr>
      <w:bookmarkStart w:id="39" w:name="_Toc165270397"/>
      <w:r w:rsidRPr="00070238">
        <w:rPr>
          <w:i w:val="0"/>
          <w:iCs/>
          <w:u w:val="none"/>
          <w:lang w:val="fr-CH"/>
        </w:rPr>
        <w:t xml:space="preserve">Points de design </w:t>
      </w:r>
      <w:commentRangeStart w:id="40"/>
      <w:r w:rsidRPr="00070238">
        <w:rPr>
          <w:i w:val="0"/>
          <w:iCs/>
          <w:u w:val="none"/>
          <w:lang w:val="fr-CH"/>
        </w:rPr>
        <w:t>spécifique</w:t>
      </w:r>
      <w:commentRangeEnd w:id="40"/>
      <w:r w:rsidR="00F12F6C">
        <w:rPr>
          <w:rStyle w:val="Marquedecommentaire"/>
          <w:b w:val="0"/>
          <w:i w:val="0"/>
          <w:u w:val="none"/>
        </w:rPr>
        <w:commentReference w:id="40"/>
      </w:r>
      <w:bookmarkEnd w:id="39"/>
    </w:p>
    <w:p w14:paraId="2F04DFD2" w14:textId="0119CD90" w:rsidR="00070238" w:rsidRPr="00171E79" w:rsidRDefault="00171E79" w:rsidP="00171E79">
      <w:pPr>
        <w:jc w:val="center"/>
        <w:rPr>
          <w:b/>
          <w:bCs/>
          <w:color w:val="FF0000"/>
          <w:lang w:val="fr-CH"/>
        </w:rPr>
      </w:pPr>
      <w:r>
        <w:rPr>
          <w:b/>
          <w:bCs/>
          <w:color w:val="FF0000"/>
          <w:lang w:val="fr-CH"/>
        </w:rPr>
        <w:t>A FAIRE</w:t>
      </w:r>
    </w:p>
    <w:p w14:paraId="6F4CCD02" w14:textId="320B0F1D" w:rsidR="00070238" w:rsidRDefault="00A87A89" w:rsidP="00A87A89">
      <w:pPr>
        <w:pStyle w:val="Titre3"/>
        <w:rPr>
          <w:lang w:val="fr-CH"/>
        </w:rPr>
      </w:pPr>
      <w:bookmarkStart w:id="41" w:name="_Toc165270398"/>
      <w:r>
        <w:rPr>
          <w:lang w:val="fr-CH"/>
        </w:rPr>
        <w:t>Select/Option</w:t>
      </w:r>
      <w:bookmarkEnd w:id="41"/>
    </w:p>
    <w:p w14:paraId="209FA70B" w14:textId="77777777" w:rsidR="00A87A89" w:rsidRPr="00A87A89" w:rsidRDefault="00A87A89" w:rsidP="00A87A89">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14B4C457" w14:textId="77777777" w:rsidR="00FD3342" w:rsidRDefault="00FD3342" w:rsidP="00F33098">
      <w:pPr>
        <w:pStyle w:val="Titre2"/>
        <w:jc w:val="center"/>
        <w:rPr>
          <w:i w:val="0"/>
          <w:iCs/>
        </w:rPr>
      </w:pPr>
      <w:bookmarkStart w:id="42" w:name="_Toc165270399"/>
      <w:r>
        <w:rPr>
          <w:i w:val="0"/>
          <w:iCs/>
        </w:rPr>
        <w:t>Déroulement</w:t>
      </w:r>
      <w:bookmarkEnd w:id="42"/>
    </w:p>
    <w:p w14:paraId="144B6635" w14:textId="0EBAE2D9" w:rsidR="0067095E" w:rsidRPr="0067095E" w:rsidRDefault="00FD3342" w:rsidP="0067095E">
      <w:pPr>
        <w:pStyle w:val="Titre3"/>
      </w:pPr>
      <w:bookmarkStart w:id="43" w:name="_Toc165270400"/>
      <w:commentRangeStart w:id="44"/>
      <w:r>
        <w:t>Sprints</w:t>
      </w:r>
      <w:commentRangeEnd w:id="44"/>
      <w:r w:rsidR="00F12F6C">
        <w:rPr>
          <w:rStyle w:val="Marquedecommentaire"/>
          <w:b w:val="0"/>
        </w:rPr>
        <w:commentReference w:id="44"/>
      </w:r>
      <w:bookmarkEnd w:id="43"/>
    </w:p>
    <w:p w14:paraId="3966F54D" w14:textId="77777777" w:rsidR="00B35D46" w:rsidRPr="00B35D46" w:rsidRDefault="00B35D46" w:rsidP="00B35D46"/>
    <w:p w14:paraId="6F070220" w14:textId="42CD0FB9" w:rsidR="00657F63" w:rsidRDefault="00657F63" w:rsidP="00FD3342">
      <w:pPr>
        <w:ind w:left="1134" w:hanging="774"/>
        <w:rPr>
          <w:b/>
          <w:bCs/>
          <w:i/>
          <w:iCs/>
          <w:color w:val="FF0000"/>
        </w:rPr>
      </w:pPr>
    </w:p>
    <w:p w14:paraId="4FE100E0" w14:textId="162390CF" w:rsidR="00657F63" w:rsidRDefault="00657F63" w:rsidP="00737BD6">
      <w:pPr>
        <w:pStyle w:val="Titre4"/>
      </w:pPr>
      <w:r w:rsidRPr="00657F63">
        <w:t>Sprint 1</w:t>
      </w:r>
    </w:p>
    <w:p w14:paraId="6D770321" w14:textId="03EE7CA7" w:rsidR="00657F63" w:rsidRDefault="00657F63" w:rsidP="00657F63">
      <w:pPr>
        <w:rPr>
          <w:b/>
          <w:color w:val="000000" w:themeColor="text1"/>
        </w:rPr>
      </w:pPr>
    </w:p>
    <w:p w14:paraId="690B348C" w14:textId="7CAA8396" w:rsidR="008767AA"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0E36299" w14:textId="77777777" w:rsidR="00737BD6" w:rsidRDefault="00737BD6" w:rsidP="00E24755">
      <w:pPr>
        <w:rPr>
          <w:color w:val="000000" w:themeColor="text1"/>
        </w:rPr>
      </w:pPr>
    </w:p>
    <w:p w14:paraId="4760A130" w14:textId="77777777" w:rsidR="00737BD6" w:rsidRPr="00737BD6" w:rsidRDefault="00737BD6" w:rsidP="00737BD6">
      <w:pPr>
        <w:rPr>
          <w:color w:val="000000" w:themeColor="text1"/>
        </w:rPr>
      </w:pPr>
      <w:r w:rsidRPr="00737BD6">
        <w:rPr>
          <w:color w:val="000000" w:themeColor="text1"/>
        </w:rPr>
        <w:t>Aucune story terminée, pas grave, c'est le premier sprint.</w:t>
      </w:r>
    </w:p>
    <w:p w14:paraId="61149A8F" w14:textId="77777777" w:rsidR="00737BD6" w:rsidRPr="00737BD6" w:rsidRDefault="00737BD6" w:rsidP="00737BD6">
      <w:pPr>
        <w:rPr>
          <w:color w:val="000000" w:themeColor="text1"/>
        </w:rPr>
      </w:pPr>
      <w:r w:rsidRPr="00737BD6">
        <w:rPr>
          <w:color w:val="000000" w:themeColor="text1"/>
        </w:rPr>
        <w:t>Alexander ne s'est pas appuyé sur les tests d'acceptance pour organiser son travail --&gt; améliorer</w:t>
      </w:r>
    </w:p>
    <w:p w14:paraId="1865A6D5" w14:textId="6E7A3DE8" w:rsidR="00737BD6" w:rsidRDefault="00737BD6" w:rsidP="00737BD6">
      <w:pPr>
        <w:rPr>
          <w:color w:val="000000" w:themeColor="text1"/>
        </w:rPr>
      </w:pPr>
      <w:r w:rsidRPr="00737BD6">
        <w:rPr>
          <w:color w:val="000000" w:themeColor="text1"/>
        </w:rPr>
        <w:t xml:space="preserve">Alexander prend des notes durant la Sprint </w:t>
      </w:r>
      <w:proofErr w:type="spellStart"/>
      <w:proofErr w:type="gramStart"/>
      <w:r w:rsidRPr="00737BD6">
        <w:rPr>
          <w:color w:val="000000" w:themeColor="text1"/>
        </w:rPr>
        <w:t>Review</w:t>
      </w:r>
      <w:proofErr w:type="spellEnd"/>
      <w:r w:rsidRPr="00737BD6">
        <w:rPr>
          <w:color w:val="000000" w:themeColor="text1"/>
        </w:rPr>
        <w:t>:</w:t>
      </w:r>
      <w:proofErr w:type="gramEnd"/>
      <w:r w:rsidRPr="00737BD6">
        <w:rPr>
          <w:color w:val="000000" w:themeColor="text1"/>
        </w:rPr>
        <w:t xml:space="preserve"> BIEN !</w:t>
      </w:r>
    </w:p>
    <w:p w14:paraId="029FEAEA" w14:textId="77777777" w:rsidR="00737BD6" w:rsidRPr="00657F63" w:rsidRDefault="00737BD6" w:rsidP="00E24755">
      <w:pPr>
        <w:rPr>
          <w:color w:val="000000" w:themeColor="text1"/>
        </w:rPr>
      </w:pPr>
    </w:p>
    <w:p w14:paraId="111FC1D5" w14:textId="3DBDEA19" w:rsidR="00657F63" w:rsidRPr="00657F63" w:rsidRDefault="00657F63" w:rsidP="00657F63">
      <w:pPr>
        <w:rPr>
          <w:b/>
          <w:color w:val="000000" w:themeColor="text1"/>
        </w:rPr>
      </w:pPr>
    </w:p>
    <w:p w14:paraId="61FF6879" w14:textId="043F0236" w:rsidR="00DB150E" w:rsidRDefault="00657F63" w:rsidP="00737BD6">
      <w:pPr>
        <w:pStyle w:val="Titre4"/>
      </w:pPr>
      <w:r w:rsidRPr="00657F63">
        <w:t>Sprint 2</w:t>
      </w:r>
    </w:p>
    <w:p w14:paraId="6039D550" w14:textId="77777777" w:rsidR="00E24755" w:rsidRDefault="00E24755" w:rsidP="00657F63">
      <w:pPr>
        <w:rPr>
          <w:b/>
          <w:color w:val="000000" w:themeColor="text1"/>
        </w:rPr>
      </w:pPr>
    </w:p>
    <w:p w14:paraId="4D495CFC" w14:textId="3DEF57AA" w:rsid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114CCE8A" w14:textId="77777777" w:rsidR="00737BD6" w:rsidRDefault="00737BD6" w:rsidP="00657F63">
      <w:pPr>
        <w:rPr>
          <w:bCs/>
          <w:color w:val="000000" w:themeColor="text1"/>
        </w:rPr>
      </w:pPr>
    </w:p>
    <w:p w14:paraId="7E931760" w14:textId="77777777" w:rsidR="00737BD6" w:rsidRPr="00737BD6" w:rsidRDefault="00737BD6" w:rsidP="00737BD6">
      <w:pPr>
        <w:rPr>
          <w:bCs/>
          <w:color w:val="000000" w:themeColor="text1"/>
        </w:rPr>
      </w:pPr>
      <w:r w:rsidRPr="00737BD6">
        <w:rPr>
          <w:bCs/>
          <w:color w:val="000000" w:themeColor="text1"/>
        </w:rPr>
        <w:t xml:space="preserve">- Faire attention à bien faire une branche </w:t>
      </w:r>
      <w:proofErr w:type="spellStart"/>
      <w:r w:rsidRPr="00737BD6">
        <w:rPr>
          <w:bCs/>
          <w:color w:val="000000" w:themeColor="text1"/>
        </w:rPr>
        <w:t>gitflow</w:t>
      </w:r>
      <w:proofErr w:type="spellEnd"/>
      <w:r w:rsidRPr="00737BD6">
        <w:rPr>
          <w:bCs/>
          <w:color w:val="000000" w:themeColor="text1"/>
        </w:rPr>
        <w:t xml:space="preserve"> par US</w:t>
      </w:r>
    </w:p>
    <w:p w14:paraId="6BF4C1D2" w14:textId="77777777" w:rsidR="00737BD6" w:rsidRPr="00737BD6" w:rsidRDefault="00737BD6" w:rsidP="00737BD6">
      <w:pPr>
        <w:rPr>
          <w:bCs/>
          <w:color w:val="000000" w:themeColor="text1"/>
        </w:rPr>
      </w:pPr>
      <w:r w:rsidRPr="00737BD6">
        <w:rPr>
          <w:bCs/>
          <w:color w:val="000000" w:themeColor="text1"/>
        </w:rPr>
        <w:t xml:space="preserve">- Nommage des </w:t>
      </w:r>
      <w:proofErr w:type="spellStart"/>
      <w:proofErr w:type="gramStart"/>
      <w:r w:rsidRPr="00737BD6">
        <w:rPr>
          <w:bCs/>
          <w:color w:val="000000" w:themeColor="text1"/>
        </w:rPr>
        <w:t>commits</w:t>
      </w:r>
      <w:proofErr w:type="spellEnd"/>
      <w:r w:rsidRPr="00737BD6">
        <w:rPr>
          <w:bCs/>
          <w:color w:val="000000" w:themeColor="text1"/>
        </w:rPr>
        <w:t>:</w:t>
      </w:r>
      <w:proofErr w:type="gramEnd"/>
      <w:r w:rsidRPr="00737BD6">
        <w:rPr>
          <w:bCs/>
          <w:color w:val="000000" w:themeColor="text1"/>
        </w:rPr>
        <w:t xml:space="preserve"> nette amélioration. Détails </w:t>
      </w:r>
      <w:proofErr w:type="gramStart"/>
      <w:r w:rsidRPr="00737BD6">
        <w:rPr>
          <w:bCs/>
          <w:color w:val="000000" w:themeColor="text1"/>
        </w:rPr>
        <w:t>restant:</w:t>
      </w:r>
      <w:proofErr w:type="gramEnd"/>
      <w:r w:rsidRPr="00737BD6">
        <w:rPr>
          <w:bCs/>
          <w:color w:val="000000" w:themeColor="text1"/>
        </w:rPr>
        <w:t xml:space="preserve"> utiliser des verbes et le nom de la story pour faire plus court</w:t>
      </w:r>
    </w:p>
    <w:p w14:paraId="687271CC" w14:textId="27BC908C" w:rsidR="00737BD6" w:rsidRPr="00E24755" w:rsidRDefault="00737BD6" w:rsidP="00737BD6">
      <w:pPr>
        <w:rPr>
          <w:bCs/>
          <w:color w:val="000000" w:themeColor="text1"/>
        </w:rPr>
      </w:pPr>
      <w:r w:rsidRPr="00737BD6">
        <w:rPr>
          <w:bCs/>
          <w:color w:val="000000" w:themeColor="text1"/>
        </w:rPr>
        <w:t xml:space="preserve">- Utilisation de temps de projet pour le </w:t>
      </w:r>
      <w:proofErr w:type="gramStart"/>
      <w:r w:rsidRPr="00737BD6">
        <w:rPr>
          <w:bCs/>
          <w:color w:val="000000" w:themeColor="text1"/>
        </w:rPr>
        <w:t>TPA:</w:t>
      </w:r>
      <w:proofErr w:type="gramEnd"/>
      <w:r w:rsidRPr="00737BD6">
        <w:rPr>
          <w:bCs/>
          <w:color w:val="000000" w:themeColor="text1"/>
        </w:rPr>
        <w:t xml:space="preserve"> pas OK, à ne pas reproduire.</w:t>
      </w:r>
    </w:p>
    <w:p w14:paraId="4B78CF1C" w14:textId="75E813F9" w:rsidR="00657F63" w:rsidRPr="00657F63" w:rsidRDefault="00657F63" w:rsidP="00657F63">
      <w:pPr>
        <w:rPr>
          <w:b/>
          <w:color w:val="000000" w:themeColor="text1"/>
        </w:rPr>
      </w:pPr>
    </w:p>
    <w:p w14:paraId="63533124" w14:textId="55EC4291" w:rsidR="00657F63" w:rsidRDefault="00657F63" w:rsidP="00737BD6">
      <w:pPr>
        <w:pStyle w:val="Titre4"/>
      </w:pPr>
      <w:r w:rsidRPr="00657F63">
        <w:t>Sprint 3</w:t>
      </w:r>
    </w:p>
    <w:p w14:paraId="16E3BA3D" w14:textId="57B3F8F7" w:rsid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68542481" w14:textId="77777777" w:rsidR="005662D2" w:rsidRDefault="005662D2" w:rsidP="00657F63">
      <w:pPr>
        <w:rPr>
          <w:color w:val="000000" w:themeColor="text1"/>
        </w:rPr>
      </w:pPr>
    </w:p>
    <w:p w14:paraId="24A39EC9" w14:textId="39ED6A15" w:rsidR="005662D2" w:rsidRPr="00171E79" w:rsidRDefault="005662D2" w:rsidP="00657F63">
      <w:pPr>
        <w:rPr>
          <w:b/>
          <w:bCs/>
          <w:color w:val="FF0000"/>
        </w:rPr>
      </w:pPr>
      <w:r w:rsidRPr="00171E79">
        <w:rPr>
          <w:b/>
          <w:bCs/>
          <w:color w:val="FF0000"/>
        </w:rPr>
        <w:t xml:space="preserve">Pas encore fais la sprint </w:t>
      </w:r>
      <w:proofErr w:type="spellStart"/>
      <w:r w:rsidRPr="00171E79">
        <w:rPr>
          <w:b/>
          <w:bCs/>
          <w:color w:val="FF0000"/>
        </w:rPr>
        <w:t>review</w:t>
      </w:r>
      <w:proofErr w:type="spellEnd"/>
    </w:p>
    <w:p w14:paraId="1494C337" w14:textId="77777777" w:rsidR="004935CF" w:rsidRDefault="004935CF" w:rsidP="00657F63">
      <w:pPr>
        <w:rPr>
          <w:color w:val="000000" w:themeColor="text1"/>
        </w:rPr>
      </w:pPr>
    </w:p>
    <w:p w14:paraId="27165782" w14:textId="06011A52" w:rsidR="004935CF" w:rsidRDefault="004935CF" w:rsidP="004935CF">
      <w:pPr>
        <w:pStyle w:val="Titre3"/>
      </w:pPr>
      <w:r>
        <w:t>Bilan de la gestion du temps</w:t>
      </w:r>
    </w:p>
    <w:p w14:paraId="0A0CE21B" w14:textId="313AAE65" w:rsidR="004935CF" w:rsidRDefault="00312B0B" w:rsidP="004935CF">
      <w:r>
        <w:br/>
      </w:r>
      <w:r w:rsidRPr="00312B0B">
        <w:t>Pour améliorer la journalisation de mon travail, j'intégrerai un bilan quotidien de 20 à 30 minutes à la fin de chaque journée. Ce "</w:t>
      </w:r>
      <w:proofErr w:type="spellStart"/>
      <w:r w:rsidRPr="00312B0B">
        <w:t>daily</w:t>
      </w:r>
      <w:proofErr w:type="spellEnd"/>
      <w:r w:rsidRPr="00312B0B">
        <w:t xml:space="preserve"> end </w:t>
      </w:r>
      <w:proofErr w:type="spellStart"/>
      <w:r w:rsidRPr="00312B0B">
        <w:t>day</w:t>
      </w:r>
      <w:proofErr w:type="spellEnd"/>
      <w:r w:rsidRPr="00312B0B">
        <w:t xml:space="preserve"> </w:t>
      </w:r>
      <w:proofErr w:type="spellStart"/>
      <w:r w:rsidRPr="00312B0B">
        <w:t>scrum</w:t>
      </w:r>
      <w:proofErr w:type="spellEnd"/>
      <w:r w:rsidRPr="00312B0B">
        <w:t>" me permettra de vérifier et d'ajuster le temps passé sur mes tâches, en cas d'oubli. Cette pratique vise à renforcer mon organisation, point faible évident étant donné que je n'ai enregistré que 36h36 de travail sur les 126 heures prévues. Durant ce bilan, je vérifierai également les tags de mes activités — Analyse, Code, Documentation, Organisation et Tests — afin d'analyser précisément le temps dédié à chaque aspect de mon projet.</w:t>
      </w:r>
    </w:p>
    <w:p w14:paraId="441465C9" w14:textId="77777777" w:rsidR="009E6A06" w:rsidRDefault="009E6A06" w:rsidP="004935CF"/>
    <w:p w14:paraId="356285CD" w14:textId="1FB3D022" w:rsidR="009E6A06" w:rsidRDefault="009E6A06" w:rsidP="009E6A06">
      <w:pPr>
        <w:jc w:val="center"/>
      </w:pPr>
      <w:r>
        <w:rPr>
          <w:noProof/>
        </w:rPr>
        <w:drawing>
          <wp:inline distT="0" distB="0" distL="0" distR="0" wp14:anchorId="504466D7" wp14:editId="6B2A32AD">
            <wp:extent cx="2948164" cy="581025"/>
            <wp:effectExtent l="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1616" cy="581705"/>
                    </a:xfrm>
                    <a:prstGeom prst="rect">
                      <a:avLst/>
                    </a:prstGeom>
                  </pic:spPr>
                </pic:pic>
              </a:graphicData>
            </a:graphic>
          </wp:inline>
        </w:drawing>
      </w:r>
    </w:p>
    <w:p w14:paraId="737E402B" w14:textId="31FF7B2C" w:rsidR="004935CF" w:rsidRPr="004935CF" w:rsidRDefault="004935CF" w:rsidP="00D87844">
      <w:pPr>
        <w:jc w:val="center"/>
      </w:pP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bookmarkStart w:id="45" w:name="_Toc165270401"/>
      <w:commentRangeStart w:id="46"/>
      <w:r>
        <w:t>Stories</w:t>
      </w:r>
      <w:commentRangeEnd w:id="46"/>
      <w:r w:rsidR="00F12F6C">
        <w:rPr>
          <w:rStyle w:val="Marquedecommentaire"/>
          <w:b w:val="0"/>
        </w:rPr>
        <w:commentReference w:id="46"/>
      </w:r>
      <w:bookmarkEnd w:id="45"/>
    </w:p>
    <w:p w14:paraId="4528894B" w14:textId="6AD8B49F" w:rsidR="00657F63" w:rsidRPr="00657F63" w:rsidRDefault="00657F63" w:rsidP="00657F63"/>
    <w:p w14:paraId="61FE0803" w14:textId="77777777" w:rsidR="0067095E" w:rsidRDefault="0067095E" w:rsidP="00F12F6C">
      <w:pPr>
        <w:pStyle w:val="Titre4"/>
      </w:pPr>
      <w:r>
        <w:t>Drag and Drop</w:t>
      </w:r>
    </w:p>
    <w:p w14:paraId="698658E4" w14:textId="77777777" w:rsidR="0067095E" w:rsidRPr="00F12F6C" w:rsidRDefault="0067095E" w:rsidP="00F12F6C">
      <w:pPr>
        <w:rPr>
          <w:b/>
          <w:bCs/>
        </w:rPr>
      </w:pPr>
      <w:r w:rsidRPr="00F12F6C">
        <w:rPr>
          <w:b/>
          <w:bCs/>
        </w:rPr>
        <w:t>Comment je pensais qu’un Drag and Drop fonctionnait</w:t>
      </w:r>
    </w:p>
    <w:p w14:paraId="620D220E" w14:textId="77777777" w:rsidR="0067095E" w:rsidRDefault="0067095E" w:rsidP="0067095E">
      <w:r>
        <w:t xml:space="preserve">Au début je pensais que le drag and drop pour l’application </w:t>
      </w:r>
      <w:proofErr w:type="spellStart"/>
      <w:r>
        <w:t>VolScore</w:t>
      </w:r>
      <w:proofErr w:type="spellEnd"/>
      <w:r>
        <w:t xml:space="preserv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lastRenderedPageBreak/>
        <w:drawing>
          <wp:anchor distT="0" distB="0" distL="114300" distR="114300" simplePos="0" relativeHeight="251666432" behindDoc="0" locked="0" layoutInCell="1" allowOverlap="1" wp14:anchorId="76742089" wp14:editId="4180FE4C">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F12F6C">
      <w:r w:rsidRPr="00F12F6C">
        <w:rPr>
          <w:b/>
          <w:bCs/>
        </w:rP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27"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1F64A6F8" w14:textId="77777777" w:rsidR="00F12F6C" w:rsidRPr="00F12F6C" w:rsidRDefault="00F12F6C" w:rsidP="00F12F6C">
      <w:pPr>
        <w:rPr>
          <w:lang w:val="fr-CH"/>
        </w:rPr>
      </w:pPr>
    </w:p>
    <w:p w14:paraId="0F8CC575" w14:textId="532F6E74"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w:t>
      </w:r>
      <w:proofErr w:type="gramStart"/>
      <w:r>
        <w:rPr>
          <w:lang w:val="fr-CH"/>
        </w:rPr>
        <w:t>les SELECT</w:t>
      </w:r>
      <w:proofErr w:type="gramEnd"/>
      <w:r>
        <w:rPr>
          <w:lang w:val="fr-CH"/>
        </w:rPr>
        <w:t xml:space="preserve"> ne change pas. A la place des DIV j’ai insérer des OPTION qui ont un style en CSS pour faire croire que </w:t>
      </w:r>
      <w:r w:rsidR="003B01E7">
        <w:rPr>
          <w:lang w:val="fr-CH"/>
        </w:rPr>
        <w:t>ce sont</w:t>
      </w:r>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lastRenderedPageBreak/>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6A69144B" w14:textId="77777777" w:rsidR="0067095E" w:rsidRPr="00F12F6C" w:rsidRDefault="0067095E" w:rsidP="00F12F6C">
      <w:pPr>
        <w:rPr>
          <w:b/>
          <w:bCs/>
          <w:lang w:val="fr-CH"/>
        </w:rPr>
      </w:pPr>
      <w:r w:rsidRPr="00F12F6C">
        <w:rPr>
          <w:b/>
          <w:bCs/>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F12F6C">
      <w:pPr>
        <w:pStyle w:val="Titre4"/>
        <w:rPr>
          <w:lang w:val="fr-CH"/>
        </w:rPr>
      </w:pPr>
      <w:r>
        <w:rPr>
          <w:lang w:val="fr-CH"/>
        </w:rPr>
        <w:t>Changement de joueur</w:t>
      </w:r>
    </w:p>
    <w:p w14:paraId="720AE964" w14:textId="77777777" w:rsidR="0067095E" w:rsidRDefault="0067095E" w:rsidP="0067095E">
      <w:pPr>
        <w:rPr>
          <w:lang w:val="fr-CH"/>
        </w:rPr>
      </w:pPr>
      <w:r>
        <w:rPr>
          <w:lang w:val="fr-CH"/>
        </w:rPr>
        <w:t xml:space="preserve">La partie du drag/drop est la même qu’avant, </w:t>
      </w:r>
      <w:proofErr w:type="gramStart"/>
      <w:r>
        <w:rPr>
          <w:lang w:val="fr-CH"/>
        </w:rPr>
        <w:t>par contre</w:t>
      </w:r>
      <w:proofErr w:type="gramEnd"/>
      <w:r>
        <w:rPr>
          <w:lang w:val="fr-CH"/>
        </w:rPr>
        <w:t xml:space="preserve"> il y a plein de chose qui change par rapport à avant.</w:t>
      </w:r>
    </w:p>
    <w:p w14:paraId="77DE78AF" w14:textId="77777777" w:rsidR="00F12F6C" w:rsidRPr="009157C4" w:rsidRDefault="00F12F6C" w:rsidP="0067095E">
      <w:pPr>
        <w:rPr>
          <w:lang w:val="fr-CH"/>
        </w:rPr>
      </w:pPr>
    </w:p>
    <w:p w14:paraId="27A8910C" w14:textId="77777777" w:rsidR="0067095E" w:rsidRPr="00F12F6C" w:rsidRDefault="0067095E" w:rsidP="00F12F6C">
      <w:pPr>
        <w:rPr>
          <w:b/>
          <w:bCs/>
          <w:lang w:val="fr-CH"/>
        </w:rPr>
      </w:pPr>
      <w:r w:rsidRPr="00F12F6C">
        <w:rPr>
          <w:b/>
          <w:bCs/>
          <w:lang w:val="fr-CH"/>
        </w:rPr>
        <w:t>Affichage des boutons</w:t>
      </w:r>
    </w:p>
    <w:p w14:paraId="08D14C9C" w14:textId="77777777" w:rsidR="0067095E" w:rsidRPr="009157C4" w:rsidRDefault="0067095E" w:rsidP="0067095E">
      <w:pPr>
        <w:rPr>
          <w:lang w:val="fr-CH"/>
        </w:rPr>
      </w:pPr>
    </w:p>
    <w:p w14:paraId="6074A894" w14:textId="77777777" w:rsidR="0067095E" w:rsidRPr="00F12F6C" w:rsidRDefault="0067095E" w:rsidP="00F12F6C">
      <w:pPr>
        <w:rPr>
          <w:b/>
          <w:bCs/>
          <w:lang w:val="fr-CH"/>
        </w:rPr>
      </w:pPr>
      <w:r w:rsidRPr="00F12F6C">
        <w:rPr>
          <w:b/>
          <w:bCs/>
          <w:lang w:val="fr-CH"/>
        </w:rPr>
        <w:t>Affichage des joueurs sur le banc</w:t>
      </w:r>
    </w:p>
    <w:p w14:paraId="20877C5C" w14:textId="77777777" w:rsidR="00A943C5" w:rsidRDefault="00A943C5" w:rsidP="00F33098">
      <w:pPr>
        <w:pStyle w:val="Titre2"/>
        <w:jc w:val="center"/>
        <w:rPr>
          <w:i w:val="0"/>
          <w:iCs/>
        </w:rPr>
      </w:pPr>
      <w:bookmarkStart w:id="47" w:name="_Toc165270402"/>
      <w:bookmarkStart w:id="48" w:name="_Toc25553321"/>
      <w:bookmarkStart w:id="49" w:name="_Toc71691025"/>
      <w:bookmarkEnd w:id="35"/>
      <w:bookmarkEnd w:id="36"/>
      <w:r>
        <w:rPr>
          <w:i w:val="0"/>
          <w:iCs/>
        </w:rPr>
        <w:t xml:space="preserve">Mise en place de l’environnement de </w:t>
      </w:r>
      <w:commentRangeStart w:id="50"/>
      <w:r>
        <w:rPr>
          <w:i w:val="0"/>
          <w:iCs/>
        </w:rPr>
        <w:t>travail</w:t>
      </w:r>
      <w:commentRangeEnd w:id="50"/>
      <w:r w:rsidR="00F12F6C">
        <w:rPr>
          <w:rStyle w:val="Marquedecommentaire"/>
          <w:b w:val="0"/>
          <w:i w:val="0"/>
          <w:u w:val="none"/>
        </w:rPr>
        <w:commentReference w:id="50"/>
      </w:r>
      <w:bookmarkEnd w:id="47"/>
    </w:p>
    <w:p w14:paraId="08BA8C6C" w14:textId="77777777" w:rsidR="00E164A3" w:rsidRDefault="00E164A3" w:rsidP="00E164A3"/>
    <w:p w14:paraId="4611614C" w14:textId="4232D295" w:rsidR="00DB150E" w:rsidRDefault="00DB150E" w:rsidP="00DB150E">
      <w:pPr>
        <w:ind w:left="567"/>
      </w:pPr>
      <w:r>
        <w:t xml:space="preserve">Le code est accessible sur </w:t>
      </w:r>
      <w:proofErr w:type="spellStart"/>
      <w:r>
        <w:t>github</w:t>
      </w:r>
      <w:proofErr w:type="spellEnd"/>
      <w:r>
        <w:t xml:space="preserve"> </w:t>
      </w:r>
      <w:r w:rsidR="00D2505D">
        <w:t>à</w:t>
      </w:r>
      <w:r>
        <w:t xml:space="preserve"> cette adresse </w:t>
      </w:r>
      <w:hyperlink r:id="rId31" w:history="1">
        <w:r w:rsidR="00D2505D">
          <w:rPr>
            <w:rStyle w:val="Lienhypertexte"/>
          </w:rPr>
          <w:t>https://github.com/XCarrel/Volscore/tree/main</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079BDFA" w14:textId="77777777" w:rsidR="00A943C5" w:rsidRDefault="00A943C5" w:rsidP="00F33098">
      <w:pPr>
        <w:pStyle w:val="Titre2"/>
        <w:jc w:val="center"/>
        <w:rPr>
          <w:i w:val="0"/>
          <w:iCs/>
        </w:rPr>
      </w:pPr>
      <w:bookmarkStart w:id="51" w:name="_Toc165270403"/>
      <w:r>
        <w:rPr>
          <w:i w:val="0"/>
          <w:iCs/>
        </w:rPr>
        <w:t xml:space="preserve">Mise en place de l’environnement de </w:t>
      </w:r>
      <w:commentRangeStart w:id="52"/>
      <w:r>
        <w:rPr>
          <w:i w:val="0"/>
          <w:iCs/>
        </w:rPr>
        <w:t>test</w:t>
      </w:r>
      <w:commentRangeEnd w:id="52"/>
      <w:r w:rsidR="00F12F6C">
        <w:rPr>
          <w:rStyle w:val="Marquedecommentaire"/>
          <w:b w:val="0"/>
          <w:i w:val="0"/>
          <w:u w:val="none"/>
        </w:rPr>
        <w:commentReference w:id="52"/>
      </w:r>
      <w:bookmarkEnd w:id="51"/>
    </w:p>
    <w:p w14:paraId="1979F611" w14:textId="14FA9D7E" w:rsidR="00A943C5" w:rsidRPr="00171E79" w:rsidRDefault="00171E79" w:rsidP="00171E79">
      <w:pPr>
        <w:jc w:val="center"/>
        <w:rPr>
          <w:color w:val="FF0000"/>
        </w:rPr>
      </w:pPr>
      <w:r w:rsidRPr="00171E79">
        <w:rPr>
          <w:color w:val="FF0000"/>
        </w:rPr>
        <w:t xml:space="preserve">Expliquer le déploiement </w:t>
      </w:r>
      <w:r>
        <w:rPr>
          <w:color w:val="FF0000"/>
        </w:rPr>
        <w:t>des tests</w:t>
      </w:r>
    </w:p>
    <w:p w14:paraId="6E2D3A7A" w14:textId="77777777" w:rsidR="00A943C5" w:rsidRDefault="00A943C5" w:rsidP="00F33098">
      <w:pPr>
        <w:pStyle w:val="Titre2"/>
        <w:jc w:val="center"/>
        <w:rPr>
          <w:i w:val="0"/>
          <w:iCs/>
        </w:rPr>
      </w:pPr>
      <w:bookmarkStart w:id="53" w:name="_Toc165270404"/>
      <w:r>
        <w:rPr>
          <w:i w:val="0"/>
          <w:iCs/>
        </w:rPr>
        <w:t xml:space="preserve">Déploiement du </w:t>
      </w:r>
      <w:commentRangeStart w:id="54"/>
      <w:r>
        <w:rPr>
          <w:i w:val="0"/>
          <w:iCs/>
        </w:rPr>
        <w:t>produit</w:t>
      </w:r>
      <w:commentRangeEnd w:id="54"/>
      <w:r w:rsidR="009B6C98">
        <w:rPr>
          <w:rStyle w:val="Marquedecommentaire"/>
          <w:b w:val="0"/>
          <w:i w:val="0"/>
          <w:u w:val="none"/>
        </w:rPr>
        <w:commentReference w:id="54"/>
      </w:r>
      <w:bookmarkEnd w:id="53"/>
    </w:p>
    <w:p w14:paraId="58294C0F" w14:textId="75300C6A" w:rsidR="00A943C5" w:rsidRPr="00171E79" w:rsidRDefault="00171E79" w:rsidP="00171E79">
      <w:pPr>
        <w:jc w:val="center"/>
        <w:rPr>
          <w:color w:val="FF0000"/>
        </w:rPr>
      </w:pPr>
      <w:r w:rsidRPr="00171E79">
        <w:rPr>
          <w:color w:val="FF0000"/>
        </w:rPr>
        <w:t>Expliquer le déploiement du produit</w:t>
      </w:r>
    </w:p>
    <w:p w14:paraId="2F19DDA4" w14:textId="77777777" w:rsidR="0049659A" w:rsidRPr="00791020" w:rsidRDefault="0049659A" w:rsidP="00F33098">
      <w:pPr>
        <w:pStyle w:val="Titre2"/>
        <w:jc w:val="center"/>
        <w:rPr>
          <w:i w:val="0"/>
          <w:iCs/>
        </w:rPr>
      </w:pPr>
      <w:bookmarkStart w:id="55" w:name="_Toc165270405"/>
      <w:r w:rsidRPr="00791020">
        <w:rPr>
          <w:i w:val="0"/>
          <w:iCs/>
        </w:rPr>
        <w:t>Description des test</w:t>
      </w:r>
      <w:bookmarkEnd w:id="48"/>
      <w:r w:rsidRPr="00791020">
        <w:rPr>
          <w:i w:val="0"/>
          <w:iCs/>
        </w:rPr>
        <w:t xml:space="preserve">s </w:t>
      </w:r>
      <w:commentRangeStart w:id="56"/>
      <w:r w:rsidRPr="00791020">
        <w:rPr>
          <w:i w:val="0"/>
          <w:iCs/>
        </w:rPr>
        <w:t>effectués</w:t>
      </w:r>
      <w:bookmarkEnd w:id="49"/>
      <w:commentRangeEnd w:id="56"/>
      <w:r w:rsidR="009B6C98">
        <w:rPr>
          <w:rStyle w:val="Marquedecommentaire"/>
          <w:b w:val="0"/>
          <w:i w:val="0"/>
          <w:u w:val="none"/>
        </w:rPr>
        <w:commentReference w:id="56"/>
      </w:r>
      <w:bookmarkEnd w:id="55"/>
    </w:p>
    <w:p w14:paraId="0E589BE5" w14:textId="42D8AEF0" w:rsidR="0049659A" w:rsidRPr="00171E79" w:rsidRDefault="00171E79" w:rsidP="00171E79">
      <w:pPr>
        <w:pStyle w:val="En-tte"/>
        <w:ind w:left="357"/>
        <w:jc w:val="center"/>
        <w:rPr>
          <w:iCs/>
          <w:color w:val="FF0000"/>
        </w:rPr>
      </w:pPr>
      <w:r w:rsidRPr="00171E79">
        <w:rPr>
          <w:iCs/>
          <w:color w:val="FF0000"/>
        </w:rPr>
        <w:t>Affichage des tests d’acceptance et leurs résultats</w:t>
      </w:r>
    </w:p>
    <w:p w14:paraId="45E34432" w14:textId="24E6EE95" w:rsidR="0049659A" w:rsidRDefault="004935CF" w:rsidP="00F33098">
      <w:pPr>
        <w:pStyle w:val="Titre2"/>
        <w:jc w:val="center"/>
        <w:rPr>
          <w:i w:val="0"/>
          <w:iCs/>
        </w:rPr>
      </w:pPr>
      <w:r>
        <w:rPr>
          <w:i w:val="0"/>
          <w:iCs/>
        </w:rPr>
        <w:t>Dettes techniques</w:t>
      </w:r>
    </w:p>
    <w:p w14:paraId="798AEF4E" w14:textId="77777777" w:rsidR="00307A82" w:rsidRDefault="00307A82" w:rsidP="00307A82"/>
    <w:p w14:paraId="6C74D177" w14:textId="68FDA591" w:rsidR="00307A82" w:rsidRPr="00307A82" w:rsidRDefault="00307A82" w:rsidP="00307A82">
      <w:r>
        <w:t>Actuellement il n’y a pas beaucoup TODO à faire. La raison c’est que je suis trop sûre de moi. Par exemple les TODO qui sont dans le JS c’est qu’il y a surement un moyen de raccourcir le code mais prendrait trop de temps.</w:t>
      </w:r>
    </w:p>
    <w:p w14:paraId="3ABBFA52" w14:textId="77777777" w:rsidR="0049659A" w:rsidRDefault="0049659A" w:rsidP="0049659A">
      <w:pPr>
        <w:ind w:left="426"/>
        <w:rPr>
          <w:i/>
        </w:rPr>
      </w:pPr>
      <w:bookmarkStart w:id="57" w:name="_Toc25553323"/>
    </w:p>
    <w:bookmarkEnd w:id="57"/>
    <w:p w14:paraId="5E2467C4" w14:textId="466143A6" w:rsidR="00AA0785" w:rsidRPr="0049659A" w:rsidRDefault="00307A82" w:rsidP="00307A82">
      <w:pPr>
        <w:pStyle w:val="En-tte"/>
        <w:jc w:val="center"/>
        <w:rPr>
          <w:rFonts w:cs="Arial"/>
          <w:iCs/>
        </w:rPr>
      </w:pPr>
      <w:r>
        <w:rPr>
          <w:noProof/>
        </w:rPr>
        <w:lastRenderedPageBreak/>
        <w:drawing>
          <wp:inline distT="0" distB="0" distL="0" distR="0" wp14:anchorId="1C6D1EEF" wp14:editId="21487252">
            <wp:extent cx="2828925" cy="2438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8925" cy="2438400"/>
                    </a:xfrm>
                    <a:prstGeom prst="rect">
                      <a:avLst/>
                    </a:prstGeom>
                  </pic:spPr>
                </pic:pic>
              </a:graphicData>
            </a:graphic>
          </wp:inline>
        </w:drawing>
      </w:r>
    </w:p>
    <w:p w14:paraId="35ADC144" w14:textId="77777777" w:rsidR="00AA0785" w:rsidRPr="00791020" w:rsidRDefault="00AA0785" w:rsidP="00F33098">
      <w:pPr>
        <w:pStyle w:val="Titre2"/>
        <w:jc w:val="center"/>
        <w:rPr>
          <w:i w:val="0"/>
          <w:iCs/>
        </w:rPr>
      </w:pPr>
      <w:bookmarkStart w:id="58" w:name="_Toc25553326"/>
      <w:bookmarkStart w:id="59" w:name="_Toc71691029"/>
      <w:bookmarkStart w:id="60" w:name="_Toc165270407"/>
      <w:r w:rsidRPr="00791020">
        <w:rPr>
          <w:i w:val="0"/>
          <w:iCs/>
        </w:rPr>
        <w:t>Liste des documents</w:t>
      </w:r>
      <w:bookmarkEnd w:id="58"/>
      <w:r w:rsidRPr="00791020">
        <w:rPr>
          <w:i w:val="0"/>
          <w:iCs/>
        </w:rPr>
        <w:t xml:space="preserve"> </w:t>
      </w:r>
      <w:commentRangeStart w:id="61"/>
      <w:r w:rsidRPr="00791020">
        <w:rPr>
          <w:i w:val="0"/>
          <w:iCs/>
        </w:rPr>
        <w:t>fournis</w:t>
      </w:r>
      <w:bookmarkEnd w:id="59"/>
      <w:commentRangeEnd w:id="61"/>
      <w:r w:rsidR="009B6C98">
        <w:rPr>
          <w:rStyle w:val="Marquedecommentaire"/>
          <w:b w:val="0"/>
          <w:i w:val="0"/>
          <w:u w:val="none"/>
        </w:rPr>
        <w:commentReference w:id="61"/>
      </w:r>
      <w:bookmarkEnd w:id="60"/>
    </w:p>
    <w:p w14:paraId="65DC193B" w14:textId="77777777" w:rsidR="0049659A" w:rsidRDefault="0049659A" w:rsidP="00AA0785">
      <w:pPr>
        <w:ind w:left="426"/>
        <w:rPr>
          <w:rFonts w:cs="Arial"/>
          <w:iCs/>
        </w:rPr>
      </w:pPr>
    </w:p>
    <w:p w14:paraId="768EE444" w14:textId="1D210CC1" w:rsidR="003445FC" w:rsidRDefault="00EB6149" w:rsidP="00F33098">
      <w:pPr>
        <w:pStyle w:val="Titre2"/>
        <w:jc w:val="center"/>
        <w:rPr>
          <w:i w:val="0"/>
          <w:iCs/>
        </w:rPr>
      </w:pPr>
      <w:bookmarkStart w:id="62" w:name="_Toc165270408"/>
      <w:r>
        <w:rPr>
          <w:i w:val="0"/>
          <w:iCs/>
        </w:rPr>
        <w:t>Utilisation de l’IA</w:t>
      </w:r>
      <w:bookmarkEnd w:id="62"/>
    </w:p>
    <w:p w14:paraId="61962B69" w14:textId="77777777" w:rsidR="00C51ED6" w:rsidRPr="00C51ED6" w:rsidRDefault="00C51ED6" w:rsidP="00C51ED6"/>
    <w:p w14:paraId="38A101A9" w14:textId="1FCD3226" w:rsidR="00EB6149" w:rsidRDefault="00AF5A3F" w:rsidP="00EB6149">
      <w:pPr>
        <w:ind w:left="426"/>
        <w:rPr>
          <w:rFonts w:cs="Arial"/>
          <w:iCs/>
        </w:rPr>
      </w:pPr>
      <w:r>
        <w:rPr>
          <w:rFonts w:cs="Arial"/>
          <w:iCs/>
        </w:rPr>
        <w:t>J’ai une vision de l’IA comme un changement dans ma vie</w:t>
      </w:r>
      <w:r w:rsidR="00C51ED6">
        <w:rPr>
          <w:rFonts w:cs="Arial"/>
          <w:iCs/>
        </w:rPr>
        <w:t>,</w:t>
      </w:r>
      <w:r>
        <w:rPr>
          <w:rFonts w:cs="Arial"/>
          <w:iCs/>
        </w:rPr>
        <w:t xml:space="preserv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w:t>
      </w:r>
      <w:r w:rsidR="00C51ED6">
        <w:rPr>
          <w:rFonts w:cs="Arial"/>
          <w:iCs/>
        </w:rPr>
        <w:t>Ça</w:t>
      </w:r>
      <w:r>
        <w:rPr>
          <w:rFonts w:cs="Arial"/>
          <w:iCs/>
        </w:rPr>
        <w:t xml:space="preserve"> va effacer plein de métier, les agences de publicités ne serviront pas à grande chose car pour un prix qui serra 1000x moins cher je peux avoir </w:t>
      </w:r>
      <w:r w:rsidR="00307A82">
        <w:rPr>
          <w:rFonts w:cs="Arial"/>
          <w:iCs/>
        </w:rPr>
        <w:t>une meilleure vidéo</w:t>
      </w:r>
      <w:r>
        <w:rPr>
          <w:rFonts w:cs="Arial"/>
          <w:iCs/>
        </w:rPr>
        <w:t xml:space="preserve"> ou pub.</w:t>
      </w:r>
    </w:p>
    <w:p w14:paraId="4F5E5916" w14:textId="77777777" w:rsidR="00AF5A3F" w:rsidRDefault="00AF5A3F" w:rsidP="00EB6149">
      <w:pPr>
        <w:ind w:left="426"/>
        <w:rPr>
          <w:rFonts w:cs="Arial"/>
          <w:iCs/>
        </w:rPr>
      </w:pPr>
    </w:p>
    <w:p w14:paraId="34C71542" w14:textId="4947A17E" w:rsidR="00AF5A3F" w:rsidRDefault="00AF5A3F" w:rsidP="00EB6149">
      <w:pPr>
        <w:ind w:left="426"/>
        <w:rPr>
          <w:rFonts w:cs="Arial"/>
          <w:iCs/>
        </w:rPr>
      </w:pPr>
      <w:r>
        <w:rPr>
          <w:rFonts w:cs="Arial"/>
          <w:iCs/>
        </w:rPr>
        <w:t xml:space="preserve">Je pense qu’il ne faut pas en avoir peur mais juste savoir </w:t>
      </w:r>
      <w:r w:rsidR="00F33098">
        <w:rPr>
          <w:rFonts w:cs="Arial"/>
          <w:iCs/>
        </w:rPr>
        <w:t>s’adapter</w:t>
      </w:r>
      <w:r>
        <w:rPr>
          <w:rFonts w:cs="Arial"/>
          <w:iCs/>
        </w:rPr>
        <w:t>. Mais pour cela il faut s’entrainer et surtout être le premier</w:t>
      </w:r>
      <w:r w:rsidR="00C51ED6">
        <w:rPr>
          <w:rFonts w:cs="Arial"/>
          <w:iCs/>
        </w:rPr>
        <w:t xml:space="preserve"> pour ne pas être à en retard sur les technologies</w:t>
      </w:r>
      <w:r>
        <w:rPr>
          <w:rFonts w:cs="Arial"/>
          <w:iCs/>
        </w:rPr>
        <w:t xml:space="preserve">. On ne </w:t>
      </w:r>
      <w:r w:rsidR="00C51ED6">
        <w:rPr>
          <w:rFonts w:cs="Arial"/>
          <w:iCs/>
        </w:rPr>
        <w:t>peut</w:t>
      </w:r>
      <w:r>
        <w:rPr>
          <w:rFonts w:cs="Arial"/>
          <w:iCs/>
        </w:rPr>
        <w:t xml:space="preserve"> pas manier un outil du premier cou</w:t>
      </w:r>
      <w:r w:rsidR="00C51ED6">
        <w:rPr>
          <w:rFonts w:cs="Arial"/>
          <w:iCs/>
        </w:rPr>
        <w:t>p, par exemple un crayon si je ne sais pas dessiner j’aurai un rendu nul mais si je m’entraine j’aurai un dessin magnifique.</w:t>
      </w:r>
    </w:p>
    <w:p w14:paraId="4E3A488F" w14:textId="77777777" w:rsidR="00C51ED6" w:rsidRDefault="00C51ED6" w:rsidP="00EB6149">
      <w:pPr>
        <w:ind w:left="426"/>
        <w:rPr>
          <w:rFonts w:cs="Arial"/>
          <w:iCs/>
        </w:rPr>
      </w:pPr>
    </w:p>
    <w:p w14:paraId="36501E5C" w14:textId="25736FA0" w:rsidR="00C51ED6" w:rsidRDefault="00C51ED6" w:rsidP="00EB6149">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2F1A116E" w14:textId="77777777" w:rsidR="00C51ED6" w:rsidRDefault="00C51ED6" w:rsidP="00EB6149">
      <w:pPr>
        <w:ind w:left="426"/>
        <w:rPr>
          <w:rFonts w:cs="Arial"/>
          <w:iCs/>
        </w:rPr>
      </w:pPr>
    </w:p>
    <w:p w14:paraId="34B5C658" w14:textId="0B07C1C3" w:rsidR="00C51ED6" w:rsidRDefault="00C51ED6" w:rsidP="00EB6149">
      <w:pPr>
        <w:ind w:left="426"/>
        <w:rPr>
          <w:rFonts w:cs="Arial"/>
          <w:iCs/>
        </w:rPr>
      </w:pPr>
      <w:r>
        <w:rPr>
          <w:rFonts w:cs="Arial"/>
          <w:iCs/>
        </w:rPr>
        <w:t xml:space="preserve">Pour </w:t>
      </w:r>
      <w:proofErr w:type="spellStart"/>
      <w:r>
        <w:rPr>
          <w:rFonts w:cs="Arial"/>
          <w:iCs/>
        </w:rPr>
        <w:t>se</w:t>
      </w:r>
      <w:proofErr w:type="spellEnd"/>
      <w:r>
        <w:rPr>
          <w:rFonts w:cs="Arial"/>
          <w:iCs/>
        </w:rPr>
        <w:t xml:space="preserv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10345048" w14:textId="77777777" w:rsidR="00C51ED6" w:rsidRDefault="00C51ED6" w:rsidP="00EB6149">
      <w:pPr>
        <w:ind w:left="426"/>
        <w:rPr>
          <w:rFonts w:cs="Arial"/>
          <w:iCs/>
        </w:rPr>
      </w:pPr>
    </w:p>
    <w:p w14:paraId="7AC26A77" w14:textId="57AD02E1" w:rsidR="00C51ED6" w:rsidRDefault="00C51ED6" w:rsidP="00EB6149">
      <w:pPr>
        <w:ind w:left="426"/>
        <w:rPr>
          <w:rFonts w:cs="Arial"/>
          <w:iCs/>
        </w:rPr>
      </w:pPr>
      <w:r>
        <w:rPr>
          <w:rFonts w:cs="Arial"/>
          <w:iCs/>
        </w:rPr>
        <w:t xml:space="preserve">Pour l’ETML ou école d’informatique je ferai un cours sur les IA, sur leurs utilisations ou autres. </w:t>
      </w:r>
      <w:r w:rsidR="00307A82">
        <w:rPr>
          <w:rFonts w:cs="Arial"/>
          <w:iCs/>
        </w:rPr>
        <w:t>Ça</w:t>
      </w:r>
      <w:r>
        <w:rPr>
          <w:rFonts w:cs="Arial"/>
          <w:iCs/>
        </w:rPr>
        <w:t xml:space="preserve"> va devenir un pilier de l’informatique, depuis des décennies les gens </w:t>
      </w:r>
      <w:r w:rsidR="00F33098">
        <w:rPr>
          <w:rFonts w:cs="Arial"/>
          <w:iCs/>
        </w:rPr>
        <w:t>craignent</w:t>
      </w:r>
      <w:r>
        <w:rPr>
          <w:rFonts w:cs="Arial"/>
          <w:iCs/>
        </w:rPr>
        <w:t xml:space="preserve"> l’IA mais maintenant qu’elle est </w:t>
      </w:r>
      <w:r w:rsidR="00307A82">
        <w:rPr>
          <w:rFonts w:cs="Arial"/>
          <w:iCs/>
        </w:rPr>
        <w:t>là,</w:t>
      </w:r>
      <w:r>
        <w:rPr>
          <w:rFonts w:cs="Arial"/>
          <w:iCs/>
        </w:rPr>
        <w:t xml:space="preserve"> je pense que le </w:t>
      </w:r>
      <w:r w:rsidR="00F33098">
        <w:rPr>
          <w:rFonts w:cs="Arial"/>
          <w:iCs/>
        </w:rPr>
        <w:t>meilleur</w:t>
      </w:r>
      <w:r>
        <w:rPr>
          <w:rFonts w:cs="Arial"/>
          <w:iCs/>
        </w:rPr>
        <w:t xml:space="preserve"> est de l’utiliser sinon on se retrouve à la ramasse.</w:t>
      </w:r>
    </w:p>
    <w:p w14:paraId="09FF8E8D" w14:textId="77777777" w:rsidR="00C51ED6" w:rsidRDefault="00C51ED6" w:rsidP="00EB6149">
      <w:pPr>
        <w:ind w:left="426"/>
        <w:rPr>
          <w:rFonts w:cs="Arial"/>
          <w:iCs/>
        </w:rPr>
      </w:pPr>
    </w:p>
    <w:p w14:paraId="715DDE1B" w14:textId="77777777" w:rsidR="00C51ED6" w:rsidRDefault="00C51ED6" w:rsidP="00EB6149">
      <w:pPr>
        <w:ind w:left="426"/>
        <w:rPr>
          <w:rFonts w:cs="Arial"/>
          <w:iCs/>
        </w:rPr>
      </w:pPr>
    </w:p>
    <w:p w14:paraId="25E63746" w14:textId="77777777" w:rsidR="00AA0785" w:rsidRPr="0049659A" w:rsidRDefault="00AA0785" w:rsidP="00F33098">
      <w:pPr>
        <w:pStyle w:val="Titre1"/>
        <w:tabs>
          <w:tab w:val="num" w:pos="360"/>
        </w:tabs>
        <w:jc w:val="center"/>
      </w:pPr>
      <w:bookmarkStart w:id="63" w:name="_Toc25553328"/>
      <w:bookmarkStart w:id="64" w:name="_Toc71703263"/>
      <w:bookmarkStart w:id="65" w:name="_Toc165270409"/>
      <w:r w:rsidRPr="0049659A">
        <w:lastRenderedPageBreak/>
        <w:t>C</w:t>
      </w:r>
      <w:bookmarkEnd w:id="63"/>
      <w:bookmarkEnd w:id="64"/>
      <w:r w:rsidR="00684B3D">
        <w:t>onclusions</w:t>
      </w:r>
      <w:bookmarkEnd w:id="65"/>
    </w:p>
    <w:p w14:paraId="0BE35066" w14:textId="77777777" w:rsidR="00AA0785" w:rsidRDefault="00AA0785" w:rsidP="00AA0785">
      <w:pPr>
        <w:pStyle w:val="En-tte"/>
        <w:ind w:left="357"/>
      </w:pPr>
    </w:p>
    <w:p w14:paraId="68E49FA0" w14:textId="18B80F20" w:rsidR="00317664" w:rsidRPr="00317664" w:rsidRDefault="00317664" w:rsidP="00F33098">
      <w:pPr>
        <w:pStyle w:val="Titre2"/>
        <w:jc w:val="center"/>
        <w:rPr>
          <w:i w:val="0"/>
          <w:iCs/>
          <w:u w:val="none"/>
        </w:rPr>
      </w:pPr>
      <w:bookmarkStart w:id="66" w:name="_Toc165270410"/>
      <w:r w:rsidRPr="00317664">
        <w:rPr>
          <w:i w:val="0"/>
          <w:iCs/>
          <w:u w:val="none"/>
        </w:rPr>
        <w:t>Objectifs</w:t>
      </w:r>
      <w:bookmarkEnd w:id="66"/>
    </w:p>
    <w:p w14:paraId="070D536A" w14:textId="59248BB7" w:rsidR="00317664" w:rsidRDefault="00317664" w:rsidP="00F33098">
      <w:pPr>
        <w:pStyle w:val="Titre2"/>
        <w:jc w:val="center"/>
        <w:rPr>
          <w:i w:val="0"/>
          <w:iCs/>
          <w:u w:val="none"/>
        </w:rPr>
      </w:pPr>
      <w:bookmarkStart w:id="67" w:name="_Toc165270411"/>
      <w:r w:rsidRPr="00317664">
        <w:rPr>
          <w:i w:val="0"/>
          <w:iCs/>
          <w:u w:val="none"/>
        </w:rPr>
        <w:t>Points</w:t>
      </w:r>
      <w:r>
        <w:rPr>
          <w:i w:val="0"/>
          <w:iCs/>
          <w:u w:val="none"/>
        </w:rPr>
        <w:t xml:space="preserve"> positifs / négatifs</w:t>
      </w:r>
      <w:bookmarkEnd w:id="67"/>
    </w:p>
    <w:p w14:paraId="6F38255C" w14:textId="3F1F0EEC" w:rsidR="00317664" w:rsidRDefault="00317664" w:rsidP="00F33098">
      <w:pPr>
        <w:pStyle w:val="Titre2"/>
        <w:jc w:val="center"/>
        <w:rPr>
          <w:i w:val="0"/>
          <w:iCs/>
          <w:u w:val="none"/>
        </w:rPr>
      </w:pPr>
      <w:bookmarkStart w:id="68" w:name="_Toc165270412"/>
      <w:r w:rsidRPr="00AF5A3F">
        <w:rPr>
          <w:i w:val="0"/>
          <w:iCs/>
          <w:u w:val="none"/>
        </w:rPr>
        <w:t>Difficultés particulières</w:t>
      </w:r>
      <w:bookmarkEnd w:id="68"/>
    </w:p>
    <w:p w14:paraId="13DEE2B0" w14:textId="1D5254AA" w:rsidR="00AF5A3F" w:rsidRDefault="00AF5A3F" w:rsidP="00F33098">
      <w:pPr>
        <w:pStyle w:val="Titre2"/>
        <w:jc w:val="center"/>
        <w:rPr>
          <w:i w:val="0"/>
          <w:iCs/>
          <w:u w:val="none"/>
        </w:rPr>
      </w:pPr>
      <w:bookmarkStart w:id="69" w:name="_Toc165270413"/>
      <w:r w:rsidRPr="00AF5A3F">
        <w:rPr>
          <w:i w:val="0"/>
          <w:iCs/>
          <w:u w:val="none"/>
        </w:rPr>
        <w:t>Suites possibles pour le projet</w:t>
      </w:r>
      <w:bookmarkEnd w:id="69"/>
    </w:p>
    <w:p w14:paraId="0DFE4863" w14:textId="77777777" w:rsidR="00AF5A3F" w:rsidRPr="00AF5A3F" w:rsidRDefault="00AF5A3F" w:rsidP="00AF5A3F"/>
    <w:p w14:paraId="569CC363" w14:textId="77777777" w:rsidR="00AA0785" w:rsidRDefault="00AA0785" w:rsidP="00F33098">
      <w:pPr>
        <w:pStyle w:val="Titre1"/>
        <w:tabs>
          <w:tab w:val="num" w:pos="360"/>
        </w:tabs>
        <w:jc w:val="center"/>
      </w:pPr>
      <w:bookmarkStart w:id="70" w:name="_Toc71703264"/>
      <w:bookmarkStart w:id="71" w:name="_Toc165270414"/>
      <w:r w:rsidRPr="0049659A">
        <w:t>A</w:t>
      </w:r>
      <w:bookmarkEnd w:id="70"/>
      <w:r w:rsidR="00684B3D">
        <w:t>nnexes</w:t>
      </w:r>
      <w:bookmarkEnd w:id="71"/>
    </w:p>
    <w:p w14:paraId="57009723" w14:textId="77777777" w:rsidR="00281546" w:rsidRDefault="00281546" w:rsidP="00281546"/>
    <w:p w14:paraId="4CB30250" w14:textId="77777777" w:rsidR="00D97582" w:rsidRPr="00791020" w:rsidRDefault="00D97582" w:rsidP="00F33098">
      <w:pPr>
        <w:pStyle w:val="Titre2"/>
        <w:jc w:val="center"/>
        <w:rPr>
          <w:i w:val="0"/>
          <w:iCs/>
        </w:rPr>
      </w:pPr>
      <w:bookmarkStart w:id="72" w:name="_Toc165270415"/>
      <w:r>
        <w:rPr>
          <w:i w:val="0"/>
          <w:iCs/>
        </w:rPr>
        <w:t>Résumé du rapport du TPI / version succincte de la documentation</w:t>
      </w:r>
      <w:bookmarkEnd w:id="72"/>
    </w:p>
    <w:p w14:paraId="0A6CA6C9" w14:textId="77777777" w:rsidR="00D97582" w:rsidRDefault="00D97582" w:rsidP="00281546"/>
    <w:p w14:paraId="4C9A0237" w14:textId="77777777" w:rsidR="00317664" w:rsidRPr="00281546" w:rsidRDefault="00317664" w:rsidP="00281546"/>
    <w:p w14:paraId="054719D5" w14:textId="77777777" w:rsidR="00AA0785" w:rsidRPr="00791020" w:rsidRDefault="00AA0785" w:rsidP="00F33098">
      <w:pPr>
        <w:pStyle w:val="Titre2"/>
        <w:jc w:val="center"/>
        <w:rPr>
          <w:i w:val="0"/>
          <w:iCs/>
        </w:rPr>
      </w:pPr>
      <w:bookmarkStart w:id="73" w:name="_Toc71703265"/>
      <w:bookmarkStart w:id="74" w:name="_Toc165270416"/>
      <w:r w:rsidRPr="00791020">
        <w:rPr>
          <w:i w:val="0"/>
          <w:iCs/>
        </w:rPr>
        <w:t>Sources – Bibliographie</w:t>
      </w:r>
      <w:bookmarkEnd w:id="73"/>
      <w:bookmarkEnd w:id="74"/>
    </w:p>
    <w:p w14:paraId="13B6A552" w14:textId="77777777" w:rsidR="00281546" w:rsidRDefault="00281546" w:rsidP="00281546">
      <w:pPr>
        <w:ind w:left="426"/>
        <w:rPr>
          <w:iCs/>
        </w:rPr>
      </w:pPr>
    </w:p>
    <w:p w14:paraId="19193409" w14:textId="77777777" w:rsidR="00AA0785" w:rsidRPr="00791020" w:rsidRDefault="00AA0785" w:rsidP="00F33098">
      <w:pPr>
        <w:pStyle w:val="Titre2"/>
        <w:jc w:val="center"/>
        <w:rPr>
          <w:i w:val="0"/>
          <w:iCs/>
        </w:rPr>
      </w:pPr>
      <w:bookmarkStart w:id="75" w:name="_Toc25553330"/>
      <w:bookmarkStart w:id="76" w:name="_Toc71703266"/>
      <w:bookmarkStart w:id="77" w:name="_Toc165270417"/>
      <w:r w:rsidRPr="00791020">
        <w:rPr>
          <w:i w:val="0"/>
          <w:iCs/>
        </w:rPr>
        <w:t xml:space="preserve">Journal de </w:t>
      </w:r>
      <w:bookmarkEnd w:id="75"/>
      <w:bookmarkEnd w:id="76"/>
      <w:r w:rsidR="009D368F">
        <w:rPr>
          <w:i w:val="0"/>
          <w:iCs/>
        </w:rPr>
        <w:t>travail</w:t>
      </w:r>
      <w:bookmarkEnd w:id="77"/>
    </w:p>
    <w:p w14:paraId="76EE0F8A" w14:textId="77777777" w:rsidR="00AA0785" w:rsidRDefault="00AA0785" w:rsidP="00AA0785"/>
    <w:p w14:paraId="05862769" w14:textId="6DACA735" w:rsidR="00AA0785" w:rsidRDefault="00AF5A3F" w:rsidP="00AA0785">
      <w:r>
        <w:t xml:space="preserve">Journal de travail générer par l’outil </w:t>
      </w:r>
      <w:proofErr w:type="spellStart"/>
      <w:r>
        <w:t>IceTools</w:t>
      </w:r>
      <w:proofErr w:type="spellEnd"/>
    </w:p>
    <w:p w14:paraId="6875291A" w14:textId="77777777" w:rsidR="00AF5A3F" w:rsidRPr="009B23AE" w:rsidRDefault="00AF5A3F" w:rsidP="00AA0785"/>
    <w:p w14:paraId="06A2A125" w14:textId="77777777" w:rsidR="00AA0785" w:rsidRPr="00791020" w:rsidRDefault="00AA0785" w:rsidP="00F33098">
      <w:pPr>
        <w:pStyle w:val="Titre2"/>
        <w:jc w:val="center"/>
        <w:rPr>
          <w:i w:val="0"/>
          <w:iCs/>
        </w:rPr>
      </w:pPr>
      <w:bookmarkStart w:id="78" w:name="_Toc25553332"/>
      <w:bookmarkStart w:id="79" w:name="_Toc71703268"/>
      <w:bookmarkStart w:id="80" w:name="_Toc165270418"/>
      <w:r w:rsidRPr="00791020">
        <w:rPr>
          <w:i w:val="0"/>
          <w:iCs/>
        </w:rPr>
        <w:t>Manuel d'Utilisation</w:t>
      </w:r>
      <w:bookmarkEnd w:id="78"/>
      <w:bookmarkEnd w:id="79"/>
      <w:bookmarkEnd w:id="80"/>
    </w:p>
    <w:p w14:paraId="280CAC2F" w14:textId="77777777" w:rsidR="00AA0785" w:rsidRPr="009B23AE" w:rsidRDefault="00AA0785" w:rsidP="00AA0785"/>
    <w:p w14:paraId="09365334" w14:textId="15A4AB3E" w:rsidR="00AA0785" w:rsidRPr="00791020" w:rsidRDefault="00281546" w:rsidP="00F33098">
      <w:pPr>
        <w:pStyle w:val="Titre2"/>
        <w:jc w:val="center"/>
        <w:rPr>
          <w:i w:val="0"/>
          <w:iCs/>
        </w:rPr>
      </w:pPr>
      <w:bookmarkStart w:id="81" w:name="_Toc71703270"/>
      <w:bookmarkStart w:id="82" w:name="_Toc25553334"/>
      <w:bookmarkStart w:id="83" w:name="_Toc165270419"/>
      <w:r w:rsidRPr="00791020">
        <w:rPr>
          <w:i w:val="0"/>
          <w:iCs/>
        </w:rPr>
        <w:t>A</w:t>
      </w:r>
      <w:r w:rsidR="00AA0785" w:rsidRPr="00791020">
        <w:rPr>
          <w:i w:val="0"/>
          <w:iCs/>
        </w:rPr>
        <w:t>rchives du projet</w:t>
      </w:r>
      <w:bookmarkEnd w:id="81"/>
      <w:bookmarkEnd w:id="82"/>
      <w:bookmarkEnd w:id="83"/>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rsidSect="00D051C1">
      <w:headerReference w:type="default" r:id="rId33"/>
      <w:footerReference w:type="default" r:id="rId34"/>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ander Gaillard" w:date="2024-04-26T13:59:00Z" w:initials="AG">
    <w:p w14:paraId="3B82AEFD" w14:textId="77777777" w:rsidR="00836EE6" w:rsidRDefault="00836EE6">
      <w:pPr>
        <w:pStyle w:val="Commentaire"/>
        <w:ind w:left="360"/>
      </w:pPr>
      <w:r>
        <w:rPr>
          <w:rStyle w:val="Marquedecommentaire"/>
        </w:rPr>
        <w:annotationRef/>
      </w:r>
      <w:r>
        <w:rPr>
          <w:i/>
          <w:iCs/>
        </w:rPr>
        <w:t>Le concept complet avec toutes ses annexes :</w:t>
      </w:r>
    </w:p>
    <w:p w14:paraId="1F7FF28F" w14:textId="77777777" w:rsidR="00836EE6" w:rsidRDefault="00836EE6">
      <w:pPr>
        <w:pStyle w:val="Commentaire"/>
        <w:ind w:left="360"/>
      </w:pPr>
    </w:p>
    <w:p w14:paraId="0A8918D7" w14:textId="77777777" w:rsidR="00836EE6" w:rsidRDefault="00836EE6">
      <w:pPr>
        <w:pStyle w:val="Commentaire"/>
        <w:ind w:left="360"/>
      </w:pPr>
      <w:r>
        <w:rPr>
          <w:i/>
          <w:iCs/>
          <w:color w:val="FF0000"/>
        </w:rPr>
        <w:t>Au minimum :</w:t>
      </w:r>
    </w:p>
    <w:p w14:paraId="488AAF1F" w14:textId="77777777" w:rsidR="00836EE6" w:rsidRDefault="00836EE6">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0B6D08E3" w14:textId="77777777" w:rsidR="00836EE6" w:rsidRDefault="00836EE6">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70FAB106" w14:textId="77777777" w:rsidR="00836EE6" w:rsidRDefault="00836EE6">
      <w:pPr>
        <w:pStyle w:val="Commentaire"/>
        <w:numPr>
          <w:ilvl w:val="0"/>
          <w:numId w:val="26"/>
        </w:numPr>
      </w:pPr>
      <w:r>
        <w:rPr>
          <w:i/>
          <w:iCs/>
          <w:color w:val="FF0000"/>
        </w:rPr>
        <w:t>Un modèle conceptuel des données, accompagné d’une explication pour chaque entité/attribut possédant une particularité.</w:t>
      </w:r>
    </w:p>
    <w:p w14:paraId="5C6614BC" w14:textId="77777777" w:rsidR="00836EE6" w:rsidRDefault="00836EE6">
      <w:pPr>
        <w:pStyle w:val="Commentaire"/>
        <w:ind w:left="360"/>
      </w:pPr>
    </w:p>
    <w:p w14:paraId="53365D51" w14:textId="77777777" w:rsidR="00836EE6" w:rsidRDefault="00836EE6">
      <w:pPr>
        <w:pStyle w:val="Commentaire"/>
        <w:ind w:left="360"/>
      </w:pPr>
      <w:r>
        <w:rPr>
          <w:i/>
          <w:iCs/>
          <w:color w:val="FF0000"/>
        </w:rPr>
        <w:t>Générez les images à partir des applications utilisées. N’ayez recours à la capture d’écran que s’il n’y a pas d’autre moyen de faire.</w:t>
      </w:r>
    </w:p>
    <w:p w14:paraId="67A6D147" w14:textId="77777777" w:rsidR="00836EE6" w:rsidRDefault="00836EE6">
      <w:pPr>
        <w:pStyle w:val="Commentaire"/>
        <w:ind w:left="360"/>
      </w:pPr>
    </w:p>
    <w:p w14:paraId="05B77D5E" w14:textId="77777777" w:rsidR="00836EE6" w:rsidRDefault="00836EE6">
      <w:pPr>
        <w:pStyle w:val="Commentaire"/>
        <w:ind w:left="360"/>
      </w:pPr>
      <w:r>
        <w:rPr>
          <w:i/>
          <w:iCs/>
        </w:rPr>
        <w:t xml:space="preserve">Par exemple : </w:t>
      </w:r>
    </w:p>
    <w:p w14:paraId="6B513A31" w14:textId="77777777" w:rsidR="00836EE6" w:rsidRDefault="00836EE6">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263248BD" w14:textId="77777777" w:rsidR="00836EE6" w:rsidRDefault="00836EE6">
      <w:pPr>
        <w:pStyle w:val="Commentaire"/>
        <w:numPr>
          <w:ilvl w:val="0"/>
          <w:numId w:val="27"/>
        </w:numPr>
      </w:pPr>
      <w:r>
        <w:rPr>
          <w:i/>
          <w:iCs/>
        </w:rPr>
        <w:t>Bases de données : interfaces graphiques, modèle conceptuel.</w:t>
      </w:r>
    </w:p>
    <w:p w14:paraId="721D3387" w14:textId="77777777" w:rsidR="00836EE6" w:rsidRDefault="00836EE6">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654EBD13" w14:textId="77777777" w:rsidR="00836EE6" w:rsidRDefault="00836EE6">
      <w:pPr>
        <w:pStyle w:val="Commentaire"/>
        <w:numPr>
          <w:ilvl w:val="0"/>
          <w:numId w:val="27"/>
        </w:numPr>
      </w:pPr>
      <w:r>
        <w:rPr>
          <w:i/>
          <w:iCs/>
        </w:rPr>
        <w:t>…</w:t>
      </w:r>
    </w:p>
    <w:p w14:paraId="05C7D34E" w14:textId="77777777" w:rsidR="00836EE6" w:rsidRDefault="00836EE6" w:rsidP="00C37247">
      <w:pPr>
        <w:pStyle w:val="Commentaire"/>
        <w:ind w:left="720"/>
      </w:pPr>
    </w:p>
  </w:comment>
  <w:comment w:id="20" w:author="Alexander Gaillard" w:date="2024-04-26T14:00:00Z" w:initials="AG">
    <w:p w14:paraId="081C05DB" w14:textId="77777777" w:rsidR="00836EE6" w:rsidRDefault="00836EE6">
      <w:pPr>
        <w:pStyle w:val="Commentaire"/>
      </w:pPr>
      <w:r>
        <w:rPr>
          <w:rStyle w:val="Marquedecommentaire"/>
        </w:rPr>
        <w:annotationRef/>
      </w:r>
    </w:p>
    <w:p w14:paraId="361958CF" w14:textId="77777777" w:rsidR="00836EE6" w:rsidRDefault="00836EE6">
      <w:pPr>
        <w:pStyle w:val="Commentaire"/>
      </w:pPr>
      <w:r>
        <w:rPr>
          <w:b/>
          <w:bCs/>
          <w:i/>
          <w:iCs/>
          <w:color w:val="FF0000"/>
        </w:rPr>
        <w:t>Décrire quels sont les MOYENS utilisés pour faire les tests, ne pas décrire les tests à effectuer !!!</w:t>
      </w:r>
    </w:p>
    <w:p w14:paraId="0570C429" w14:textId="77777777" w:rsidR="00836EE6" w:rsidRDefault="00836EE6">
      <w:pPr>
        <w:pStyle w:val="Commentaire"/>
      </w:pPr>
    </w:p>
    <w:p w14:paraId="52220CE5" w14:textId="77777777" w:rsidR="00836EE6" w:rsidRDefault="00836EE6">
      <w:pPr>
        <w:pStyle w:val="Commentaire"/>
      </w:pPr>
      <w:r>
        <w:rPr>
          <w:b/>
          <w:bCs/>
          <w:i/>
          <w:iCs/>
          <w:color w:val="FF0000"/>
        </w:rPr>
        <w:t>Décrire l’environnement dans lequel se fait la sprint review</w:t>
      </w:r>
    </w:p>
    <w:p w14:paraId="7F558946" w14:textId="77777777" w:rsidR="00836EE6" w:rsidRDefault="00836EE6">
      <w:pPr>
        <w:pStyle w:val="Commentaire"/>
      </w:pPr>
    </w:p>
    <w:p w14:paraId="0F804BB4" w14:textId="77777777" w:rsidR="00836EE6" w:rsidRDefault="00836EE6">
      <w:pPr>
        <w:pStyle w:val="Commentaire"/>
      </w:pPr>
      <w:r>
        <w:rPr>
          <w:i/>
          <w:iCs/>
        </w:rPr>
        <w:t xml:space="preserve">Décrire la stratégie globale de test : </w:t>
      </w:r>
    </w:p>
    <w:p w14:paraId="47E4E2E0" w14:textId="77777777" w:rsidR="00836EE6" w:rsidRDefault="00836EE6">
      <w:pPr>
        <w:pStyle w:val="Commentaire"/>
      </w:pPr>
    </w:p>
    <w:p w14:paraId="32E084D7" w14:textId="77777777" w:rsidR="00836EE6" w:rsidRDefault="00836EE6">
      <w:pPr>
        <w:pStyle w:val="Commentaire"/>
        <w:numPr>
          <w:ilvl w:val="0"/>
          <w:numId w:val="28"/>
        </w:numPr>
      </w:pPr>
      <w:r>
        <w:rPr>
          <w:i/>
          <w:iCs/>
        </w:rPr>
        <w:t>types de des tests et ordre dans lequel ils seront effectués.</w:t>
      </w:r>
    </w:p>
    <w:p w14:paraId="6A55014C" w14:textId="77777777" w:rsidR="00836EE6" w:rsidRDefault="00836EE6">
      <w:pPr>
        <w:pStyle w:val="Commentaire"/>
        <w:numPr>
          <w:ilvl w:val="0"/>
          <w:numId w:val="28"/>
        </w:numPr>
      </w:pPr>
      <w:r>
        <w:rPr>
          <w:i/>
          <w:iCs/>
        </w:rPr>
        <w:t>les moyens à mettre en œuvre.</w:t>
      </w:r>
    </w:p>
    <w:p w14:paraId="5A1FAE9A" w14:textId="77777777" w:rsidR="00836EE6" w:rsidRDefault="00836EE6">
      <w:pPr>
        <w:pStyle w:val="Commentaire"/>
        <w:numPr>
          <w:ilvl w:val="0"/>
          <w:numId w:val="28"/>
        </w:numPr>
      </w:pPr>
      <w:r>
        <w:rPr>
          <w:i/>
          <w:iCs/>
        </w:rPr>
        <w:t>couverture des tests (tests exhaustifs ou non, si non, pourquoi ?).</w:t>
      </w:r>
    </w:p>
    <w:p w14:paraId="0C7A3CAA" w14:textId="77777777" w:rsidR="00836EE6" w:rsidRDefault="00836EE6">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4875FCC1" w14:textId="77777777" w:rsidR="00836EE6" w:rsidRDefault="00836EE6">
      <w:pPr>
        <w:pStyle w:val="Commentaire"/>
        <w:numPr>
          <w:ilvl w:val="0"/>
          <w:numId w:val="28"/>
        </w:numPr>
      </w:pPr>
      <w:r>
        <w:rPr>
          <w:i/>
          <w:iCs/>
        </w:rPr>
        <w:t>les testeurs extérieurs éventuels.</w:t>
      </w:r>
    </w:p>
    <w:p w14:paraId="716E5E63" w14:textId="77777777" w:rsidR="00836EE6" w:rsidRDefault="00836EE6">
      <w:pPr>
        <w:pStyle w:val="Commentaire"/>
        <w:ind w:left="700"/>
      </w:pPr>
    </w:p>
    <w:p w14:paraId="1B8B786E" w14:textId="77777777" w:rsidR="00836EE6" w:rsidRDefault="00836EE6" w:rsidP="003132CD">
      <w:pPr>
        <w:pStyle w:val="Commentaire"/>
        <w:ind w:left="360"/>
      </w:pPr>
    </w:p>
  </w:comment>
  <w:comment w:id="24" w:author="Alexander Gaillard" w:date="2024-04-26T14:00:00Z" w:initials="AG">
    <w:p w14:paraId="7C5AF62F" w14:textId="77777777" w:rsidR="00836EE6" w:rsidRDefault="00836EE6">
      <w:pPr>
        <w:pStyle w:val="Commentaire"/>
        <w:ind w:left="560"/>
      </w:pPr>
      <w:r>
        <w:rPr>
          <w:rStyle w:val="Marquedecommentaire"/>
        </w:rPr>
        <w:annotationRef/>
      </w:r>
      <w:r>
        <w:rPr>
          <w:b/>
          <w:bCs/>
          <w:strike/>
        </w:rPr>
        <w:t>1.1</w:t>
      </w:r>
      <w:r>
        <w:rPr>
          <w:b/>
          <w:bCs/>
          <w:strike/>
        </w:rPr>
        <w:tab/>
      </w:r>
      <w:r>
        <w:rPr>
          <w:b/>
          <w:bCs/>
          <w:strike/>
          <w:u w:val="single"/>
        </w:rPr>
        <w:t>Planification</w:t>
      </w:r>
    </w:p>
    <w:p w14:paraId="48A374F7" w14:textId="77777777" w:rsidR="00836EE6" w:rsidRDefault="00836EE6">
      <w:pPr>
        <w:pStyle w:val="Commentaire"/>
      </w:pPr>
    </w:p>
    <w:p w14:paraId="41CB065D" w14:textId="77777777" w:rsidR="00836EE6" w:rsidRDefault="00836EE6">
      <w:pPr>
        <w:pStyle w:val="Commentaire"/>
        <w:ind w:left="340"/>
      </w:pPr>
      <w:r>
        <w:rPr>
          <w:i/>
          <w:iCs/>
          <w:strike/>
        </w:rPr>
        <w:t>Révision de la planification initiale du projet :</w:t>
      </w:r>
    </w:p>
    <w:p w14:paraId="24C00770" w14:textId="77777777" w:rsidR="00836EE6" w:rsidRDefault="00836EE6">
      <w:pPr>
        <w:pStyle w:val="Commentaire"/>
        <w:ind w:left="340"/>
      </w:pPr>
    </w:p>
    <w:p w14:paraId="75EA0B82" w14:textId="77777777" w:rsidR="00836EE6" w:rsidRDefault="00836EE6">
      <w:pPr>
        <w:pStyle w:val="Commentaire"/>
        <w:numPr>
          <w:ilvl w:val="0"/>
          <w:numId w:val="29"/>
        </w:numPr>
      </w:pPr>
      <w:r>
        <w:rPr>
          <w:i/>
          <w:iCs/>
          <w:strike/>
        </w:rPr>
        <w:t xml:space="preserve">planning indiquant les dates de début et de fin du projet ainsi que le découpage connu des diverses phases. </w:t>
      </w:r>
    </w:p>
    <w:p w14:paraId="2EC8606E" w14:textId="77777777" w:rsidR="00836EE6" w:rsidRDefault="00836EE6">
      <w:pPr>
        <w:pStyle w:val="Commentaire"/>
        <w:numPr>
          <w:ilvl w:val="0"/>
          <w:numId w:val="29"/>
        </w:numPr>
      </w:pPr>
      <w:r>
        <w:rPr>
          <w:i/>
          <w:iCs/>
          <w:strike/>
        </w:rPr>
        <w:t>partage des tâches en cas de travail à plusieurs.</w:t>
      </w:r>
    </w:p>
    <w:p w14:paraId="58282C82" w14:textId="77777777" w:rsidR="00836EE6" w:rsidRDefault="00836EE6">
      <w:pPr>
        <w:pStyle w:val="Commentaire"/>
        <w:ind w:left="720"/>
      </w:pPr>
    </w:p>
    <w:p w14:paraId="18405B2F" w14:textId="77777777" w:rsidR="00836EE6" w:rsidRDefault="00836EE6">
      <w:pPr>
        <w:pStyle w:val="Commentaire"/>
        <w:ind w:left="360"/>
      </w:pPr>
      <w:r>
        <w:rPr>
          <w:i/>
          <w:iCs/>
          <w:strike/>
        </w:rPr>
        <w:t xml:space="preserve">Il s’agit en principe de la planification </w:t>
      </w:r>
      <w:r>
        <w:rPr>
          <w:b/>
          <w:bCs/>
          <w:i/>
          <w:iCs/>
          <w:strike/>
        </w:rPr>
        <w:t>définitive du projet</w:t>
      </w:r>
      <w:r>
        <w:rPr>
          <w:i/>
          <w:iCs/>
          <w:strike/>
        </w:rPr>
        <w:t>. Elle peut être ensuite affinée (découpage des tâches). Si les délais doivent être ensuite modifiés, le responsable de projet doit être avisé, et les raisons doivent être expliquées dans l’historique.</w:t>
      </w:r>
    </w:p>
    <w:p w14:paraId="3DB5F3FB" w14:textId="77777777" w:rsidR="00836EE6" w:rsidRDefault="00836EE6" w:rsidP="00FC731B">
      <w:pPr>
        <w:pStyle w:val="Commentaire"/>
        <w:ind w:left="360"/>
      </w:pPr>
      <w:r>
        <w:rPr>
          <w:b/>
          <w:bCs/>
          <w:i/>
          <w:iCs/>
          <w:color w:val="FF0000"/>
        </w:rPr>
        <w:t>Cette section n’est présente que si la planification initiale a dû être revue suite à l’analyse</w:t>
      </w:r>
    </w:p>
  </w:comment>
  <w:comment w:id="40" w:author="Alexander Gaillard" w:date="2024-04-26T14:01:00Z" w:initials="AG">
    <w:p w14:paraId="2E4D1199" w14:textId="77777777" w:rsidR="00F12F6C" w:rsidRDefault="00F12F6C">
      <w:pPr>
        <w:pStyle w:val="Commentaire"/>
      </w:pPr>
      <w:r>
        <w:rPr>
          <w:rStyle w:val="Marquedecommentaire"/>
        </w:rPr>
        <w:annotationRef/>
      </w:r>
      <w:r>
        <w:rPr>
          <w:b/>
          <w:bCs/>
          <w:i/>
          <w:iCs/>
          <w:color w:val="FF0000"/>
        </w:rPr>
        <w:t>Ce chapitre est constitué de plusieurs sous-chapitre.</w:t>
      </w:r>
    </w:p>
    <w:p w14:paraId="5DA8D639" w14:textId="77777777" w:rsidR="00F12F6C" w:rsidRDefault="00F12F6C">
      <w:pPr>
        <w:pStyle w:val="Commentaire"/>
      </w:pPr>
    </w:p>
    <w:p w14:paraId="312F3907" w14:textId="77777777" w:rsidR="00F12F6C" w:rsidRDefault="00F12F6C">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7BAB7FBB" w14:textId="77777777" w:rsidR="00F12F6C" w:rsidRDefault="00F12F6C">
      <w:pPr>
        <w:pStyle w:val="Commentaire"/>
      </w:pPr>
    </w:p>
    <w:p w14:paraId="7D501FFE" w14:textId="77777777" w:rsidR="00F12F6C" w:rsidRDefault="00F12F6C">
      <w:pPr>
        <w:pStyle w:val="Commentaire"/>
      </w:pPr>
      <w:r>
        <w:rPr>
          <w:b/>
          <w:bCs/>
          <w:i/>
          <w:iCs/>
          <w:color w:val="FF0000"/>
        </w:rPr>
        <w:t>Il s’agit d’explications techniques sur le fonctionnement du système. Les explications sont appuyées par des diagrammes, ou de très brefs éléments de code.</w:t>
      </w:r>
    </w:p>
    <w:p w14:paraId="05E8453E" w14:textId="77777777" w:rsidR="00F12F6C" w:rsidRDefault="00F12F6C">
      <w:pPr>
        <w:pStyle w:val="Commentaire"/>
      </w:pPr>
    </w:p>
    <w:p w14:paraId="3AB519A4" w14:textId="77777777" w:rsidR="00F12F6C" w:rsidRDefault="00F12F6C">
      <w:pPr>
        <w:pStyle w:val="Commentaire"/>
      </w:pPr>
      <w:r>
        <w:rPr>
          <w:b/>
          <w:bCs/>
          <w:i/>
          <w:iCs/>
          <w:color w:val="FF0000"/>
        </w:rPr>
        <w:t>NE PAS mettre ici des pratiques usuelles que tout professionnel de la branche connaît déjà. Par exemple, n’EXPLIQUEZ PAS ICI CE QU’EST LE PATTERN MVC.</w:t>
      </w:r>
    </w:p>
    <w:p w14:paraId="50A5724F" w14:textId="77777777" w:rsidR="00F12F6C" w:rsidRDefault="00F12F6C">
      <w:pPr>
        <w:pStyle w:val="Commentaire"/>
      </w:pPr>
    </w:p>
    <w:p w14:paraId="761F1058" w14:textId="77777777" w:rsidR="00F12F6C" w:rsidRDefault="00F12F6C">
      <w:pPr>
        <w:pStyle w:val="Commentaire"/>
      </w:pPr>
      <w:r>
        <w:rPr>
          <w:b/>
          <w:bCs/>
          <w:i/>
          <w:iCs/>
          <w:color w:val="FF0000"/>
        </w:rPr>
        <w:t xml:space="preserve">Exemple (simplifié à l’extrême) : Protection contre des formulaires mal intentionnés ou modifiés </w:t>
      </w:r>
    </w:p>
    <w:p w14:paraId="20C30365" w14:textId="77777777" w:rsidR="00F12F6C" w:rsidRDefault="00F12F6C">
      <w:pPr>
        <w:pStyle w:val="Commentaire"/>
        <w:numPr>
          <w:ilvl w:val="0"/>
          <w:numId w:val="30"/>
        </w:numPr>
      </w:pPr>
      <w:r>
        <w:rPr>
          <w:b/>
          <w:bCs/>
          <w:i/>
          <w:iCs/>
          <w:color w:val="FF0000"/>
        </w:rPr>
        <w:t>Au moment de générer le formulaire, le script php :</w:t>
      </w:r>
    </w:p>
    <w:p w14:paraId="7466043E" w14:textId="77777777" w:rsidR="00F12F6C" w:rsidRDefault="00F12F6C">
      <w:pPr>
        <w:pStyle w:val="Commentaire"/>
        <w:numPr>
          <w:ilvl w:val="1"/>
          <w:numId w:val="30"/>
        </w:numPr>
      </w:pPr>
      <w:r>
        <w:rPr>
          <w:b/>
          <w:bCs/>
          <w:i/>
          <w:iCs/>
          <w:color w:val="FF0000"/>
        </w:rPr>
        <w:t>Concatène les noms de tous les champs contenus dans le formulaire</w:t>
      </w:r>
    </w:p>
    <w:p w14:paraId="08BDB477" w14:textId="77777777" w:rsidR="00F12F6C" w:rsidRDefault="00F12F6C">
      <w:pPr>
        <w:pStyle w:val="Commentaire"/>
        <w:numPr>
          <w:ilvl w:val="1"/>
          <w:numId w:val="30"/>
        </w:numPr>
      </w:pPr>
      <w:r>
        <w:rPr>
          <w:b/>
          <w:bCs/>
          <w:i/>
          <w:iCs/>
          <w:color w:val="FF0000"/>
        </w:rPr>
        <w:t>Calcule un hash SHA256 de la chaîne obtenue</w:t>
      </w:r>
    </w:p>
    <w:p w14:paraId="70C0E91B" w14:textId="77777777" w:rsidR="00F12F6C" w:rsidRDefault="00F12F6C">
      <w:pPr>
        <w:pStyle w:val="Commentaire"/>
        <w:numPr>
          <w:ilvl w:val="1"/>
          <w:numId w:val="30"/>
        </w:numPr>
      </w:pPr>
      <w:r>
        <w:rPr>
          <w:b/>
          <w:bCs/>
          <w:i/>
          <w:iCs/>
          <w:color w:val="FF0000"/>
        </w:rPr>
        <w:t>Ajoute un input nommé « CSRF » de type hidden dans le form</w:t>
      </w:r>
    </w:p>
    <w:p w14:paraId="33BBB3A2" w14:textId="77777777" w:rsidR="00F12F6C" w:rsidRDefault="00F12F6C">
      <w:pPr>
        <w:pStyle w:val="Commentaire"/>
        <w:numPr>
          <w:ilvl w:val="0"/>
          <w:numId w:val="30"/>
        </w:numPr>
      </w:pPr>
      <w:r>
        <w:rPr>
          <w:b/>
          <w:bCs/>
          <w:i/>
          <w:iCs/>
          <w:color w:val="FF0000"/>
        </w:rPr>
        <w:t>A la réception du POST du fromulaire</w:t>
      </w:r>
    </w:p>
    <w:p w14:paraId="42E72D63" w14:textId="77777777" w:rsidR="00F12F6C" w:rsidRDefault="00F12F6C">
      <w:pPr>
        <w:pStyle w:val="Commentaire"/>
        <w:numPr>
          <w:ilvl w:val="1"/>
          <w:numId w:val="30"/>
        </w:numPr>
      </w:pPr>
      <w:r>
        <w:rPr>
          <w:b/>
          <w:bCs/>
          <w:i/>
          <w:iCs/>
          <w:color w:val="FF0000"/>
        </w:rPr>
        <w:t>Concatène les noms des indices de $_POST</w:t>
      </w:r>
    </w:p>
    <w:p w14:paraId="39C4F925" w14:textId="77777777" w:rsidR="00F12F6C" w:rsidRDefault="00F12F6C">
      <w:pPr>
        <w:pStyle w:val="Commentaire"/>
        <w:numPr>
          <w:ilvl w:val="1"/>
          <w:numId w:val="30"/>
        </w:numPr>
      </w:pPr>
      <w:r>
        <w:rPr>
          <w:b/>
          <w:bCs/>
          <w:i/>
          <w:iCs/>
          <w:color w:val="FF0000"/>
        </w:rPr>
        <w:t>Calcule un hash SHA256 de la chaîne obtenue</w:t>
      </w:r>
    </w:p>
    <w:p w14:paraId="5496D389" w14:textId="77777777" w:rsidR="00F12F6C" w:rsidRDefault="00F12F6C">
      <w:pPr>
        <w:pStyle w:val="Commentaire"/>
        <w:numPr>
          <w:ilvl w:val="1"/>
          <w:numId w:val="30"/>
        </w:numPr>
      </w:pPr>
      <w:r>
        <w:rPr>
          <w:b/>
          <w:bCs/>
          <w:i/>
          <w:iCs/>
          <w:color w:val="FF0000"/>
        </w:rPr>
        <w:t>Vérifie que la valeur du champ CSRF correspond</w:t>
      </w:r>
    </w:p>
    <w:p w14:paraId="393E1978" w14:textId="77777777" w:rsidR="00F12F6C" w:rsidRDefault="00F12F6C">
      <w:pPr>
        <w:pStyle w:val="Commentaire"/>
      </w:pPr>
    </w:p>
    <w:p w14:paraId="1E63DD3F" w14:textId="77777777" w:rsidR="00F12F6C" w:rsidRDefault="00F12F6C">
      <w:pPr>
        <w:pStyle w:val="Commentaire"/>
        <w:ind w:left="720"/>
      </w:pPr>
      <w:r>
        <w:rPr>
          <w:b/>
          <w:bCs/>
          <w:i/>
          <w:iCs/>
          <w:color w:val="FF0000"/>
        </w:rPr>
        <w:t>1.1.1</w:t>
      </w:r>
      <w:r>
        <w:rPr>
          <w:b/>
          <w:bCs/>
          <w:i/>
          <w:iCs/>
          <w:color w:val="FF0000"/>
        </w:rPr>
        <w:tab/>
        <w:t>…</w:t>
      </w:r>
    </w:p>
    <w:p w14:paraId="782B8CC1" w14:textId="77777777" w:rsidR="00F12F6C" w:rsidRDefault="00F12F6C">
      <w:pPr>
        <w:pStyle w:val="Commentaire"/>
      </w:pPr>
    </w:p>
    <w:p w14:paraId="39C3C445" w14:textId="77777777" w:rsidR="00F12F6C" w:rsidRDefault="00F12F6C">
      <w:pPr>
        <w:pStyle w:val="Commentaire"/>
        <w:ind w:left="720"/>
      </w:pPr>
      <w:r>
        <w:rPr>
          <w:b/>
          <w:bCs/>
          <w:i/>
          <w:iCs/>
          <w:color w:val="FF0000"/>
        </w:rPr>
        <w:t>1.1.2</w:t>
      </w:r>
      <w:r>
        <w:rPr>
          <w:b/>
          <w:bCs/>
          <w:i/>
          <w:iCs/>
          <w:color w:val="FF0000"/>
        </w:rPr>
        <w:tab/>
        <w:t>…</w:t>
      </w:r>
    </w:p>
    <w:p w14:paraId="264D6428" w14:textId="77777777" w:rsidR="00F12F6C" w:rsidRDefault="00F12F6C">
      <w:pPr>
        <w:pStyle w:val="Commentaire"/>
      </w:pPr>
    </w:p>
    <w:p w14:paraId="7C01C9BC" w14:textId="77777777" w:rsidR="00F12F6C" w:rsidRDefault="00F12F6C" w:rsidP="000C70BE">
      <w:pPr>
        <w:pStyle w:val="Commentaire"/>
        <w:ind w:left="720"/>
      </w:pPr>
      <w:r>
        <w:rPr>
          <w:b/>
          <w:bCs/>
          <w:i/>
          <w:iCs/>
          <w:color w:val="FF0000"/>
        </w:rPr>
        <w:t>1.1.3</w:t>
      </w:r>
      <w:r>
        <w:rPr>
          <w:b/>
          <w:bCs/>
          <w:i/>
          <w:iCs/>
          <w:color w:val="FF0000"/>
        </w:rPr>
        <w:tab/>
        <w:t>…</w:t>
      </w:r>
    </w:p>
  </w:comment>
  <w:comment w:id="44" w:author="Alexander Gaillard" w:date="2024-04-26T14:01:00Z" w:initials="AG">
    <w:p w14:paraId="7D6A003D" w14:textId="77777777" w:rsidR="00F12F6C" w:rsidRDefault="00F12F6C" w:rsidP="00817DA5">
      <w:pPr>
        <w:pStyle w:val="Commentaire"/>
        <w:ind w:left="1120"/>
      </w:pPr>
      <w:r>
        <w:rPr>
          <w:rStyle w:val="Marquedecommentaire"/>
        </w:rPr>
        <w:annotationRef/>
      </w:r>
      <w:r>
        <w:rPr>
          <w:b/>
          <w:bCs/>
          <w:i/>
          <w:iCs/>
          <w:color w:val="FF0000"/>
        </w:rPr>
        <w:t>Résumer le déroulement du sprint, le résultat de sa revue, sa retrospective</w:t>
      </w:r>
    </w:p>
  </w:comment>
  <w:comment w:id="46" w:author="Alexander Gaillard" w:date="2024-04-26T14:05:00Z" w:initials="AG">
    <w:p w14:paraId="389A5325" w14:textId="77777777" w:rsidR="00F12F6C" w:rsidRDefault="00F12F6C">
      <w:pPr>
        <w:pStyle w:val="Commentaire"/>
      </w:pPr>
      <w:r>
        <w:rPr>
          <w:rStyle w:val="Marquedecommentaire"/>
        </w:rPr>
        <w:annotationRef/>
      </w:r>
    </w:p>
    <w:p w14:paraId="7C188660" w14:textId="77777777" w:rsidR="00F12F6C" w:rsidRDefault="00F12F6C" w:rsidP="00395D3B">
      <w:pPr>
        <w:pStyle w:val="Commentaire"/>
        <w:ind w:left="280"/>
      </w:pPr>
      <w:r>
        <w:rPr>
          <w:b/>
          <w:bCs/>
          <w:i/>
          <w:iCs/>
          <w:color w:val="FF0000"/>
        </w:rPr>
        <w:t>Résumer comment s’est passé la réalisation de chaque story, ses difficultés, les alternatives envisagées mais rejetées, ses surprises, …</w:t>
      </w:r>
    </w:p>
  </w:comment>
  <w:comment w:id="50" w:author="Alexander Gaillard" w:date="2024-04-26T14:06:00Z" w:initials="AG">
    <w:p w14:paraId="537A3BB4" w14:textId="77777777" w:rsidR="00F12F6C" w:rsidRDefault="00F12F6C">
      <w:pPr>
        <w:pStyle w:val="Commentaire"/>
        <w:numPr>
          <w:ilvl w:val="0"/>
          <w:numId w:val="31"/>
        </w:numPr>
      </w:pPr>
      <w:r>
        <w:rPr>
          <w:rStyle w:val="Marquedecommentaire"/>
        </w:rPr>
        <w:annotationRef/>
      </w:r>
      <w:r>
        <w:rPr>
          <w:i/>
          <w:iCs/>
        </w:rPr>
        <w:t>la liste de tous les fichiers et une rapide description de leur contenu (des noms qui parlent !)</w:t>
      </w:r>
    </w:p>
    <w:p w14:paraId="13513A24" w14:textId="77777777" w:rsidR="00F12F6C" w:rsidRDefault="00F12F6C">
      <w:pPr>
        <w:pStyle w:val="Commentaire"/>
        <w:numPr>
          <w:ilvl w:val="0"/>
          <w:numId w:val="31"/>
        </w:numPr>
      </w:pPr>
      <w:r>
        <w:rPr>
          <w:i/>
          <w:iCs/>
        </w:rPr>
        <w:t>les versions des systèmes d'exploitation et des outils logiciels</w:t>
      </w:r>
    </w:p>
    <w:p w14:paraId="2E303113" w14:textId="77777777" w:rsidR="00F12F6C" w:rsidRDefault="00F12F6C">
      <w:pPr>
        <w:pStyle w:val="Commentaire"/>
        <w:numPr>
          <w:ilvl w:val="0"/>
          <w:numId w:val="31"/>
        </w:numPr>
      </w:pPr>
      <w:r>
        <w:rPr>
          <w:i/>
          <w:iCs/>
        </w:rPr>
        <w:t>la description exacte du matériel</w:t>
      </w:r>
    </w:p>
    <w:p w14:paraId="09D77003" w14:textId="77777777" w:rsidR="00F12F6C" w:rsidRDefault="00F12F6C">
      <w:pPr>
        <w:pStyle w:val="Commentaire"/>
      </w:pPr>
    </w:p>
    <w:p w14:paraId="28F0C8DB" w14:textId="77777777" w:rsidR="00F12F6C" w:rsidRDefault="00F12F6C">
      <w:pPr>
        <w:pStyle w:val="Commentaire"/>
      </w:pPr>
    </w:p>
    <w:p w14:paraId="58F9164C" w14:textId="77777777" w:rsidR="00F12F6C" w:rsidRDefault="00F12F6C" w:rsidP="00285B2A">
      <w:pPr>
        <w:pStyle w:val="Commentaire"/>
        <w:ind w:left="1120"/>
      </w:pPr>
      <w:r>
        <w:rPr>
          <w:b/>
          <w:bCs/>
          <w:i/>
          <w:iCs/>
          <w:color w:val="FF0000"/>
        </w:rPr>
        <w:t>Ce chapitre décrit précisément comment un employé qualifié peut recréer l’environnement dans lequel vous avez effectué ce travail</w:t>
      </w:r>
    </w:p>
  </w:comment>
  <w:comment w:id="52" w:author="Alexander Gaillard" w:date="2024-04-26T14:06:00Z" w:initials="AG">
    <w:p w14:paraId="792B13B1" w14:textId="77777777" w:rsidR="00F12F6C" w:rsidRDefault="00F12F6C">
      <w:pPr>
        <w:pStyle w:val="Commentaire"/>
        <w:numPr>
          <w:ilvl w:val="0"/>
          <w:numId w:val="32"/>
        </w:numPr>
      </w:pPr>
      <w:r>
        <w:rPr>
          <w:rStyle w:val="Marquedecommentaire"/>
        </w:rPr>
        <w:annotationRef/>
      </w:r>
      <w:r>
        <w:rPr>
          <w:i/>
          <w:iCs/>
        </w:rPr>
        <w:t>la liste de tous les fichiers et une rapide description de leur contenu (des noms qui parlent !)</w:t>
      </w:r>
    </w:p>
    <w:p w14:paraId="049F7766" w14:textId="77777777" w:rsidR="00F12F6C" w:rsidRDefault="00F12F6C">
      <w:pPr>
        <w:pStyle w:val="Commentaire"/>
        <w:numPr>
          <w:ilvl w:val="0"/>
          <w:numId w:val="32"/>
        </w:numPr>
      </w:pPr>
      <w:r>
        <w:rPr>
          <w:i/>
          <w:iCs/>
        </w:rPr>
        <w:t>les versions des systèmes d'exploitation et des outils logiciels</w:t>
      </w:r>
    </w:p>
    <w:p w14:paraId="74B42E89" w14:textId="77777777" w:rsidR="00F12F6C" w:rsidRDefault="00F12F6C">
      <w:pPr>
        <w:pStyle w:val="Commentaire"/>
        <w:numPr>
          <w:ilvl w:val="0"/>
          <w:numId w:val="32"/>
        </w:numPr>
      </w:pPr>
      <w:r>
        <w:rPr>
          <w:i/>
          <w:iCs/>
        </w:rPr>
        <w:t>la description exacte du matériel</w:t>
      </w:r>
    </w:p>
    <w:p w14:paraId="3F6A3D99" w14:textId="77777777" w:rsidR="00F12F6C" w:rsidRDefault="00F12F6C">
      <w:pPr>
        <w:pStyle w:val="Commentaire"/>
        <w:numPr>
          <w:ilvl w:val="0"/>
          <w:numId w:val="32"/>
        </w:numPr>
      </w:pPr>
      <w:r>
        <w:rPr>
          <w:b/>
          <w:bCs/>
          <w:i/>
          <w:iCs/>
          <w:color w:val="FF0000"/>
        </w:rPr>
        <w:t>La marche à suivre pour préparer l’environnement (ne pas oublier les données de test, ainsi que les mots de passe éventuels)</w:t>
      </w:r>
    </w:p>
    <w:p w14:paraId="69C9EBEC" w14:textId="77777777" w:rsidR="00F12F6C" w:rsidRDefault="00F12F6C">
      <w:pPr>
        <w:pStyle w:val="Commentaire"/>
        <w:ind w:left="1120"/>
      </w:pPr>
    </w:p>
    <w:p w14:paraId="05A58813" w14:textId="77777777" w:rsidR="00F12F6C" w:rsidRDefault="00F12F6C" w:rsidP="00464C97">
      <w:pPr>
        <w:pStyle w:val="Commentaire"/>
        <w:ind w:left="1120"/>
      </w:pPr>
      <w:r>
        <w:rPr>
          <w:b/>
          <w:bCs/>
          <w:i/>
          <w:iCs/>
          <w:color w:val="FF0000"/>
        </w:rPr>
        <w:t>Ce chapitre décrit précisément comment un employé qualifié peut recréer le contexte décrit par la stratégie de test</w:t>
      </w:r>
    </w:p>
  </w:comment>
  <w:comment w:id="54" w:author="Alexander Gaillard" w:date="2024-04-26T14:07:00Z" w:initials="AG">
    <w:p w14:paraId="289EC27A" w14:textId="77777777" w:rsidR="009B6C98" w:rsidRDefault="009B6C98">
      <w:pPr>
        <w:pStyle w:val="Commentaire"/>
        <w:numPr>
          <w:ilvl w:val="0"/>
          <w:numId w:val="33"/>
        </w:numPr>
      </w:pPr>
      <w:r>
        <w:rPr>
          <w:rStyle w:val="Marquedecommentaire"/>
        </w:rPr>
        <w:annotationRef/>
      </w:r>
      <w:r>
        <w:rPr>
          <w:i/>
          <w:iCs/>
        </w:rPr>
        <w:t>la liste de tous les fichiers et une rapide description de leur contenu (des noms qui parlent !)</w:t>
      </w:r>
    </w:p>
    <w:p w14:paraId="6D978C46" w14:textId="77777777" w:rsidR="009B6C98" w:rsidRDefault="009B6C98">
      <w:pPr>
        <w:pStyle w:val="Commentaire"/>
        <w:numPr>
          <w:ilvl w:val="0"/>
          <w:numId w:val="33"/>
        </w:numPr>
      </w:pPr>
      <w:r>
        <w:rPr>
          <w:i/>
          <w:iCs/>
        </w:rPr>
        <w:t>les versions des systèmes d'exploitation et des outils logiciels</w:t>
      </w:r>
    </w:p>
    <w:p w14:paraId="69ED3DFB" w14:textId="77777777" w:rsidR="009B6C98" w:rsidRDefault="009B6C98">
      <w:pPr>
        <w:pStyle w:val="Commentaire"/>
        <w:numPr>
          <w:ilvl w:val="0"/>
          <w:numId w:val="33"/>
        </w:numPr>
      </w:pPr>
      <w:r>
        <w:rPr>
          <w:i/>
          <w:iCs/>
        </w:rPr>
        <w:t>la description exacte du matériel</w:t>
      </w:r>
    </w:p>
    <w:p w14:paraId="4D6FBD65" w14:textId="77777777" w:rsidR="009B6C98" w:rsidRDefault="009B6C98">
      <w:pPr>
        <w:pStyle w:val="Commentaire"/>
        <w:ind w:left="1120"/>
      </w:pPr>
    </w:p>
    <w:p w14:paraId="52C1A528" w14:textId="77777777" w:rsidR="009B6C98" w:rsidRDefault="009B6C98">
      <w:pPr>
        <w:pStyle w:val="Commentaire"/>
        <w:numPr>
          <w:ilvl w:val="0"/>
          <w:numId w:val="34"/>
        </w:numPr>
      </w:pPr>
      <w:r>
        <w:rPr>
          <w:b/>
          <w:bCs/>
          <w:i/>
          <w:iCs/>
          <w:color w:val="FF0000"/>
        </w:rPr>
        <w:t>La marche à suivre pour préparer l’environnement (ne pas oublier les données de test, ainsi que les mots de passe éventuels)</w:t>
      </w:r>
    </w:p>
    <w:p w14:paraId="69E9C4B9" w14:textId="77777777" w:rsidR="009B6C98" w:rsidRDefault="009B6C98">
      <w:pPr>
        <w:pStyle w:val="Commentaire"/>
        <w:ind w:left="1120"/>
      </w:pPr>
    </w:p>
    <w:p w14:paraId="4AA283AC" w14:textId="77777777" w:rsidR="009B6C98" w:rsidRDefault="009B6C98" w:rsidP="00553D04">
      <w:pPr>
        <w:pStyle w:val="Commentaire"/>
        <w:ind w:left="1120"/>
      </w:pPr>
      <w:r>
        <w:rPr>
          <w:b/>
          <w:bCs/>
          <w:i/>
          <w:iCs/>
          <w:color w:val="FF0000"/>
        </w:rPr>
        <w:t>Ce chapitre décrit précisément comment un employé qualifié peut mettre votre produit en production</w:t>
      </w:r>
    </w:p>
  </w:comment>
  <w:comment w:id="56" w:author="Alexander Gaillard" w:date="2024-04-26T14:07:00Z" w:initials="AG">
    <w:p w14:paraId="1C2CC228" w14:textId="77777777" w:rsidR="009B6C98" w:rsidRDefault="009B6C98">
      <w:pPr>
        <w:pStyle w:val="Commentaire"/>
        <w:ind w:left="340"/>
      </w:pPr>
      <w:r>
        <w:rPr>
          <w:rStyle w:val="Marquedecommentaire"/>
        </w:rPr>
        <w:annotationRef/>
      </w:r>
      <w:r>
        <w:rPr>
          <w:i/>
          <w:iCs/>
          <w:strike/>
        </w:rPr>
        <w:t>Pour chaque partie testée de votre projet, il faut décrire:</w:t>
      </w:r>
    </w:p>
    <w:p w14:paraId="7C213B10" w14:textId="77777777" w:rsidR="009B6C98" w:rsidRDefault="009B6C98">
      <w:pPr>
        <w:pStyle w:val="Commentaire"/>
        <w:ind w:left="340"/>
      </w:pPr>
    </w:p>
    <w:p w14:paraId="21E3E068" w14:textId="77777777" w:rsidR="009B6C98" w:rsidRDefault="009B6C98">
      <w:pPr>
        <w:pStyle w:val="Commentaire"/>
        <w:numPr>
          <w:ilvl w:val="0"/>
          <w:numId w:val="35"/>
        </w:numPr>
      </w:pPr>
      <w:r>
        <w:rPr>
          <w:i/>
          <w:iCs/>
          <w:strike/>
        </w:rPr>
        <w:t>les conditions exactes de chaque test</w:t>
      </w:r>
    </w:p>
    <w:p w14:paraId="3E24B88B" w14:textId="77777777" w:rsidR="009B6C98" w:rsidRDefault="009B6C98">
      <w:pPr>
        <w:pStyle w:val="Commentaire"/>
        <w:numPr>
          <w:ilvl w:val="0"/>
          <w:numId w:val="35"/>
        </w:numPr>
      </w:pPr>
      <w:r>
        <w:rPr>
          <w:i/>
          <w:iCs/>
          <w:strike/>
        </w:rPr>
        <w:t>les preuves de test (papier ou fichier)</w:t>
      </w:r>
    </w:p>
    <w:p w14:paraId="21C88045" w14:textId="77777777" w:rsidR="009B6C98" w:rsidRDefault="009B6C98">
      <w:pPr>
        <w:pStyle w:val="Commentaire"/>
        <w:numPr>
          <w:ilvl w:val="0"/>
          <w:numId w:val="35"/>
        </w:numPr>
      </w:pPr>
      <w:r>
        <w:rPr>
          <w:i/>
          <w:iCs/>
          <w:strike/>
        </w:rPr>
        <w:t xml:space="preserve">tests sans preuve: fournir au moins une description </w:t>
      </w:r>
    </w:p>
    <w:p w14:paraId="23ED8D64" w14:textId="77777777" w:rsidR="009B6C98" w:rsidRDefault="009B6C98">
      <w:pPr>
        <w:pStyle w:val="Commentaire"/>
        <w:ind w:left="1120"/>
      </w:pPr>
    </w:p>
    <w:p w14:paraId="34375C26" w14:textId="77777777" w:rsidR="009B6C98" w:rsidRDefault="009B6C98" w:rsidP="0093575F">
      <w:pPr>
        <w:pStyle w:val="Commentaire"/>
        <w:ind w:left="1120"/>
      </w:pPr>
      <w:r>
        <w:rPr>
          <w:b/>
          <w:bCs/>
          <w:i/>
          <w:iCs/>
          <w:color w:val="FF0000"/>
        </w:rPr>
        <w:t>Reprendre les tests d’acceptance d’IceScrum au moyen de la feuille ad hoc d’IceTools</w:t>
      </w:r>
    </w:p>
  </w:comment>
  <w:comment w:id="61" w:author="Alexander Gaillard" w:date="2024-04-26T14:07:00Z" w:initials="AG">
    <w:p w14:paraId="23EFF9C5" w14:textId="77777777" w:rsidR="009B6C98" w:rsidRDefault="009B6C98">
      <w:pPr>
        <w:pStyle w:val="Commentaire"/>
        <w:ind w:left="420"/>
      </w:pPr>
      <w:r>
        <w:rPr>
          <w:rStyle w:val="Marquedecommentaire"/>
        </w:rPr>
        <w:annotationRef/>
      </w:r>
      <w:r>
        <w:rPr>
          <w:i/>
          <w:iCs/>
        </w:rPr>
        <w:t xml:space="preserve">Lister les documents fournis au client avec votre produit, en indiquant les numéros de versions </w:t>
      </w:r>
    </w:p>
    <w:p w14:paraId="484DCB44" w14:textId="77777777" w:rsidR="009B6C98" w:rsidRDefault="009B6C98">
      <w:pPr>
        <w:pStyle w:val="Commentaire"/>
        <w:ind w:left="420"/>
      </w:pPr>
    </w:p>
    <w:p w14:paraId="6B7BBB3B" w14:textId="77777777" w:rsidR="009B6C98" w:rsidRDefault="009B6C98">
      <w:pPr>
        <w:pStyle w:val="Commentaire"/>
        <w:numPr>
          <w:ilvl w:val="0"/>
          <w:numId w:val="36"/>
        </w:numPr>
      </w:pPr>
      <w:r>
        <w:rPr>
          <w:i/>
          <w:iCs/>
        </w:rPr>
        <w:t>le rapport de projet</w:t>
      </w:r>
    </w:p>
    <w:p w14:paraId="04CAA3E0" w14:textId="77777777" w:rsidR="009B6C98" w:rsidRDefault="009B6C98">
      <w:pPr>
        <w:pStyle w:val="Commentaire"/>
        <w:numPr>
          <w:ilvl w:val="0"/>
          <w:numId w:val="36"/>
        </w:numPr>
      </w:pPr>
      <w:r>
        <w:rPr>
          <w:i/>
          <w:iCs/>
        </w:rPr>
        <w:t>le manuel d'Installation (en annexe)</w:t>
      </w:r>
    </w:p>
    <w:p w14:paraId="6CFD68F7" w14:textId="77777777" w:rsidR="009B6C98" w:rsidRDefault="009B6C98">
      <w:pPr>
        <w:pStyle w:val="Commentaire"/>
        <w:numPr>
          <w:ilvl w:val="0"/>
          <w:numId w:val="36"/>
        </w:numPr>
      </w:pPr>
      <w:r>
        <w:rPr>
          <w:i/>
          <w:iCs/>
        </w:rPr>
        <w:t>le manuel d'Utilisation avec des exemples graphiques (en annexe)</w:t>
      </w:r>
    </w:p>
    <w:p w14:paraId="729A751B" w14:textId="77777777" w:rsidR="009B6C98" w:rsidRDefault="009B6C98" w:rsidP="00B71D82">
      <w:pPr>
        <w:pStyle w:val="Commentaire"/>
        <w:numPr>
          <w:ilvl w:val="0"/>
          <w:numId w:val="36"/>
        </w:numPr>
      </w:pPr>
      <w:r>
        <w:rPr>
          <w:i/>
          <w:iCs/>
        </w:rPr>
        <w:t>autres…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7D34E" w15:done="0"/>
  <w15:commentEx w15:paraId="1B8B786E" w15:done="1"/>
  <w15:commentEx w15:paraId="3DB5F3FB" w15:done="0"/>
  <w15:commentEx w15:paraId="7C01C9BC" w15:done="0"/>
  <w15:commentEx w15:paraId="7D6A003D" w15:done="0"/>
  <w15:commentEx w15:paraId="7C188660" w15:done="0"/>
  <w15:commentEx w15:paraId="58F9164C" w15:done="0"/>
  <w15:commentEx w15:paraId="05A58813" w15:done="0"/>
  <w15:commentEx w15:paraId="4AA283AC" w15:done="0"/>
  <w15:commentEx w15:paraId="34375C26" w15:done="0"/>
  <w15:commentEx w15:paraId="729A7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1F5" w16cex:dateUtc="2024-04-26T12:00:00Z"/>
  <w16cex:commentExtensible w16cex:durableId="29D6323A" w16cex:dateUtc="2024-04-26T12:01:00Z"/>
  <w16cex:commentExtensible w16cex:durableId="29D63250" w16cex:dateUtc="2024-04-26T12:01:00Z"/>
  <w16cex:commentExtensible w16cex:durableId="29D63316" w16cex:dateUtc="2024-04-26T12:05:00Z"/>
  <w16cex:commentExtensible w16cex:durableId="29D6336D" w16cex:dateUtc="2024-04-26T12:06:00Z"/>
  <w16cex:commentExtensible w16cex:durableId="29D6337B" w16cex:dateUtc="2024-04-26T12:06:00Z"/>
  <w16cex:commentExtensible w16cex:durableId="29D6339D" w16cex:dateUtc="2024-04-26T12:07:00Z"/>
  <w16cex:commentExtensible w16cex:durableId="29D633AC" w16cex:dateUtc="2024-04-26T12:07:00Z"/>
  <w16cex:commentExtensible w16cex:durableId="29D633B4" w16cex:dateUtc="2024-04-2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7D34E" w16cid:durableId="29D631B0"/>
  <w16cid:commentId w16cid:paraId="1B8B786E" w16cid:durableId="29D631E6"/>
  <w16cid:commentId w16cid:paraId="3DB5F3FB" w16cid:durableId="29D631F5"/>
  <w16cid:commentId w16cid:paraId="7C01C9BC" w16cid:durableId="29D6323A"/>
  <w16cid:commentId w16cid:paraId="7D6A003D" w16cid:durableId="29D63250"/>
  <w16cid:commentId w16cid:paraId="7C188660" w16cid:durableId="29D63316"/>
  <w16cid:commentId w16cid:paraId="58F9164C" w16cid:durableId="29D6336D"/>
  <w16cid:commentId w16cid:paraId="05A58813" w16cid:durableId="29D6337B"/>
  <w16cid:commentId w16cid:paraId="4AA283AC" w16cid:durableId="29D6339D"/>
  <w16cid:commentId w16cid:paraId="34375C26" w16cid:durableId="29D633AC"/>
  <w16cid:commentId w16cid:paraId="729A751B" w16cid:durableId="29D63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EBBC" w14:textId="77777777" w:rsidR="00B20F15" w:rsidRDefault="00B20F15">
      <w:r>
        <w:separator/>
      </w:r>
    </w:p>
  </w:endnote>
  <w:endnote w:type="continuationSeparator" w:id="0">
    <w:p w14:paraId="3328DD52" w14:textId="77777777" w:rsidR="00B20F15" w:rsidRDefault="00B2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E344E" w14:textId="77777777" w:rsidR="00B20F15" w:rsidRDefault="00B20F15">
      <w:r>
        <w:separator/>
      </w:r>
    </w:p>
  </w:footnote>
  <w:footnote w:type="continuationSeparator" w:id="0">
    <w:p w14:paraId="18BBF0D0" w14:textId="77777777" w:rsidR="00B20F15" w:rsidRDefault="00B2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4083"/>
    <w:rsid w:val="001179DE"/>
    <w:rsid w:val="001335A5"/>
    <w:rsid w:val="00140D75"/>
    <w:rsid w:val="00151730"/>
    <w:rsid w:val="00161BC5"/>
    <w:rsid w:val="00164517"/>
    <w:rsid w:val="00171E79"/>
    <w:rsid w:val="00192035"/>
    <w:rsid w:val="001A798F"/>
    <w:rsid w:val="001D2676"/>
    <w:rsid w:val="001D504D"/>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4C01"/>
    <w:rsid w:val="002C6CC2"/>
    <w:rsid w:val="002E3601"/>
    <w:rsid w:val="002E5CCE"/>
    <w:rsid w:val="002F39FF"/>
    <w:rsid w:val="002F40B2"/>
    <w:rsid w:val="002F71DF"/>
    <w:rsid w:val="00307A82"/>
    <w:rsid w:val="00312B0B"/>
    <w:rsid w:val="003144D2"/>
    <w:rsid w:val="00317664"/>
    <w:rsid w:val="00335940"/>
    <w:rsid w:val="003445FC"/>
    <w:rsid w:val="003474D3"/>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935CF"/>
    <w:rsid w:val="0049659A"/>
    <w:rsid w:val="0049754F"/>
    <w:rsid w:val="004B305F"/>
    <w:rsid w:val="004C38FB"/>
    <w:rsid w:val="004D78C8"/>
    <w:rsid w:val="004E0ABB"/>
    <w:rsid w:val="004E459A"/>
    <w:rsid w:val="00512D0C"/>
    <w:rsid w:val="005143EF"/>
    <w:rsid w:val="005229CE"/>
    <w:rsid w:val="00535DFD"/>
    <w:rsid w:val="005364AB"/>
    <w:rsid w:val="00550F4F"/>
    <w:rsid w:val="00552A31"/>
    <w:rsid w:val="00564722"/>
    <w:rsid w:val="005662D2"/>
    <w:rsid w:val="00577704"/>
    <w:rsid w:val="00591119"/>
    <w:rsid w:val="005A1162"/>
    <w:rsid w:val="005A26FB"/>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767AA"/>
    <w:rsid w:val="00881951"/>
    <w:rsid w:val="008936DA"/>
    <w:rsid w:val="008B3B11"/>
    <w:rsid w:val="008B6755"/>
    <w:rsid w:val="008D7200"/>
    <w:rsid w:val="008F2541"/>
    <w:rsid w:val="008F6CA3"/>
    <w:rsid w:val="00901128"/>
    <w:rsid w:val="009157C4"/>
    <w:rsid w:val="00917DA5"/>
    <w:rsid w:val="009326CA"/>
    <w:rsid w:val="009351EF"/>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640AC"/>
    <w:rsid w:val="00A721E7"/>
    <w:rsid w:val="00A87A89"/>
    <w:rsid w:val="00A943C5"/>
    <w:rsid w:val="00AA0785"/>
    <w:rsid w:val="00AA1302"/>
    <w:rsid w:val="00AA3411"/>
    <w:rsid w:val="00AB6FAA"/>
    <w:rsid w:val="00AC6925"/>
    <w:rsid w:val="00AD4BAF"/>
    <w:rsid w:val="00AE470C"/>
    <w:rsid w:val="00AF0F40"/>
    <w:rsid w:val="00AF5A3F"/>
    <w:rsid w:val="00B027E4"/>
    <w:rsid w:val="00B0460B"/>
    <w:rsid w:val="00B068A9"/>
    <w:rsid w:val="00B20F15"/>
    <w:rsid w:val="00B263B7"/>
    <w:rsid w:val="00B31079"/>
    <w:rsid w:val="00B35D46"/>
    <w:rsid w:val="00B673BB"/>
    <w:rsid w:val="00B70B13"/>
    <w:rsid w:val="00B84F9A"/>
    <w:rsid w:val="00B91293"/>
    <w:rsid w:val="00BA58A2"/>
    <w:rsid w:val="00BB7113"/>
    <w:rsid w:val="00BC3352"/>
    <w:rsid w:val="00BD0202"/>
    <w:rsid w:val="00BE0CC7"/>
    <w:rsid w:val="00BE482B"/>
    <w:rsid w:val="00BE6F05"/>
    <w:rsid w:val="00C315ED"/>
    <w:rsid w:val="00C505B1"/>
    <w:rsid w:val="00C51ED6"/>
    <w:rsid w:val="00C66402"/>
    <w:rsid w:val="00C75939"/>
    <w:rsid w:val="00C930E9"/>
    <w:rsid w:val="00CA482D"/>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svrge.ch/wp-content/uploads/2023/03/FIVB-Volleyball_Rules2021_2024-FR-v2a.pdf" TargetMode="External"/><Relationship Id="rId31" Type="http://schemas.openxmlformats.org/officeDocument/2006/relationships/hyperlink" Target="https://github.com/XCarrel/Volscore/tree/ma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hyperlink" Target="https://www.digitalocean.com/community/tutorials/js-drag-and-drop-vanilla-js-fr" TargetMode="Externa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3824</TotalTime>
  <Pages>24</Pages>
  <Words>4107</Words>
  <Characters>22589</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99</cp:revision>
  <cp:lastPrinted>2024-04-29T11:14:00Z</cp:lastPrinted>
  <dcterms:created xsi:type="dcterms:W3CDTF">2024-02-01T14:36:00Z</dcterms:created>
  <dcterms:modified xsi:type="dcterms:W3CDTF">2024-05-03T08:03:00Z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