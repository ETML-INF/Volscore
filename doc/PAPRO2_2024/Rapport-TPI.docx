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21B9" w14:textId="198F75BB" w:rsidR="009B6C98" w:rsidRDefault="000C197B" w:rsidP="009B6C98">
      <w:pPr>
        <w:pStyle w:val="Titre"/>
        <w:jc w:val="center"/>
      </w:pPr>
      <w:r>
        <w:rPr>
          <w:noProof/>
        </w:rPr>
        <mc:AlternateContent>
          <mc:Choice Requires="wps">
            <w:drawing>
              <wp:anchor distT="0" distB="0" distL="114300" distR="114300" simplePos="0" relativeHeight="251679744" behindDoc="0" locked="0" layoutInCell="1" allowOverlap="1" wp14:anchorId="01CB2BBF" wp14:editId="68CDFFAC">
                <wp:simplePos x="0" y="0"/>
                <wp:positionH relativeFrom="column">
                  <wp:posOffset>2974959</wp:posOffset>
                </wp:positionH>
                <wp:positionV relativeFrom="paragraph">
                  <wp:posOffset>-1168812</wp:posOffset>
                </wp:positionV>
                <wp:extent cx="6062751" cy="2564837"/>
                <wp:effectExtent l="1577340" t="175260" r="1591945" b="182245"/>
                <wp:wrapNone/>
                <wp:docPr id="20" name="Zone de texte 20"/>
                <wp:cNvGraphicFramePr/>
                <a:graphic xmlns:a="http://schemas.openxmlformats.org/drawingml/2006/main">
                  <a:graphicData uri="http://schemas.microsoft.com/office/word/2010/wordprocessingShape">
                    <wps:wsp>
                      <wps:cNvSpPr txBox="1"/>
                      <wps:spPr>
                        <a:xfrm rot="3179953">
                          <a:off x="0" y="0"/>
                          <a:ext cx="6062751" cy="2564837"/>
                        </a:xfrm>
                        <a:prstGeom prst="rect">
                          <a:avLst/>
                        </a:prstGeom>
                        <a:solidFill>
                          <a:schemeClr val="accent6">
                            <a:lumMod val="60000"/>
                            <a:lumOff val="40000"/>
                          </a:schemeClr>
                        </a:solidFill>
                        <a:ln w="6350">
                          <a:solidFill>
                            <a:schemeClr val="accent6">
                              <a:lumMod val="40000"/>
                              <a:lumOff val="60000"/>
                            </a:schemeClr>
                          </a:solidFill>
                        </a:ln>
                      </wps:spPr>
                      <wps:txbx>
                        <w:txbxContent>
                          <w:p w14:paraId="263AC283" w14:textId="77777777" w:rsidR="009B6C98" w:rsidRDefault="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CB2BBF" id="_x0000_t202" coordsize="21600,21600" o:spt="202" path="m,l,21600r21600,l21600,xe">
                <v:stroke joinstyle="miter"/>
                <v:path gradientshapeok="t" o:connecttype="rect"/>
              </v:shapetype>
              <v:shape id="Zone de texte 20" o:spid="_x0000_s1026" type="#_x0000_t202" style="position:absolute;left:0;text-align:left;margin-left:234.25pt;margin-top:-92.05pt;width:477.4pt;height:201.95pt;rotation:3473357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" fillcolor="#a8d08d [1945]" strokecolor="#c5e0b3 [1305]" strokeweight=".5pt">
                <v:textbox>
                  <w:txbxContent>
                    <w:p w14:paraId="263AC283" w14:textId="77777777" w:rsidR="009B6C98" w:rsidRDefault="009B6C98"/>
                  </w:txbxContent>
                </v:textbox>
              </v:shape>
            </w:pict>
          </mc:Fallback>
        </mc:AlternateContent>
      </w:r>
    </w:p>
    <w:p w14:paraId="0B666FCB" w14:textId="5F2B41FD" w:rsidR="009B6C98" w:rsidRDefault="009B6C98" w:rsidP="009B6C98">
      <w:pPr>
        <w:pStyle w:val="Titre"/>
        <w:jc w:val="center"/>
      </w:pPr>
    </w:p>
    <w:p w14:paraId="455ABF23" w14:textId="2EBC84FB" w:rsidR="009B6C98" w:rsidRDefault="009B6C98" w:rsidP="009B6C98">
      <w:pPr>
        <w:pStyle w:val="Titre"/>
        <w:jc w:val="center"/>
      </w:pPr>
      <w:r>
        <w:rPr>
          <w:noProof/>
        </w:rPr>
        <mc:AlternateContent>
          <mc:Choice Requires="wps">
            <w:drawing>
              <wp:anchor distT="0" distB="0" distL="114300" distR="114300" simplePos="0" relativeHeight="251681792" behindDoc="0" locked="0" layoutInCell="1" allowOverlap="1" wp14:anchorId="7E3C4BCE" wp14:editId="53F7E8B3">
                <wp:simplePos x="0" y="0"/>
                <wp:positionH relativeFrom="column">
                  <wp:posOffset>995981</wp:posOffset>
                </wp:positionH>
                <wp:positionV relativeFrom="paragraph">
                  <wp:posOffset>429166</wp:posOffset>
                </wp:positionV>
                <wp:extent cx="7480935" cy="457521"/>
                <wp:effectExtent l="2216468" t="0" r="2126932" b="0"/>
                <wp:wrapNone/>
                <wp:docPr id="21" name="Zone de texte 21"/>
                <wp:cNvGraphicFramePr/>
                <a:graphic xmlns:a="http://schemas.openxmlformats.org/drawingml/2006/main">
                  <a:graphicData uri="http://schemas.microsoft.com/office/word/2010/wordprocessingShape">
                    <wps:wsp>
                      <wps:cNvSpPr txBox="1"/>
                      <wps:spPr>
                        <a:xfrm rot="3179953">
                          <a:off x="0" y="0"/>
                          <a:ext cx="7480935" cy="457521"/>
                        </a:xfrm>
                        <a:prstGeom prst="rect">
                          <a:avLst/>
                        </a:prstGeom>
                        <a:solidFill>
                          <a:schemeClr val="accent6">
                            <a:lumMod val="60000"/>
                            <a:lumOff val="40000"/>
                          </a:schemeClr>
                        </a:solidFill>
                        <a:ln w="6350">
                          <a:solidFill>
                            <a:schemeClr val="accent6">
                              <a:lumMod val="40000"/>
                              <a:lumOff val="60000"/>
                            </a:schemeClr>
                          </a:solidFill>
                        </a:ln>
                      </wps:spPr>
                      <wps:txbx>
                        <w:txbxContent>
                          <w:p w14:paraId="6BA2CFD3"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4BCE" id="Zone de texte 21" o:spid="_x0000_s1027" type="#_x0000_t202" style="position:absolute;left:0;text-align:left;margin-left:78.4pt;margin-top:33.8pt;width:589.05pt;height:36.05pt;rotation:3473357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" fillcolor="#a8d08d [1945]" strokecolor="#c5e0b3 [1305]" strokeweight=".5pt">
                <v:textbox>
                  <w:txbxContent>
                    <w:p w14:paraId="6BA2CFD3" w14:textId="77777777" w:rsidR="009B6C98" w:rsidRDefault="009B6C98" w:rsidP="009B6C98"/>
                  </w:txbxContent>
                </v:textbox>
              </v:shape>
            </w:pict>
          </mc:Fallback>
        </mc:AlternateContent>
      </w:r>
    </w:p>
    <w:p w14:paraId="146549D0" w14:textId="4783B84C" w:rsidR="009B6C98" w:rsidRDefault="009B6C98" w:rsidP="009B6C98">
      <w:pPr>
        <w:pStyle w:val="Titre"/>
        <w:jc w:val="center"/>
      </w:pPr>
      <w:r>
        <w:rPr>
          <w:noProof/>
        </w:rPr>
        <mc:AlternateContent>
          <mc:Choice Requires="wps">
            <w:drawing>
              <wp:anchor distT="0" distB="0" distL="114300" distR="114300" simplePos="0" relativeHeight="251683840" behindDoc="0" locked="0" layoutInCell="1" allowOverlap="1" wp14:anchorId="5B40E9E1" wp14:editId="3A1264E1">
                <wp:simplePos x="0" y="0"/>
                <wp:positionH relativeFrom="column">
                  <wp:posOffset>1136951</wp:posOffset>
                </wp:positionH>
                <wp:positionV relativeFrom="paragraph">
                  <wp:posOffset>16416</wp:posOffset>
                </wp:positionV>
                <wp:extent cx="7480935" cy="109220"/>
                <wp:effectExtent l="2219008" t="0" r="2224722" b="0"/>
                <wp:wrapNone/>
                <wp:docPr id="23" name="Zone de texte 23"/>
                <wp:cNvGraphicFramePr/>
                <a:graphic xmlns:a="http://schemas.openxmlformats.org/drawingml/2006/main">
                  <a:graphicData uri="http://schemas.microsoft.com/office/word/2010/wordprocessingShape">
                    <wps:wsp>
                      <wps:cNvSpPr txBox="1"/>
                      <wps:spPr>
                        <a:xfrm rot="3179953">
                          <a:off x="0" y="0"/>
                          <a:ext cx="7480935" cy="109220"/>
                        </a:xfrm>
                        <a:prstGeom prst="rect">
                          <a:avLst/>
                        </a:prstGeom>
                        <a:solidFill>
                          <a:schemeClr val="accent6">
                            <a:lumMod val="75000"/>
                          </a:schemeClr>
                        </a:solidFill>
                        <a:ln w="6350">
                          <a:solidFill>
                            <a:schemeClr val="accent6">
                              <a:lumMod val="75000"/>
                            </a:schemeClr>
                          </a:solidFill>
                        </a:ln>
                      </wps:spPr>
                      <wps:txbx>
                        <w:txbxContent>
                          <w:p w14:paraId="5B555BB2" w14:textId="77777777" w:rsidR="009B6C98" w:rsidRDefault="009B6C98" w:rsidP="009B6C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0E9E1" id="Zone de texte 23" o:spid="_x0000_s1028" type="#_x0000_t202" style="position:absolute;left:0;text-align:left;margin-left:89.5pt;margin-top:1.3pt;width:589.05pt;height:8.6pt;rotation:3473357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" fillcolor="#538135 [2409]" strokecolor="#538135 [2409]" strokeweight=".5pt">
                <v:textbox>
                  <w:txbxContent>
                    <w:p w14:paraId="5B555BB2" w14:textId="77777777" w:rsidR="009B6C98" w:rsidRDefault="009B6C98" w:rsidP="009B6C98"/>
                  </w:txbxContent>
                </v:textbox>
              </v:shape>
            </w:pict>
          </mc:Fallback>
        </mc:AlternateContent>
      </w:r>
    </w:p>
    <w:p w14:paraId="53F74FD3" w14:textId="07FFEFB1" w:rsidR="009B6C98" w:rsidRDefault="009B6C98" w:rsidP="009B6C98">
      <w:pPr>
        <w:pStyle w:val="Titre"/>
        <w:jc w:val="center"/>
      </w:pPr>
    </w:p>
    <w:p w14:paraId="080A4D47" w14:textId="5A0818F4" w:rsidR="009B6C98" w:rsidRDefault="009B6C98" w:rsidP="009B6C98">
      <w:pPr>
        <w:pStyle w:val="Titre"/>
        <w:jc w:val="center"/>
      </w:pPr>
    </w:p>
    <w:p w14:paraId="45A50D2C" w14:textId="656EDFB6" w:rsidR="009B6C98" w:rsidRDefault="009B6C98" w:rsidP="009B6C98">
      <w:pPr>
        <w:pStyle w:val="Titre"/>
        <w:jc w:val="center"/>
      </w:pPr>
    </w:p>
    <w:p w14:paraId="0FF934EA" w14:textId="2EE4B938" w:rsidR="009B6C98" w:rsidRDefault="009B6C98" w:rsidP="009B6C98">
      <w:pPr>
        <w:pStyle w:val="Titre"/>
        <w:jc w:val="center"/>
      </w:pPr>
    </w:p>
    <w:p w14:paraId="3B692604" w14:textId="16AD63B6" w:rsidR="00C930E9" w:rsidRPr="009B6C98" w:rsidRDefault="00D555FD" w:rsidP="009B6C98">
      <w:pPr>
        <w:pStyle w:val="Titre"/>
        <w:jc w:val="center"/>
        <w:rPr>
          <w:b/>
          <w:bCs/>
          <w:color w:val="538135" w:themeColor="accent6" w:themeShade="BF"/>
          <w:sz w:val="144"/>
          <w:szCs w:val="144"/>
        </w:rPr>
      </w:pPr>
      <w:r>
        <w:rPr>
          <w:noProof/>
        </w:rPr>
        <w:drawing>
          <wp:anchor distT="0" distB="0" distL="114300" distR="114300" simplePos="0" relativeHeight="251685888" behindDoc="0" locked="0" layoutInCell="1" allowOverlap="1" wp14:anchorId="4F55D3D5" wp14:editId="2EC5A50F">
            <wp:simplePos x="0" y="0"/>
            <wp:positionH relativeFrom="column">
              <wp:posOffset>1737360</wp:posOffset>
            </wp:positionH>
            <wp:positionV relativeFrom="paragraph">
              <wp:posOffset>369570</wp:posOffset>
            </wp:positionV>
            <wp:extent cx="581025" cy="581025"/>
            <wp:effectExtent l="0" t="0" r="9525" b="9525"/>
            <wp:wrapNone/>
            <wp:docPr id="29" name="Graphique 29" descr="Volley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 descr="Volley contour"/>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81025" cy="581025"/>
                    </a:xfrm>
                    <a:prstGeom prst="rect">
                      <a:avLst/>
                    </a:prstGeom>
                  </pic:spPr>
                </pic:pic>
              </a:graphicData>
            </a:graphic>
            <wp14:sizeRelH relativeFrom="margin">
              <wp14:pctWidth>0</wp14:pctWidth>
            </wp14:sizeRelH>
            <wp14:sizeRelV relativeFrom="margin">
              <wp14:pctHeight>0</wp14:pctHeight>
            </wp14:sizeRelV>
          </wp:anchor>
        </w:drawing>
      </w:r>
      <w:r>
        <w:rPr>
          <w:b/>
          <w:bCs/>
          <w:color w:val="538135" w:themeColor="accent6" w:themeShade="BF"/>
          <w:sz w:val="144"/>
          <w:szCs w:val="144"/>
        </w:rPr>
        <w:t xml:space="preserve">V  </w:t>
      </w:r>
      <w:r w:rsidR="009B6C98" w:rsidRPr="009B6C98">
        <w:rPr>
          <w:b/>
          <w:bCs/>
          <w:color w:val="538135" w:themeColor="accent6" w:themeShade="BF"/>
          <w:sz w:val="144"/>
          <w:szCs w:val="144"/>
        </w:rPr>
        <w:t>lScore</w:t>
      </w:r>
    </w:p>
    <w:p w14:paraId="4BE43A40" w14:textId="099F894E" w:rsidR="00C930E9" w:rsidRDefault="009B6C98" w:rsidP="009B6C98">
      <w:pPr>
        <w:pStyle w:val="TM1"/>
      </w:pPr>
      <w:r>
        <w:t>Alexander Gaillard – CID4A</w:t>
      </w:r>
    </w:p>
    <w:p w14:paraId="4AE0D83C" w14:textId="3AB000A8" w:rsidR="009B6C98" w:rsidRDefault="009B6C98" w:rsidP="009B6C98">
      <w:pPr>
        <w:jc w:val="center"/>
      </w:pPr>
      <w:r>
        <w:t>26.04.2024 – ETML</w:t>
      </w:r>
    </w:p>
    <w:p w14:paraId="60FE680E" w14:textId="1868C605" w:rsidR="009B6C98" w:rsidRPr="009B6C98" w:rsidRDefault="009B6C98" w:rsidP="009B6C98">
      <w:pPr>
        <w:jc w:val="center"/>
      </w:pPr>
      <w:r>
        <w:t>TPI Supervisé par Xavier Carrel</w:t>
      </w:r>
    </w:p>
    <w:p w14:paraId="0D9B7814" w14:textId="06FB1E60" w:rsidR="00C930E9" w:rsidRDefault="00C930E9" w:rsidP="009B6C98">
      <w:pPr>
        <w:pStyle w:val="TM1"/>
      </w:pPr>
    </w:p>
    <w:p w14:paraId="205A4E0A" w14:textId="7007224E" w:rsidR="00C930E9" w:rsidRDefault="00C930E9" w:rsidP="009B6C98">
      <w:pPr>
        <w:pStyle w:val="TM1"/>
      </w:pPr>
    </w:p>
    <w:p w14:paraId="4370A701" w14:textId="74C9BB51" w:rsidR="00C930E9" w:rsidRDefault="00C930E9" w:rsidP="009B6C98">
      <w:pPr>
        <w:pStyle w:val="TM1"/>
      </w:pPr>
    </w:p>
    <w:p w14:paraId="47EA3AFA" w14:textId="4C8CFF7C" w:rsidR="003F2179" w:rsidRPr="00791020" w:rsidRDefault="00C930E9" w:rsidP="00791020">
      <w:r>
        <w:br w:type="page"/>
      </w:r>
      <w:r w:rsidR="003F2179" w:rsidRPr="003F2179">
        <w:rPr>
          <w:u w:val="single"/>
        </w:rPr>
        <w:lastRenderedPageBreak/>
        <w:t>Table des matières</w:t>
      </w:r>
    </w:p>
    <w:p w14:paraId="7FC6EA74" w14:textId="3CC9A2E2" w:rsidR="00524C37" w:rsidRDefault="003F2179">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65877920" w:history="1">
        <w:r w:rsidR="00524C37" w:rsidRPr="008605EB">
          <w:rPr>
            <w:rStyle w:val="Lienhypertexte"/>
          </w:rPr>
          <w:t>1</w:t>
        </w:r>
        <w:r w:rsidR="00524C37">
          <w:rPr>
            <w:rFonts w:asciiTheme="minorHAnsi" w:eastAsiaTheme="minorEastAsia" w:hAnsiTheme="minorHAnsi" w:cstheme="minorBidi"/>
            <w:kern w:val="2"/>
            <w:sz w:val="22"/>
            <w:szCs w:val="22"/>
            <w:lang w:val="fr-CH" w:eastAsia="fr-CH"/>
            <w14:ligatures w14:val="standardContextual"/>
          </w:rPr>
          <w:tab/>
        </w:r>
        <w:r w:rsidR="00524C37" w:rsidRPr="008605EB">
          <w:rPr>
            <w:rStyle w:val="Lienhypertexte"/>
          </w:rPr>
          <w:t>Analyse préliminaire</w:t>
        </w:r>
        <w:r w:rsidR="00524C37">
          <w:rPr>
            <w:webHidden/>
          </w:rPr>
          <w:tab/>
        </w:r>
        <w:r w:rsidR="00524C37">
          <w:rPr>
            <w:webHidden/>
          </w:rPr>
          <w:fldChar w:fldCharType="begin"/>
        </w:r>
        <w:r w:rsidR="00524C37">
          <w:rPr>
            <w:webHidden/>
          </w:rPr>
          <w:instrText xml:space="preserve"> PAGEREF _Toc165877920 \h </w:instrText>
        </w:r>
        <w:r w:rsidR="00524C37">
          <w:rPr>
            <w:webHidden/>
          </w:rPr>
        </w:r>
        <w:r w:rsidR="00524C37">
          <w:rPr>
            <w:webHidden/>
          </w:rPr>
          <w:fldChar w:fldCharType="separate"/>
        </w:r>
        <w:r w:rsidR="00524C37">
          <w:rPr>
            <w:webHidden/>
          </w:rPr>
          <w:t>3</w:t>
        </w:r>
        <w:r w:rsidR="00524C37">
          <w:rPr>
            <w:webHidden/>
          </w:rPr>
          <w:fldChar w:fldCharType="end"/>
        </w:r>
      </w:hyperlink>
    </w:p>
    <w:p w14:paraId="0D1D676B" w14:textId="51870B6A" w:rsidR="00524C37" w:rsidRDefault="00524C3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1" w:history="1">
        <w:r w:rsidRPr="008605EB">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iCs/>
            <w:noProof/>
          </w:rPr>
          <w:t>Introduction</w:t>
        </w:r>
        <w:r>
          <w:rPr>
            <w:noProof/>
            <w:webHidden/>
          </w:rPr>
          <w:tab/>
        </w:r>
        <w:r>
          <w:rPr>
            <w:noProof/>
            <w:webHidden/>
          </w:rPr>
          <w:fldChar w:fldCharType="begin"/>
        </w:r>
        <w:r>
          <w:rPr>
            <w:noProof/>
            <w:webHidden/>
          </w:rPr>
          <w:instrText xml:space="preserve"> PAGEREF _Toc165877921 \h </w:instrText>
        </w:r>
        <w:r>
          <w:rPr>
            <w:noProof/>
            <w:webHidden/>
          </w:rPr>
        </w:r>
        <w:r>
          <w:rPr>
            <w:noProof/>
            <w:webHidden/>
          </w:rPr>
          <w:fldChar w:fldCharType="separate"/>
        </w:r>
        <w:r>
          <w:rPr>
            <w:noProof/>
            <w:webHidden/>
          </w:rPr>
          <w:t>3</w:t>
        </w:r>
        <w:r>
          <w:rPr>
            <w:noProof/>
            <w:webHidden/>
          </w:rPr>
          <w:fldChar w:fldCharType="end"/>
        </w:r>
      </w:hyperlink>
    </w:p>
    <w:p w14:paraId="3C153057" w14:textId="49265E44" w:rsidR="00524C37" w:rsidRDefault="00524C3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2" w:history="1">
        <w:r w:rsidRPr="008605EB">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iCs/>
            <w:noProof/>
          </w:rPr>
          <w:t>Objectifs</w:t>
        </w:r>
        <w:r>
          <w:rPr>
            <w:noProof/>
            <w:webHidden/>
          </w:rPr>
          <w:tab/>
        </w:r>
        <w:r>
          <w:rPr>
            <w:noProof/>
            <w:webHidden/>
          </w:rPr>
          <w:fldChar w:fldCharType="begin"/>
        </w:r>
        <w:r>
          <w:rPr>
            <w:noProof/>
            <w:webHidden/>
          </w:rPr>
          <w:instrText xml:space="preserve"> PAGEREF _Toc165877922 \h </w:instrText>
        </w:r>
        <w:r>
          <w:rPr>
            <w:noProof/>
            <w:webHidden/>
          </w:rPr>
        </w:r>
        <w:r>
          <w:rPr>
            <w:noProof/>
            <w:webHidden/>
          </w:rPr>
          <w:fldChar w:fldCharType="separate"/>
        </w:r>
        <w:r>
          <w:rPr>
            <w:noProof/>
            <w:webHidden/>
          </w:rPr>
          <w:t>3</w:t>
        </w:r>
        <w:r>
          <w:rPr>
            <w:noProof/>
            <w:webHidden/>
          </w:rPr>
          <w:fldChar w:fldCharType="end"/>
        </w:r>
      </w:hyperlink>
    </w:p>
    <w:p w14:paraId="13EC437D" w14:textId="7A250589"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3" w:history="1">
        <w:r w:rsidRPr="008605EB">
          <w:rPr>
            <w:rStyle w:val="Lienhypertexte"/>
            <w:noProof/>
          </w:rPr>
          <w:t>1.2.1</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Authentification</w:t>
        </w:r>
        <w:r>
          <w:rPr>
            <w:noProof/>
            <w:webHidden/>
          </w:rPr>
          <w:tab/>
        </w:r>
        <w:r>
          <w:rPr>
            <w:noProof/>
            <w:webHidden/>
          </w:rPr>
          <w:fldChar w:fldCharType="begin"/>
        </w:r>
        <w:r>
          <w:rPr>
            <w:noProof/>
            <w:webHidden/>
          </w:rPr>
          <w:instrText xml:space="preserve"> PAGEREF _Toc165877923 \h </w:instrText>
        </w:r>
        <w:r>
          <w:rPr>
            <w:noProof/>
            <w:webHidden/>
          </w:rPr>
        </w:r>
        <w:r>
          <w:rPr>
            <w:noProof/>
            <w:webHidden/>
          </w:rPr>
          <w:fldChar w:fldCharType="separate"/>
        </w:r>
        <w:r>
          <w:rPr>
            <w:noProof/>
            <w:webHidden/>
          </w:rPr>
          <w:t>3</w:t>
        </w:r>
        <w:r>
          <w:rPr>
            <w:noProof/>
            <w:webHidden/>
          </w:rPr>
          <w:fldChar w:fldCharType="end"/>
        </w:r>
      </w:hyperlink>
    </w:p>
    <w:p w14:paraId="69E5C9A1" w14:textId="6AE556CD"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4" w:history="1">
        <w:r w:rsidRPr="008605EB">
          <w:rPr>
            <w:rStyle w:val="Lienhypertexte"/>
            <w:noProof/>
          </w:rPr>
          <w:t>1.2.2</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Gestion d’utilisateurs</w:t>
        </w:r>
        <w:r>
          <w:rPr>
            <w:noProof/>
            <w:webHidden/>
          </w:rPr>
          <w:tab/>
        </w:r>
        <w:r>
          <w:rPr>
            <w:noProof/>
            <w:webHidden/>
          </w:rPr>
          <w:fldChar w:fldCharType="begin"/>
        </w:r>
        <w:r>
          <w:rPr>
            <w:noProof/>
            <w:webHidden/>
          </w:rPr>
          <w:instrText xml:space="preserve"> PAGEREF _Toc165877924 \h </w:instrText>
        </w:r>
        <w:r>
          <w:rPr>
            <w:noProof/>
            <w:webHidden/>
          </w:rPr>
        </w:r>
        <w:r>
          <w:rPr>
            <w:noProof/>
            <w:webHidden/>
          </w:rPr>
          <w:fldChar w:fldCharType="separate"/>
        </w:r>
        <w:r>
          <w:rPr>
            <w:noProof/>
            <w:webHidden/>
          </w:rPr>
          <w:t>3</w:t>
        </w:r>
        <w:r>
          <w:rPr>
            <w:noProof/>
            <w:webHidden/>
          </w:rPr>
          <w:fldChar w:fldCharType="end"/>
        </w:r>
      </w:hyperlink>
    </w:p>
    <w:p w14:paraId="2F7520AC" w14:textId="15924E5F"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5" w:history="1">
        <w:r w:rsidRPr="008605EB">
          <w:rPr>
            <w:rStyle w:val="Lienhypertexte"/>
            <w:noProof/>
          </w:rPr>
          <w:t>1.2.3</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Marquage</w:t>
        </w:r>
        <w:r>
          <w:rPr>
            <w:noProof/>
            <w:webHidden/>
          </w:rPr>
          <w:tab/>
        </w:r>
        <w:r>
          <w:rPr>
            <w:noProof/>
            <w:webHidden/>
          </w:rPr>
          <w:fldChar w:fldCharType="begin"/>
        </w:r>
        <w:r>
          <w:rPr>
            <w:noProof/>
            <w:webHidden/>
          </w:rPr>
          <w:instrText xml:space="preserve"> PAGEREF _Toc165877925 \h </w:instrText>
        </w:r>
        <w:r>
          <w:rPr>
            <w:noProof/>
            <w:webHidden/>
          </w:rPr>
        </w:r>
        <w:r>
          <w:rPr>
            <w:noProof/>
            <w:webHidden/>
          </w:rPr>
          <w:fldChar w:fldCharType="separate"/>
        </w:r>
        <w:r>
          <w:rPr>
            <w:noProof/>
            <w:webHidden/>
          </w:rPr>
          <w:t>3</w:t>
        </w:r>
        <w:r>
          <w:rPr>
            <w:noProof/>
            <w:webHidden/>
          </w:rPr>
          <w:fldChar w:fldCharType="end"/>
        </w:r>
      </w:hyperlink>
    </w:p>
    <w:p w14:paraId="3B7331A3" w14:textId="49404AA3"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6" w:history="1">
        <w:r w:rsidRPr="008605EB">
          <w:rPr>
            <w:rStyle w:val="Lienhypertexte"/>
            <w:noProof/>
          </w:rPr>
          <w:t>1.2.4</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Arbitrage</w:t>
        </w:r>
        <w:r>
          <w:rPr>
            <w:noProof/>
            <w:webHidden/>
          </w:rPr>
          <w:tab/>
        </w:r>
        <w:r>
          <w:rPr>
            <w:noProof/>
            <w:webHidden/>
          </w:rPr>
          <w:fldChar w:fldCharType="begin"/>
        </w:r>
        <w:r>
          <w:rPr>
            <w:noProof/>
            <w:webHidden/>
          </w:rPr>
          <w:instrText xml:space="preserve"> PAGEREF _Toc165877926 \h </w:instrText>
        </w:r>
        <w:r>
          <w:rPr>
            <w:noProof/>
            <w:webHidden/>
          </w:rPr>
        </w:r>
        <w:r>
          <w:rPr>
            <w:noProof/>
            <w:webHidden/>
          </w:rPr>
          <w:fldChar w:fldCharType="separate"/>
        </w:r>
        <w:r>
          <w:rPr>
            <w:noProof/>
            <w:webHidden/>
          </w:rPr>
          <w:t>3</w:t>
        </w:r>
        <w:r>
          <w:rPr>
            <w:noProof/>
            <w:webHidden/>
          </w:rPr>
          <w:fldChar w:fldCharType="end"/>
        </w:r>
      </w:hyperlink>
    </w:p>
    <w:p w14:paraId="4D441B2C" w14:textId="1D75775C"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7" w:history="1">
        <w:r w:rsidRPr="008605EB">
          <w:rPr>
            <w:rStyle w:val="Lienhypertexte"/>
            <w:noProof/>
          </w:rPr>
          <w:t>1.2.5</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Feuille de match</w:t>
        </w:r>
        <w:r>
          <w:rPr>
            <w:noProof/>
            <w:webHidden/>
          </w:rPr>
          <w:tab/>
        </w:r>
        <w:r>
          <w:rPr>
            <w:noProof/>
            <w:webHidden/>
          </w:rPr>
          <w:fldChar w:fldCharType="begin"/>
        </w:r>
        <w:r>
          <w:rPr>
            <w:noProof/>
            <w:webHidden/>
          </w:rPr>
          <w:instrText xml:space="preserve"> PAGEREF _Toc165877927 \h </w:instrText>
        </w:r>
        <w:r>
          <w:rPr>
            <w:noProof/>
            <w:webHidden/>
          </w:rPr>
        </w:r>
        <w:r>
          <w:rPr>
            <w:noProof/>
            <w:webHidden/>
          </w:rPr>
          <w:fldChar w:fldCharType="separate"/>
        </w:r>
        <w:r>
          <w:rPr>
            <w:noProof/>
            <w:webHidden/>
          </w:rPr>
          <w:t>3</w:t>
        </w:r>
        <w:r>
          <w:rPr>
            <w:noProof/>
            <w:webHidden/>
          </w:rPr>
          <w:fldChar w:fldCharType="end"/>
        </w:r>
      </w:hyperlink>
    </w:p>
    <w:p w14:paraId="48D34279" w14:textId="347DB3ED" w:rsidR="00524C37" w:rsidRDefault="00524C3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8" w:history="1">
        <w:r w:rsidRPr="008605EB">
          <w:rPr>
            <w:rStyle w:val="Lienhypertexte"/>
            <w:noProof/>
          </w:rPr>
          <w:t>1.3</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Gestion de projet</w:t>
        </w:r>
        <w:r>
          <w:rPr>
            <w:noProof/>
            <w:webHidden/>
          </w:rPr>
          <w:tab/>
        </w:r>
        <w:r>
          <w:rPr>
            <w:noProof/>
            <w:webHidden/>
          </w:rPr>
          <w:fldChar w:fldCharType="begin"/>
        </w:r>
        <w:r>
          <w:rPr>
            <w:noProof/>
            <w:webHidden/>
          </w:rPr>
          <w:instrText xml:space="preserve"> PAGEREF _Toc165877928 \h </w:instrText>
        </w:r>
        <w:r>
          <w:rPr>
            <w:noProof/>
            <w:webHidden/>
          </w:rPr>
        </w:r>
        <w:r>
          <w:rPr>
            <w:noProof/>
            <w:webHidden/>
          </w:rPr>
          <w:fldChar w:fldCharType="separate"/>
        </w:r>
        <w:r>
          <w:rPr>
            <w:noProof/>
            <w:webHidden/>
          </w:rPr>
          <w:t>4</w:t>
        </w:r>
        <w:r>
          <w:rPr>
            <w:noProof/>
            <w:webHidden/>
          </w:rPr>
          <w:fldChar w:fldCharType="end"/>
        </w:r>
      </w:hyperlink>
    </w:p>
    <w:p w14:paraId="6BA9ED7A" w14:textId="27595384" w:rsidR="00524C37" w:rsidRDefault="00524C3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29" w:history="1">
        <w:r w:rsidRPr="008605EB">
          <w:rPr>
            <w:rStyle w:val="Lienhypertexte"/>
            <w:noProof/>
          </w:rPr>
          <w:t>1.4</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Planification initiale</w:t>
        </w:r>
        <w:r>
          <w:rPr>
            <w:noProof/>
            <w:webHidden/>
          </w:rPr>
          <w:tab/>
        </w:r>
        <w:r>
          <w:rPr>
            <w:noProof/>
            <w:webHidden/>
          </w:rPr>
          <w:fldChar w:fldCharType="begin"/>
        </w:r>
        <w:r>
          <w:rPr>
            <w:noProof/>
            <w:webHidden/>
          </w:rPr>
          <w:instrText xml:space="preserve"> PAGEREF _Toc165877929 \h </w:instrText>
        </w:r>
        <w:r>
          <w:rPr>
            <w:noProof/>
            <w:webHidden/>
          </w:rPr>
        </w:r>
        <w:r>
          <w:rPr>
            <w:noProof/>
            <w:webHidden/>
          </w:rPr>
          <w:fldChar w:fldCharType="separate"/>
        </w:r>
        <w:r>
          <w:rPr>
            <w:noProof/>
            <w:webHidden/>
          </w:rPr>
          <w:t>5</w:t>
        </w:r>
        <w:r>
          <w:rPr>
            <w:noProof/>
            <w:webHidden/>
          </w:rPr>
          <w:fldChar w:fldCharType="end"/>
        </w:r>
      </w:hyperlink>
    </w:p>
    <w:p w14:paraId="71085322" w14:textId="6DC4C54E"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0" w:history="1">
        <w:r w:rsidRPr="008605EB">
          <w:rPr>
            <w:rStyle w:val="Lienhypertexte"/>
            <w:noProof/>
          </w:rPr>
          <w:t>1.4.1</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Sprint</w:t>
        </w:r>
        <w:r>
          <w:rPr>
            <w:noProof/>
            <w:webHidden/>
          </w:rPr>
          <w:tab/>
        </w:r>
        <w:r>
          <w:rPr>
            <w:noProof/>
            <w:webHidden/>
          </w:rPr>
          <w:fldChar w:fldCharType="begin"/>
        </w:r>
        <w:r>
          <w:rPr>
            <w:noProof/>
            <w:webHidden/>
          </w:rPr>
          <w:instrText xml:space="preserve"> PAGEREF _Toc165877930 \h </w:instrText>
        </w:r>
        <w:r>
          <w:rPr>
            <w:noProof/>
            <w:webHidden/>
          </w:rPr>
        </w:r>
        <w:r>
          <w:rPr>
            <w:noProof/>
            <w:webHidden/>
          </w:rPr>
          <w:fldChar w:fldCharType="separate"/>
        </w:r>
        <w:r>
          <w:rPr>
            <w:noProof/>
            <w:webHidden/>
          </w:rPr>
          <w:t>5</w:t>
        </w:r>
        <w:r>
          <w:rPr>
            <w:noProof/>
            <w:webHidden/>
          </w:rPr>
          <w:fldChar w:fldCharType="end"/>
        </w:r>
      </w:hyperlink>
    </w:p>
    <w:p w14:paraId="676A3C41" w14:textId="07C12146" w:rsidR="00524C37" w:rsidRDefault="00524C37">
      <w:pPr>
        <w:pStyle w:val="TM1"/>
        <w:rPr>
          <w:rFonts w:asciiTheme="minorHAnsi" w:eastAsiaTheme="minorEastAsia" w:hAnsiTheme="minorHAnsi" w:cstheme="minorBidi"/>
          <w:kern w:val="2"/>
          <w:sz w:val="22"/>
          <w:szCs w:val="22"/>
          <w:lang w:val="fr-CH" w:eastAsia="fr-CH"/>
          <w14:ligatures w14:val="standardContextual"/>
        </w:rPr>
      </w:pPr>
      <w:hyperlink w:anchor="_Toc165877931" w:history="1">
        <w:r w:rsidRPr="008605EB">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8605EB">
          <w:rPr>
            <w:rStyle w:val="Lienhypertexte"/>
          </w:rPr>
          <w:t>Analyse / Conception</w:t>
        </w:r>
        <w:r>
          <w:rPr>
            <w:webHidden/>
          </w:rPr>
          <w:tab/>
        </w:r>
        <w:r>
          <w:rPr>
            <w:webHidden/>
          </w:rPr>
          <w:fldChar w:fldCharType="begin"/>
        </w:r>
        <w:r>
          <w:rPr>
            <w:webHidden/>
          </w:rPr>
          <w:instrText xml:space="preserve"> PAGEREF _Toc165877931 \h </w:instrText>
        </w:r>
        <w:r>
          <w:rPr>
            <w:webHidden/>
          </w:rPr>
        </w:r>
        <w:r>
          <w:rPr>
            <w:webHidden/>
          </w:rPr>
          <w:fldChar w:fldCharType="separate"/>
        </w:r>
        <w:r>
          <w:rPr>
            <w:webHidden/>
          </w:rPr>
          <w:t>6</w:t>
        </w:r>
        <w:r>
          <w:rPr>
            <w:webHidden/>
          </w:rPr>
          <w:fldChar w:fldCharType="end"/>
        </w:r>
      </w:hyperlink>
    </w:p>
    <w:p w14:paraId="71968205" w14:textId="6CBFF4F0" w:rsidR="00524C37" w:rsidRDefault="00524C3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2" w:history="1">
        <w:r w:rsidRPr="008605EB">
          <w:rPr>
            <w:rStyle w:val="Lienhypertexte"/>
            <w:noProof/>
          </w:rPr>
          <w:t>2.1</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iCs/>
            <w:noProof/>
          </w:rPr>
          <w:t>Concept</w:t>
        </w:r>
        <w:r>
          <w:rPr>
            <w:noProof/>
            <w:webHidden/>
          </w:rPr>
          <w:tab/>
        </w:r>
        <w:r>
          <w:rPr>
            <w:noProof/>
            <w:webHidden/>
          </w:rPr>
          <w:fldChar w:fldCharType="begin"/>
        </w:r>
        <w:r>
          <w:rPr>
            <w:noProof/>
            <w:webHidden/>
          </w:rPr>
          <w:instrText xml:space="preserve"> PAGEREF _Toc165877932 \h </w:instrText>
        </w:r>
        <w:r>
          <w:rPr>
            <w:noProof/>
            <w:webHidden/>
          </w:rPr>
        </w:r>
        <w:r>
          <w:rPr>
            <w:noProof/>
            <w:webHidden/>
          </w:rPr>
          <w:fldChar w:fldCharType="separate"/>
        </w:r>
        <w:r>
          <w:rPr>
            <w:noProof/>
            <w:webHidden/>
          </w:rPr>
          <w:t>6</w:t>
        </w:r>
        <w:r>
          <w:rPr>
            <w:noProof/>
            <w:webHidden/>
          </w:rPr>
          <w:fldChar w:fldCharType="end"/>
        </w:r>
      </w:hyperlink>
    </w:p>
    <w:p w14:paraId="3606F60C" w14:textId="7840A59D" w:rsidR="00524C37" w:rsidRDefault="00524C37">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3" w:history="1">
        <w:r w:rsidRPr="008605EB">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iCs/>
            <w:noProof/>
          </w:rPr>
          <w:t>Analyse fonctionnelle</w:t>
        </w:r>
        <w:r>
          <w:rPr>
            <w:noProof/>
            <w:webHidden/>
          </w:rPr>
          <w:tab/>
        </w:r>
        <w:r>
          <w:rPr>
            <w:noProof/>
            <w:webHidden/>
          </w:rPr>
          <w:fldChar w:fldCharType="begin"/>
        </w:r>
        <w:r>
          <w:rPr>
            <w:noProof/>
            <w:webHidden/>
          </w:rPr>
          <w:instrText xml:space="preserve"> PAGEREF _Toc165877933 \h </w:instrText>
        </w:r>
        <w:r>
          <w:rPr>
            <w:noProof/>
            <w:webHidden/>
          </w:rPr>
        </w:r>
        <w:r>
          <w:rPr>
            <w:noProof/>
            <w:webHidden/>
          </w:rPr>
          <w:fldChar w:fldCharType="separate"/>
        </w:r>
        <w:r>
          <w:rPr>
            <w:noProof/>
            <w:webHidden/>
          </w:rPr>
          <w:t>7</w:t>
        </w:r>
        <w:r>
          <w:rPr>
            <w:noProof/>
            <w:webHidden/>
          </w:rPr>
          <w:fldChar w:fldCharType="end"/>
        </w:r>
      </w:hyperlink>
    </w:p>
    <w:p w14:paraId="441A0A7E" w14:textId="70C9D209"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4" w:history="1">
        <w:r w:rsidRPr="008605EB">
          <w:rPr>
            <w:rStyle w:val="Lienhypertexte"/>
            <w:i/>
            <w:noProof/>
          </w:rPr>
          <w:t>2.2.1</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Authentification</w:t>
        </w:r>
        <w:r>
          <w:rPr>
            <w:noProof/>
            <w:webHidden/>
          </w:rPr>
          <w:tab/>
        </w:r>
        <w:r>
          <w:rPr>
            <w:noProof/>
            <w:webHidden/>
          </w:rPr>
          <w:fldChar w:fldCharType="begin"/>
        </w:r>
        <w:r>
          <w:rPr>
            <w:noProof/>
            <w:webHidden/>
          </w:rPr>
          <w:instrText xml:space="preserve"> PAGEREF _Toc165877934 \h </w:instrText>
        </w:r>
        <w:r>
          <w:rPr>
            <w:noProof/>
            <w:webHidden/>
          </w:rPr>
        </w:r>
        <w:r>
          <w:rPr>
            <w:noProof/>
            <w:webHidden/>
          </w:rPr>
          <w:fldChar w:fldCharType="separate"/>
        </w:r>
        <w:r>
          <w:rPr>
            <w:noProof/>
            <w:webHidden/>
          </w:rPr>
          <w:t>7</w:t>
        </w:r>
        <w:r>
          <w:rPr>
            <w:noProof/>
            <w:webHidden/>
          </w:rPr>
          <w:fldChar w:fldCharType="end"/>
        </w:r>
      </w:hyperlink>
    </w:p>
    <w:p w14:paraId="36115F56" w14:textId="520C94C0"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5" w:history="1">
        <w:r w:rsidRPr="008605EB">
          <w:rPr>
            <w:rStyle w:val="Lienhypertexte"/>
            <w:noProof/>
          </w:rPr>
          <w:t>2.2.2</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Gestion d’utilisateur</w:t>
        </w:r>
        <w:r>
          <w:rPr>
            <w:noProof/>
            <w:webHidden/>
          </w:rPr>
          <w:tab/>
        </w:r>
        <w:r>
          <w:rPr>
            <w:noProof/>
            <w:webHidden/>
          </w:rPr>
          <w:fldChar w:fldCharType="begin"/>
        </w:r>
        <w:r>
          <w:rPr>
            <w:noProof/>
            <w:webHidden/>
          </w:rPr>
          <w:instrText xml:space="preserve"> PAGEREF _Toc165877935 \h </w:instrText>
        </w:r>
        <w:r>
          <w:rPr>
            <w:noProof/>
            <w:webHidden/>
          </w:rPr>
        </w:r>
        <w:r>
          <w:rPr>
            <w:noProof/>
            <w:webHidden/>
          </w:rPr>
          <w:fldChar w:fldCharType="separate"/>
        </w:r>
        <w:r>
          <w:rPr>
            <w:noProof/>
            <w:webHidden/>
          </w:rPr>
          <w:t>9</w:t>
        </w:r>
        <w:r>
          <w:rPr>
            <w:noProof/>
            <w:webHidden/>
          </w:rPr>
          <w:fldChar w:fldCharType="end"/>
        </w:r>
      </w:hyperlink>
    </w:p>
    <w:p w14:paraId="53833EBB" w14:textId="351EB968"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6" w:history="1">
        <w:r w:rsidRPr="008605EB">
          <w:rPr>
            <w:rStyle w:val="Lienhypertexte"/>
            <w:noProof/>
          </w:rPr>
          <w:t>2.2.3</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Marquage</w:t>
        </w:r>
        <w:r>
          <w:rPr>
            <w:noProof/>
            <w:webHidden/>
          </w:rPr>
          <w:tab/>
        </w:r>
        <w:r>
          <w:rPr>
            <w:noProof/>
            <w:webHidden/>
          </w:rPr>
          <w:fldChar w:fldCharType="begin"/>
        </w:r>
        <w:r>
          <w:rPr>
            <w:noProof/>
            <w:webHidden/>
          </w:rPr>
          <w:instrText xml:space="preserve"> PAGEREF _Toc165877936 \h </w:instrText>
        </w:r>
        <w:r>
          <w:rPr>
            <w:noProof/>
            <w:webHidden/>
          </w:rPr>
        </w:r>
        <w:r>
          <w:rPr>
            <w:noProof/>
            <w:webHidden/>
          </w:rPr>
          <w:fldChar w:fldCharType="separate"/>
        </w:r>
        <w:r>
          <w:rPr>
            <w:noProof/>
            <w:webHidden/>
          </w:rPr>
          <w:t>11</w:t>
        </w:r>
        <w:r>
          <w:rPr>
            <w:noProof/>
            <w:webHidden/>
          </w:rPr>
          <w:fldChar w:fldCharType="end"/>
        </w:r>
      </w:hyperlink>
    </w:p>
    <w:p w14:paraId="6D0A79A0" w14:textId="1F24CB95"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7" w:history="1">
        <w:r w:rsidRPr="008605EB">
          <w:rPr>
            <w:rStyle w:val="Lienhypertexte"/>
            <w:noProof/>
          </w:rPr>
          <w:t>2.2.4</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Arbitrage</w:t>
        </w:r>
        <w:r>
          <w:rPr>
            <w:noProof/>
            <w:webHidden/>
          </w:rPr>
          <w:tab/>
        </w:r>
        <w:r>
          <w:rPr>
            <w:noProof/>
            <w:webHidden/>
          </w:rPr>
          <w:fldChar w:fldCharType="begin"/>
        </w:r>
        <w:r>
          <w:rPr>
            <w:noProof/>
            <w:webHidden/>
          </w:rPr>
          <w:instrText xml:space="preserve"> PAGEREF _Toc165877937 \h </w:instrText>
        </w:r>
        <w:r>
          <w:rPr>
            <w:noProof/>
            <w:webHidden/>
          </w:rPr>
        </w:r>
        <w:r>
          <w:rPr>
            <w:noProof/>
            <w:webHidden/>
          </w:rPr>
          <w:fldChar w:fldCharType="separate"/>
        </w:r>
        <w:r>
          <w:rPr>
            <w:noProof/>
            <w:webHidden/>
          </w:rPr>
          <w:t>12</w:t>
        </w:r>
        <w:r>
          <w:rPr>
            <w:noProof/>
            <w:webHidden/>
          </w:rPr>
          <w:fldChar w:fldCharType="end"/>
        </w:r>
      </w:hyperlink>
    </w:p>
    <w:p w14:paraId="45E8EC55" w14:textId="4599DC5A" w:rsidR="00524C37" w:rsidRDefault="00524C37">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65877938" w:history="1">
        <w:r w:rsidRPr="008605EB">
          <w:rPr>
            <w:rStyle w:val="Lienhypertexte"/>
            <w:noProof/>
          </w:rPr>
          <w:t>2.2.5</w:t>
        </w:r>
        <w:r>
          <w:rPr>
            <w:rFonts w:asciiTheme="minorHAnsi" w:eastAsiaTheme="minorEastAsia" w:hAnsiTheme="minorHAnsi" w:cstheme="minorBidi"/>
            <w:noProof/>
            <w:kern w:val="2"/>
            <w:sz w:val="22"/>
            <w:szCs w:val="22"/>
            <w:lang w:val="fr-CH" w:eastAsia="fr-CH"/>
            <w14:ligatures w14:val="standardContextual"/>
          </w:rPr>
          <w:tab/>
        </w:r>
        <w:r w:rsidRPr="008605EB">
          <w:rPr>
            <w:rStyle w:val="Lienhypertexte"/>
            <w:noProof/>
          </w:rPr>
          <w:t>Feuille de match</w:t>
        </w:r>
        <w:r>
          <w:rPr>
            <w:noProof/>
            <w:webHidden/>
          </w:rPr>
          <w:tab/>
        </w:r>
        <w:r>
          <w:rPr>
            <w:noProof/>
            <w:webHidden/>
          </w:rPr>
          <w:fldChar w:fldCharType="begin"/>
        </w:r>
        <w:r>
          <w:rPr>
            <w:noProof/>
            <w:webHidden/>
          </w:rPr>
          <w:instrText xml:space="preserve"> PAGEREF _Toc165877938 \h </w:instrText>
        </w:r>
        <w:r>
          <w:rPr>
            <w:noProof/>
            <w:webHidden/>
          </w:rPr>
        </w:r>
        <w:r>
          <w:rPr>
            <w:noProof/>
            <w:webHidden/>
          </w:rPr>
          <w:fldChar w:fldCharType="separate"/>
        </w:r>
        <w:r>
          <w:rPr>
            <w:noProof/>
            <w:webHidden/>
          </w:rPr>
          <w:t>14</w:t>
        </w:r>
        <w:r>
          <w:rPr>
            <w:noProof/>
            <w:webHidden/>
          </w:rPr>
          <w:fldChar w:fldCharType="end"/>
        </w:r>
      </w:hyperlink>
    </w:p>
    <w:p w14:paraId="58E7122B" w14:textId="13BF4070" w:rsidR="00C930E9" w:rsidRDefault="003F2179" w:rsidP="003F2179">
      <w:r>
        <w:fldChar w:fldCharType="end"/>
      </w:r>
      <w:r w:rsidR="007C53D3">
        <w:br w:type="page"/>
      </w:r>
    </w:p>
    <w:p w14:paraId="33B0EF3D" w14:textId="77777777" w:rsidR="007C53D3" w:rsidRDefault="007C53D3" w:rsidP="00E17B4E">
      <w:pPr>
        <w:pStyle w:val="Titre1"/>
        <w:jc w:val="center"/>
      </w:pPr>
      <w:bookmarkStart w:id="0" w:name="_Toc165877920"/>
      <w:r>
        <w:lastRenderedPageBreak/>
        <w:t>Analyse prél</w:t>
      </w:r>
      <w:r w:rsidR="00AE470C">
        <w:t>i</w:t>
      </w:r>
      <w:r>
        <w:t>minaire</w:t>
      </w:r>
      <w:bookmarkEnd w:id="0"/>
    </w:p>
    <w:p w14:paraId="25D6B50E" w14:textId="17817009" w:rsidR="00C930E9" w:rsidRPr="00791020" w:rsidRDefault="007C53D3" w:rsidP="00F33098">
      <w:pPr>
        <w:pStyle w:val="Titre2"/>
        <w:jc w:val="center"/>
        <w:rPr>
          <w:i w:val="0"/>
          <w:iCs/>
        </w:rPr>
      </w:pPr>
      <w:bookmarkStart w:id="1" w:name="_Toc165877921"/>
      <w:r w:rsidRPr="00791020">
        <w:rPr>
          <w:i w:val="0"/>
          <w:iCs/>
        </w:rPr>
        <w:t>Introduction</w:t>
      </w:r>
      <w:bookmarkEnd w:id="1"/>
    </w:p>
    <w:p w14:paraId="41AA498F" w14:textId="3C875140" w:rsidR="003B51A5" w:rsidRDefault="003B51A5" w:rsidP="00DC6515">
      <w:pPr>
        <w:rPr>
          <w:i/>
        </w:rPr>
      </w:pPr>
    </w:p>
    <w:p w14:paraId="7A1A131D" w14:textId="7A48AD8A" w:rsidR="00CB24E8" w:rsidRDefault="00CB24E8" w:rsidP="00DC6515">
      <w:pPr>
        <w:rPr>
          <w:iCs/>
        </w:rPr>
      </w:pPr>
      <w:proofErr w:type="spellStart"/>
      <w:r>
        <w:rPr>
          <w:iCs/>
        </w:rPr>
        <w:t>VolScore</w:t>
      </w:r>
      <w:proofErr w:type="spellEnd"/>
      <w:r>
        <w:rPr>
          <w:iCs/>
        </w:rPr>
        <w:t xml:space="preserve"> est une application Web dont l’objectif est de convaincre l’instance dirigeante du volleyball vaudois (SVRV) de la nécessité et de la possibilité de simplifier les opérations de marquage des matches de championnat de volleyball.</w:t>
      </w:r>
    </w:p>
    <w:p w14:paraId="0B712594" w14:textId="77777777" w:rsidR="00CB24E8" w:rsidRDefault="00CB24E8" w:rsidP="00DC6515">
      <w:pPr>
        <w:rPr>
          <w:iCs/>
        </w:rPr>
      </w:pPr>
    </w:p>
    <w:p w14:paraId="34EFB49C" w14:textId="08F71F1C" w:rsidR="00CB24E8" w:rsidRDefault="00CB24E8" w:rsidP="00DC6515">
      <w:pPr>
        <w:rPr>
          <w:iCs/>
        </w:rPr>
      </w:pPr>
      <w:r>
        <w:rPr>
          <w:iCs/>
        </w:rPr>
        <w:t>Une première version a été développée à l’ETML dans le cadre de projets de trimestre. Cette version ne permet globalement que d’enregistrer la formation des équipes, le score en cours de set et les changements de joueurs. L’impression de la feuille de match est encore très lacunaire.</w:t>
      </w:r>
    </w:p>
    <w:p w14:paraId="45430FB1" w14:textId="77777777" w:rsidR="00CB24E8" w:rsidRDefault="00CB24E8" w:rsidP="00DC6515">
      <w:pPr>
        <w:rPr>
          <w:iCs/>
        </w:rPr>
      </w:pPr>
    </w:p>
    <w:p w14:paraId="670ECA17" w14:textId="7C395AD6" w:rsidR="00CB24E8" w:rsidRPr="00737BD6" w:rsidRDefault="00CB24E8" w:rsidP="00DC6515">
      <w:pPr>
        <w:rPr>
          <w:iCs/>
        </w:rPr>
      </w:pPr>
      <w:r>
        <w:rPr>
          <w:iCs/>
        </w:rPr>
        <w:t>Le but de ce projet consiste à ajouter les fonctions nécessaires pour arrive à un niveau de fonctionnalité qui soit montrable à la SVRV.</w:t>
      </w:r>
    </w:p>
    <w:p w14:paraId="6A72230F" w14:textId="77777777" w:rsidR="006E2C58" w:rsidRDefault="006E2C58" w:rsidP="006E2C58">
      <w:pPr>
        <w:rPr>
          <w:szCs w:val="14"/>
        </w:rPr>
      </w:pPr>
    </w:p>
    <w:p w14:paraId="37B7F5E7" w14:textId="77777777" w:rsidR="006E2C58" w:rsidRPr="00791020" w:rsidRDefault="006E2C58" w:rsidP="00E17B4E">
      <w:pPr>
        <w:pStyle w:val="Titre2"/>
        <w:jc w:val="center"/>
        <w:rPr>
          <w:i w:val="0"/>
          <w:iCs/>
        </w:rPr>
      </w:pPr>
      <w:bookmarkStart w:id="2" w:name="_Toc165877922"/>
      <w:r w:rsidRPr="00791020">
        <w:rPr>
          <w:i w:val="0"/>
          <w:iCs/>
        </w:rPr>
        <w:t>Objectifs</w:t>
      </w:r>
      <w:bookmarkEnd w:id="2"/>
    </w:p>
    <w:p w14:paraId="276177A3" w14:textId="77777777" w:rsidR="006E2C58" w:rsidRDefault="006E2C58" w:rsidP="006E2C58">
      <w:pPr>
        <w:rPr>
          <w:szCs w:val="14"/>
        </w:rPr>
      </w:pPr>
    </w:p>
    <w:p w14:paraId="4451548C" w14:textId="7E406E1C" w:rsidR="007C53D3" w:rsidRDefault="007C53D3" w:rsidP="007C53D3">
      <w:pPr>
        <w:rPr>
          <w:szCs w:val="14"/>
        </w:rPr>
      </w:pPr>
    </w:p>
    <w:p w14:paraId="1089D1FA" w14:textId="72543BF1" w:rsidR="00E17B4E" w:rsidRDefault="00970B23" w:rsidP="005B041E">
      <w:pPr>
        <w:pStyle w:val="Titre3"/>
      </w:pPr>
      <w:bookmarkStart w:id="3" w:name="_Toc165877923"/>
      <w:r>
        <w:t>Authentification</w:t>
      </w:r>
      <w:bookmarkEnd w:id="3"/>
    </w:p>
    <w:p w14:paraId="4F6A4437" w14:textId="77777777" w:rsidR="00F06D35" w:rsidRDefault="00F06D35" w:rsidP="00F06D35"/>
    <w:p w14:paraId="2113643C" w14:textId="37D1D7AB" w:rsidR="00F06D35" w:rsidRPr="00F06D35" w:rsidRDefault="00F06D35" w:rsidP="00F06D35">
      <w:r>
        <w:t>Lorsqu’on lance l’app web, l’application demande les informations classiques (</w:t>
      </w:r>
      <w:proofErr w:type="spellStart"/>
      <w:r>
        <w:t>username</w:t>
      </w:r>
      <w:proofErr w:type="spellEnd"/>
      <w:r>
        <w:t xml:space="preserve">, </w:t>
      </w:r>
      <w:proofErr w:type="spellStart"/>
      <w:r>
        <w:t>password</w:t>
      </w:r>
      <w:proofErr w:type="spellEnd"/>
      <w:r>
        <w:t>) pour s’enregistrer sur le site. Si l’utilisateur oublie son MDP, une option de réinitialiser son MDP est disponible et envoie un mail de confirmation.</w:t>
      </w:r>
    </w:p>
    <w:p w14:paraId="2B039E49" w14:textId="77777777" w:rsidR="00E17B4E" w:rsidRPr="00E17B4E" w:rsidRDefault="00E17B4E" w:rsidP="00E17B4E"/>
    <w:p w14:paraId="75455D98" w14:textId="494A277A" w:rsidR="00E17B4E" w:rsidRDefault="00970B23" w:rsidP="009223AC">
      <w:pPr>
        <w:pStyle w:val="Titre3"/>
      </w:pPr>
      <w:bookmarkStart w:id="4" w:name="_Toc165877924"/>
      <w:r>
        <w:t>Gestion d’utilisateurs</w:t>
      </w:r>
      <w:bookmarkEnd w:id="4"/>
    </w:p>
    <w:p w14:paraId="57A12766" w14:textId="77777777" w:rsidR="00F06D35" w:rsidRDefault="00F06D35" w:rsidP="00F06D35"/>
    <w:p w14:paraId="039D86A8" w14:textId="757DD6DD" w:rsidR="00F06D35" w:rsidRPr="00F06D35" w:rsidRDefault="00F06D35" w:rsidP="00F06D35">
      <w:r>
        <w:t>Lorsque je suis admin je peux gérer les comptes de tous les utilisateurs. L’admin est le seul à pouvoir de créer des comptes. L’admin peut désactive</w:t>
      </w:r>
      <w:r w:rsidR="00EA5701">
        <w:t>r</w:t>
      </w:r>
      <w:r>
        <w:t xml:space="preserve"> des comptes mais ne peut pas les supprimer. Il y a une page de </w:t>
      </w:r>
      <w:r w:rsidR="00AA1302">
        <w:t>d’historiques des activités de marquage ou arbitrage.</w:t>
      </w:r>
    </w:p>
    <w:p w14:paraId="52D3FC9E" w14:textId="77777777" w:rsidR="00E17B4E" w:rsidRDefault="00E17B4E" w:rsidP="00E17B4E"/>
    <w:p w14:paraId="73713F58" w14:textId="6960CFBA" w:rsidR="00E17B4E" w:rsidRDefault="00970B23" w:rsidP="00E17B4E">
      <w:pPr>
        <w:pStyle w:val="Titre3"/>
      </w:pPr>
      <w:bookmarkStart w:id="5" w:name="_Toc165877925"/>
      <w:r>
        <w:t>Marquage</w:t>
      </w:r>
      <w:bookmarkEnd w:id="5"/>
    </w:p>
    <w:p w14:paraId="552C7975" w14:textId="77777777" w:rsidR="00AA1302" w:rsidRDefault="00AA1302" w:rsidP="00AA1302"/>
    <w:p w14:paraId="7656C0F6" w14:textId="23FFDA82" w:rsidR="00AA1302" w:rsidRPr="00AA1302" w:rsidRDefault="00AA1302" w:rsidP="00AA1302">
      <w:r>
        <w:t xml:space="preserve">Lorsqu’un compte est connecté avec comme rôle marqueur le bouton « Marquer » est afficher. Une fois le match finis une demande d’authentification </w:t>
      </w:r>
      <w:r w:rsidR="00EA5701">
        <w:t>survient</w:t>
      </w:r>
      <w:r>
        <w:t xml:space="preserve"> et </w:t>
      </w:r>
      <w:r w:rsidR="00EA5701">
        <w:t>génère</w:t>
      </w:r>
      <w:r>
        <w:t xml:space="preserve"> un </w:t>
      </w:r>
      <w:proofErr w:type="spellStart"/>
      <w:r>
        <w:t>token</w:t>
      </w:r>
      <w:proofErr w:type="spellEnd"/>
      <w:r>
        <w:t xml:space="preserve"> qui est la signature de la feuille de match par le marqueur. </w:t>
      </w:r>
    </w:p>
    <w:p w14:paraId="2B92258D" w14:textId="77777777" w:rsidR="00970B23" w:rsidRPr="00970B23" w:rsidRDefault="00970B23" w:rsidP="00970B23"/>
    <w:p w14:paraId="110647B2" w14:textId="373F5AE8" w:rsidR="00E17B4E" w:rsidRDefault="00970B23" w:rsidP="00970B23">
      <w:pPr>
        <w:pStyle w:val="Titre3"/>
      </w:pPr>
      <w:bookmarkStart w:id="6" w:name="_Toc165877926"/>
      <w:r>
        <w:t>Arbitrage</w:t>
      </w:r>
      <w:bookmarkEnd w:id="6"/>
    </w:p>
    <w:p w14:paraId="385521FD" w14:textId="77777777" w:rsidR="00EA5701" w:rsidRDefault="00EA5701" w:rsidP="00EA5701"/>
    <w:p w14:paraId="36C66E2F" w14:textId="3D94B4E0" w:rsidR="00EA5701" w:rsidRPr="00EA5701" w:rsidRDefault="00EA5701" w:rsidP="00EA5701">
      <w:r>
        <w:t xml:space="preserve">Au démarrage d’un match les arbitres peuvent s’annoncer. Pour valider son identité une authentification du compte est </w:t>
      </w:r>
      <w:r w:rsidR="00622917">
        <w:t>là</w:t>
      </w:r>
      <w:r>
        <w:t xml:space="preserve"> pour valider l’arbitre. A la fin du match une autre </w:t>
      </w:r>
      <w:r w:rsidR="00622917">
        <w:t>a</w:t>
      </w:r>
      <w:r>
        <w:t>uthen</w:t>
      </w:r>
      <w:r w:rsidR="00622917">
        <w:t>tification</w:t>
      </w:r>
      <w:r>
        <w:t xml:space="preserve"> </w:t>
      </w:r>
      <w:r w:rsidR="00622917">
        <w:t>vient</w:t>
      </w:r>
      <w:r>
        <w:t xml:space="preserve"> pour valider l’arbitre et génère un </w:t>
      </w:r>
      <w:proofErr w:type="spellStart"/>
      <w:r>
        <w:t>token</w:t>
      </w:r>
      <w:proofErr w:type="spellEnd"/>
      <w:r>
        <w:t xml:space="preserve"> qui est la signature de la feuille de match par </w:t>
      </w:r>
      <w:r w:rsidR="00622917">
        <w:t>l’arbitre.</w:t>
      </w:r>
    </w:p>
    <w:p w14:paraId="460DCBEF" w14:textId="77777777" w:rsidR="00970B23" w:rsidRPr="00970B23" w:rsidRDefault="00970B23" w:rsidP="00970B23"/>
    <w:p w14:paraId="59ED3C54" w14:textId="43EF42BC" w:rsidR="00970B23" w:rsidRDefault="00970B23" w:rsidP="00970B23">
      <w:pPr>
        <w:pStyle w:val="Titre3"/>
      </w:pPr>
      <w:bookmarkStart w:id="7" w:name="_Toc165877927"/>
      <w:r>
        <w:t>Feuille de match</w:t>
      </w:r>
      <w:bookmarkEnd w:id="7"/>
    </w:p>
    <w:p w14:paraId="4677E5ED" w14:textId="77777777" w:rsidR="00EA5701" w:rsidRDefault="00EA5701" w:rsidP="00EA5701"/>
    <w:p w14:paraId="5ED0F738" w14:textId="435D437E" w:rsidR="00EA5701" w:rsidRPr="00EA5701" w:rsidRDefault="00EA5701" w:rsidP="00EA5701">
      <w:r>
        <w:lastRenderedPageBreak/>
        <w:t xml:space="preserve">Un admin peut accéder et consulter la feuille d’un match terminé. Les changements de joueur sont </w:t>
      </w:r>
      <w:r w:rsidR="001F3898">
        <w:t>visibles</w:t>
      </w:r>
      <w:r>
        <w:t xml:space="preserve"> et est comme une feuille de match officielle. Sur la feuille de match il y a un code QR de l’arbitre et le marqueur qui renvoie sur leur profil de compte.</w:t>
      </w:r>
    </w:p>
    <w:p w14:paraId="70A5E710" w14:textId="77777777" w:rsidR="00696758" w:rsidRDefault="00696758" w:rsidP="085619D6">
      <w:pPr>
        <w:spacing w:line="259" w:lineRule="auto"/>
        <w:rPr>
          <w:b/>
          <w:bCs/>
          <w:i/>
          <w:iCs/>
          <w:color w:val="000000" w:themeColor="text1"/>
        </w:rPr>
      </w:pPr>
    </w:p>
    <w:p w14:paraId="17DF80AB" w14:textId="490E812C" w:rsidR="00696758" w:rsidRDefault="00696758" w:rsidP="00F33098">
      <w:pPr>
        <w:pStyle w:val="Titre2"/>
        <w:jc w:val="center"/>
      </w:pPr>
      <w:bookmarkStart w:id="8" w:name="_Toc165877928"/>
      <w:r>
        <w:t>Gestion de projet</w:t>
      </w:r>
      <w:bookmarkEnd w:id="8"/>
    </w:p>
    <w:p w14:paraId="3AB85E28" w14:textId="77777777" w:rsidR="00696758" w:rsidRPr="00696758" w:rsidRDefault="00696758" w:rsidP="00696758"/>
    <w:p w14:paraId="0F706641" w14:textId="2B1474FC" w:rsidR="00696758" w:rsidRDefault="00696758" w:rsidP="00696758">
      <w:r>
        <w:t xml:space="preserve">Pendant le </w:t>
      </w:r>
      <w:r w:rsidR="006D43E7">
        <w:t>TPI</w:t>
      </w:r>
      <w:r>
        <w:t xml:space="preserve"> la méthodologie Agile de SCRUM va être utilisée. Ce qui veut dire que mon travail va devoir intégrer :</w:t>
      </w:r>
    </w:p>
    <w:p w14:paraId="62ADECBD" w14:textId="77777777" w:rsidR="00696758" w:rsidRDefault="00696758" w:rsidP="00696758"/>
    <w:p w14:paraId="3CD5C285" w14:textId="4790639F" w:rsidR="00696758" w:rsidRDefault="00696758" w:rsidP="00696758">
      <w:pPr>
        <w:pStyle w:val="Paragraphedeliste"/>
        <w:numPr>
          <w:ilvl w:val="0"/>
          <w:numId w:val="21"/>
        </w:numPr>
      </w:pPr>
      <w:r>
        <w:t>Un « </w:t>
      </w:r>
      <w:proofErr w:type="spellStart"/>
      <w:r>
        <w:t>daily</w:t>
      </w:r>
      <w:proofErr w:type="spellEnd"/>
      <w:r>
        <w:t xml:space="preserve"> </w:t>
      </w:r>
      <w:proofErr w:type="gramStart"/>
      <w:r>
        <w:t>meeting »</w:t>
      </w:r>
      <w:proofErr w:type="gramEnd"/>
      <w:r>
        <w:t xml:space="preserve"> chaque jour</w:t>
      </w:r>
    </w:p>
    <w:p w14:paraId="0EB3B1E6" w14:textId="374304A7" w:rsidR="00696758" w:rsidRDefault="00696758" w:rsidP="00696758">
      <w:pPr>
        <w:pStyle w:val="Paragraphedeliste"/>
        <w:numPr>
          <w:ilvl w:val="0"/>
          <w:numId w:val="21"/>
        </w:numPr>
      </w:pPr>
      <w:r>
        <w:t xml:space="preserve">Des sprints avec des </w:t>
      </w:r>
      <w:proofErr w:type="spellStart"/>
      <w:r>
        <w:t>users</w:t>
      </w:r>
      <w:proofErr w:type="spellEnd"/>
      <w:r>
        <w:t xml:space="preserve"> stories pour organiser mon travail</w:t>
      </w:r>
    </w:p>
    <w:p w14:paraId="4EF6B34D" w14:textId="6786A916" w:rsidR="00696758" w:rsidRDefault="00696758" w:rsidP="00696758">
      <w:pPr>
        <w:pStyle w:val="Paragraphedeliste"/>
        <w:numPr>
          <w:ilvl w:val="0"/>
          <w:numId w:val="21"/>
        </w:numPr>
      </w:pPr>
      <w:r>
        <w:t xml:space="preserve">Des sprint </w:t>
      </w:r>
      <w:proofErr w:type="spellStart"/>
      <w:r>
        <w:t>review</w:t>
      </w:r>
      <w:proofErr w:type="spellEnd"/>
      <w:r>
        <w:t xml:space="preserve"> a la fin de chaque sprint</w:t>
      </w:r>
    </w:p>
    <w:p w14:paraId="24BF28BC" w14:textId="0916C70C" w:rsidR="00696758" w:rsidRDefault="00696758" w:rsidP="00696758">
      <w:pPr>
        <w:pStyle w:val="Paragraphedeliste"/>
        <w:numPr>
          <w:ilvl w:val="0"/>
          <w:numId w:val="21"/>
        </w:numPr>
      </w:pPr>
      <w:r>
        <w:t>Un journal de travail avec un système de tâche planifiée</w:t>
      </w:r>
    </w:p>
    <w:p w14:paraId="1B18D4BE" w14:textId="77777777" w:rsidR="00696758" w:rsidRDefault="00696758" w:rsidP="00696758">
      <w:pPr>
        <w:pStyle w:val="Paragraphedeliste"/>
      </w:pPr>
    </w:p>
    <w:p w14:paraId="0506AF2D" w14:textId="32447E8D" w:rsidR="00696758" w:rsidRDefault="00696758" w:rsidP="00696758">
      <w:r>
        <w:t xml:space="preserve">Pour intégrer cela l’outil </w:t>
      </w:r>
      <w:proofErr w:type="spellStart"/>
      <w:r>
        <w:t>IceScrum</w:t>
      </w:r>
      <w:proofErr w:type="spellEnd"/>
      <w:r>
        <w:t xml:space="preserve"> est utilisé. </w:t>
      </w:r>
      <w:r w:rsidR="004E459A">
        <w:t xml:space="preserve">Cet outil me permet de gérer un projet Agile et qui me simplifie la gestion du projet. Grâce à cet outil je vais pouvoir créer des sprints, des user stories ainsi que des tâches. </w:t>
      </w:r>
    </w:p>
    <w:p w14:paraId="2530A71F" w14:textId="5688114C" w:rsidR="00AC6925" w:rsidRDefault="00AC6925">
      <w:r>
        <w:br w:type="page"/>
      </w:r>
    </w:p>
    <w:p w14:paraId="7C41AF34" w14:textId="77777777" w:rsidR="007C53D3" w:rsidRDefault="007C53D3" w:rsidP="00F33098">
      <w:pPr>
        <w:pStyle w:val="Titre2"/>
        <w:jc w:val="center"/>
        <w:rPr>
          <w:i w:val="0"/>
        </w:rPr>
      </w:pPr>
      <w:bookmarkStart w:id="9" w:name="_Toc165877929"/>
      <w:r w:rsidRPr="085619D6">
        <w:rPr>
          <w:i w:val="0"/>
        </w:rPr>
        <w:lastRenderedPageBreak/>
        <w:t>Planification</w:t>
      </w:r>
      <w:r w:rsidR="00E63311" w:rsidRPr="085619D6">
        <w:rPr>
          <w:i w:val="0"/>
        </w:rPr>
        <w:t xml:space="preserve"> initiale</w:t>
      </w:r>
      <w:bookmarkEnd w:id="9"/>
    </w:p>
    <w:p w14:paraId="7EEB540D" w14:textId="77777777" w:rsidR="00DB6B0C" w:rsidRPr="00DB6B0C" w:rsidRDefault="00DB6B0C" w:rsidP="00DB6B0C"/>
    <w:p w14:paraId="5A62F1AD" w14:textId="4C19B2FA" w:rsidR="007C1E07" w:rsidRDefault="00B84F9A" w:rsidP="00AE470C">
      <w:pPr>
        <w:rPr>
          <w:iCs/>
          <w:szCs w:val="14"/>
        </w:rPr>
      </w:pPr>
      <w:r>
        <w:rPr>
          <w:iCs/>
          <w:szCs w:val="14"/>
        </w:rPr>
        <w:t>Le projet commence le jeudi 02.05.2024 à 13h10 et finit le lundi 03.06.2024 à 13h50</w:t>
      </w:r>
    </w:p>
    <w:p w14:paraId="346A61DF" w14:textId="77777777" w:rsidR="00DC0FF6" w:rsidRDefault="00DC0FF6" w:rsidP="00AE470C">
      <w:pPr>
        <w:rPr>
          <w:iCs/>
          <w:szCs w:val="14"/>
        </w:rPr>
      </w:pPr>
    </w:p>
    <w:p w14:paraId="5B46816B" w14:textId="362F7286" w:rsidR="00DC0FF6" w:rsidRDefault="00DC0FF6" w:rsidP="00AE470C">
      <w:pPr>
        <w:rPr>
          <w:iCs/>
          <w:szCs w:val="14"/>
        </w:rPr>
      </w:pPr>
      <w:r>
        <w:rPr>
          <w:iCs/>
          <w:szCs w:val="14"/>
        </w:rPr>
        <w:t>Dans une semaine de travail au total il y a 26H de travail reparti comme si dessous. Inclut d’une pause de 15 minutes obligatoire chaque demi-journée.</w:t>
      </w:r>
    </w:p>
    <w:p w14:paraId="00268470" w14:textId="77777777" w:rsidR="00E362F9" w:rsidRDefault="00E362F9" w:rsidP="00AE470C">
      <w:pPr>
        <w:rPr>
          <w:iCs/>
          <w:szCs w:val="14"/>
        </w:rPr>
      </w:pPr>
    </w:p>
    <w:p w14:paraId="3AAD6F2C" w14:textId="72D284C6" w:rsidR="0096674C" w:rsidRDefault="00E362F9" w:rsidP="00AE470C">
      <w:pPr>
        <w:rPr>
          <w:iCs/>
          <w:szCs w:val="14"/>
        </w:rPr>
      </w:pPr>
      <w:r>
        <w:rPr>
          <w:iCs/>
          <w:szCs w:val="14"/>
        </w:rPr>
        <w:t>Pour la gestion de mes heures j’ai à ma disposition 15% Analyse, Implémentation 50%, Test 15%, Documentation</w:t>
      </w:r>
      <w:r w:rsidR="0096674C">
        <w:rPr>
          <w:iCs/>
          <w:szCs w:val="14"/>
        </w:rPr>
        <w:t xml:space="preserve"> 30%</w:t>
      </w:r>
      <w:r>
        <w:rPr>
          <w:iCs/>
          <w:szCs w:val="14"/>
        </w:rPr>
        <w:t>.</w:t>
      </w:r>
    </w:p>
    <w:p w14:paraId="0F80E1EA" w14:textId="77777777" w:rsidR="00DC0FF6" w:rsidRDefault="00DC0FF6" w:rsidP="00AE470C">
      <w:pPr>
        <w:rPr>
          <w:iCs/>
          <w:szCs w:val="14"/>
        </w:rPr>
      </w:pPr>
    </w:p>
    <w:tbl>
      <w:tblPr>
        <w:tblStyle w:val="Grilledutableau"/>
        <w:tblW w:w="9209" w:type="dxa"/>
        <w:tblLayout w:type="fixed"/>
        <w:tblLook w:val="04A0" w:firstRow="1" w:lastRow="0" w:firstColumn="1" w:lastColumn="0" w:noHBand="0" w:noVBand="1"/>
      </w:tblPr>
      <w:tblGrid>
        <w:gridCol w:w="1980"/>
        <w:gridCol w:w="1134"/>
        <w:gridCol w:w="2110"/>
        <w:gridCol w:w="1859"/>
        <w:gridCol w:w="2126"/>
      </w:tblGrid>
      <w:tr w:rsidR="00DC0FF6" w:rsidRPr="004B305F" w14:paraId="4158E095" w14:textId="77777777" w:rsidTr="008B6E75">
        <w:trPr>
          <w:trHeight w:val="271"/>
        </w:trPr>
        <w:tc>
          <w:tcPr>
            <w:tcW w:w="1980" w:type="dxa"/>
            <w:shd w:val="clear" w:color="auto" w:fill="E2EFD9" w:themeFill="accent6" w:themeFillTint="33"/>
          </w:tcPr>
          <w:p w14:paraId="66F78904" w14:textId="77777777" w:rsidR="00DC0FF6" w:rsidRPr="004B305F" w:rsidRDefault="00DC0FF6" w:rsidP="008B6E75">
            <w:pPr>
              <w:rPr>
                <w:iCs/>
                <w:szCs w:val="14"/>
              </w:rPr>
            </w:pPr>
            <w:r w:rsidRPr="004B305F">
              <w:rPr>
                <w:iCs/>
                <w:szCs w:val="14"/>
              </w:rPr>
              <w:t>Lundi</w:t>
            </w:r>
          </w:p>
        </w:tc>
        <w:tc>
          <w:tcPr>
            <w:tcW w:w="1134" w:type="dxa"/>
            <w:shd w:val="clear" w:color="auto" w:fill="E2EFD9" w:themeFill="accent6" w:themeFillTint="33"/>
          </w:tcPr>
          <w:p w14:paraId="41505D62" w14:textId="77777777" w:rsidR="00DC0FF6" w:rsidRPr="004B305F" w:rsidRDefault="00DC0FF6" w:rsidP="008B6E75">
            <w:pPr>
              <w:rPr>
                <w:iCs/>
                <w:szCs w:val="14"/>
              </w:rPr>
            </w:pPr>
            <w:r w:rsidRPr="004B305F">
              <w:rPr>
                <w:iCs/>
                <w:szCs w:val="14"/>
              </w:rPr>
              <w:t>Mardi</w:t>
            </w:r>
          </w:p>
        </w:tc>
        <w:tc>
          <w:tcPr>
            <w:tcW w:w="2110" w:type="dxa"/>
            <w:shd w:val="clear" w:color="auto" w:fill="E2EFD9" w:themeFill="accent6" w:themeFillTint="33"/>
          </w:tcPr>
          <w:p w14:paraId="431B46E7" w14:textId="77777777" w:rsidR="00DC0FF6" w:rsidRPr="004B305F" w:rsidRDefault="00DC0FF6" w:rsidP="008B6E75">
            <w:pPr>
              <w:rPr>
                <w:iCs/>
                <w:szCs w:val="14"/>
              </w:rPr>
            </w:pPr>
            <w:r w:rsidRPr="004B305F">
              <w:rPr>
                <w:iCs/>
                <w:szCs w:val="14"/>
              </w:rPr>
              <w:t>Mercredi</w:t>
            </w:r>
          </w:p>
        </w:tc>
        <w:tc>
          <w:tcPr>
            <w:tcW w:w="1859" w:type="dxa"/>
            <w:shd w:val="clear" w:color="auto" w:fill="E2EFD9" w:themeFill="accent6" w:themeFillTint="33"/>
          </w:tcPr>
          <w:p w14:paraId="087BDEA4" w14:textId="77777777" w:rsidR="00DC0FF6" w:rsidRPr="004B305F" w:rsidRDefault="00DC0FF6" w:rsidP="008B6E75">
            <w:pPr>
              <w:rPr>
                <w:iCs/>
                <w:szCs w:val="14"/>
              </w:rPr>
            </w:pPr>
            <w:r w:rsidRPr="004B305F">
              <w:rPr>
                <w:iCs/>
                <w:szCs w:val="14"/>
              </w:rPr>
              <w:t>Jeudi</w:t>
            </w:r>
          </w:p>
        </w:tc>
        <w:tc>
          <w:tcPr>
            <w:tcW w:w="2126" w:type="dxa"/>
            <w:shd w:val="clear" w:color="auto" w:fill="E2EFD9" w:themeFill="accent6" w:themeFillTint="33"/>
          </w:tcPr>
          <w:p w14:paraId="13190170" w14:textId="77777777" w:rsidR="00DC0FF6" w:rsidRPr="004B305F" w:rsidRDefault="00DC0FF6" w:rsidP="008B6E75">
            <w:pPr>
              <w:rPr>
                <w:iCs/>
                <w:szCs w:val="14"/>
              </w:rPr>
            </w:pPr>
            <w:r w:rsidRPr="004B305F">
              <w:rPr>
                <w:iCs/>
                <w:szCs w:val="14"/>
              </w:rPr>
              <w:t>Vendredi</w:t>
            </w:r>
          </w:p>
        </w:tc>
      </w:tr>
      <w:tr w:rsidR="00DC0FF6" w:rsidRPr="004B305F" w14:paraId="26A65DFD" w14:textId="77777777" w:rsidTr="008B6E75">
        <w:trPr>
          <w:trHeight w:val="1388"/>
        </w:trPr>
        <w:tc>
          <w:tcPr>
            <w:tcW w:w="1980" w:type="dxa"/>
          </w:tcPr>
          <w:p w14:paraId="09AC8521" w14:textId="77777777" w:rsidR="00DC0FF6" w:rsidRPr="004B305F" w:rsidRDefault="00DC0FF6" w:rsidP="008B6E75">
            <w:pPr>
              <w:rPr>
                <w:iCs/>
                <w:szCs w:val="14"/>
              </w:rPr>
            </w:pPr>
            <w:r w:rsidRPr="004B305F">
              <w:rPr>
                <w:iCs/>
                <w:szCs w:val="14"/>
              </w:rPr>
              <w:t>8H00–12h20</w:t>
            </w:r>
          </w:p>
          <w:p w14:paraId="3A7C0407" w14:textId="77777777" w:rsidR="00DC0FF6" w:rsidRDefault="00DC0FF6" w:rsidP="008B6E75">
            <w:pPr>
              <w:rPr>
                <w:iCs/>
                <w:szCs w:val="14"/>
              </w:rPr>
            </w:pPr>
            <w:r w:rsidRPr="004B305F">
              <w:rPr>
                <w:iCs/>
                <w:szCs w:val="14"/>
              </w:rPr>
              <w:t>13h10–15h50</w:t>
            </w:r>
          </w:p>
          <w:p w14:paraId="42B34D7F" w14:textId="77777777" w:rsidR="00DC0FF6" w:rsidRPr="004B305F" w:rsidRDefault="00DC0FF6" w:rsidP="008B6E75">
            <w:pPr>
              <w:rPr>
                <w:iCs/>
                <w:szCs w:val="14"/>
              </w:rPr>
            </w:pPr>
          </w:p>
        </w:tc>
        <w:tc>
          <w:tcPr>
            <w:tcW w:w="1134" w:type="dxa"/>
          </w:tcPr>
          <w:p w14:paraId="73B0C984" w14:textId="77777777" w:rsidR="00DC0FF6" w:rsidRPr="004B305F" w:rsidRDefault="00DC0FF6" w:rsidP="008B6E75">
            <w:pPr>
              <w:rPr>
                <w:iCs/>
                <w:szCs w:val="14"/>
              </w:rPr>
            </w:pPr>
          </w:p>
        </w:tc>
        <w:tc>
          <w:tcPr>
            <w:tcW w:w="2110" w:type="dxa"/>
          </w:tcPr>
          <w:p w14:paraId="602FB8A0" w14:textId="77777777" w:rsidR="00DC0FF6" w:rsidRDefault="00DC0FF6" w:rsidP="008B6E75">
            <w:pPr>
              <w:rPr>
                <w:iCs/>
                <w:szCs w:val="14"/>
              </w:rPr>
            </w:pPr>
            <w:r>
              <w:rPr>
                <w:iCs/>
                <w:szCs w:val="14"/>
              </w:rPr>
              <w:t>8H00 – 11h30</w:t>
            </w:r>
          </w:p>
          <w:p w14:paraId="21CAACB7" w14:textId="77777777" w:rsidR="00DC0FF6" w:rsidRPr="004B305F" w:rsidRDefault="00DC0FF6" w:rsidP="008B6E75">
            <w:pPr>
              <w:rPr>
                <w:iCs/>
                <w:szCs w:val="14"/>
              </w:rPr>
            </w:pPr>
            <w:r>
              <w:rPr>
                <w:iCs/>
                <w:szCs w:val="14"/>
              </w:rPr>
              <w:t>13h10 -16h40</w:t>
            </w:r>
          </w:p>
        </w:tc>
        <w:tc>
          <w:tcPr>
            <w:tcW w:w="1859" w:type="dxa"/>
          </w:tcPr>
          <w:p w14:paraId="7750B31B" w14:textId="77777777" w:rsidR="00DC0FF6" w:rsidRPr="004B305F" w:rsidRDefault="00DC0FF6" w:rsidP="008B6E75">
            <w:pPr>
              <w:rPr>
                <w:iCs/>
                <w:szCs w:val="14"/>
              </w:rPr>
            </w:pPr>
            <w:r>
              <w:rPr>
                <w:iCs/>
                <w:szCs w:val="14"/>
              </w:rPr>
              <w:t>13H10 -16h40</w:t>
            </w:r>
          </w:p>
        </w:tc>
        <w:tc>
          <w:tcPr>
            <w:tcW w:w="2126" w:type="dxa"/>
          </w:tcPr>
          <w:p w14:paraId="6DF40FB6" w14:textId="77777777" w:rsidR="00DC0FF6" w:rsidRDefault="00DC0FF6" w:rsidP="008B6E75">
            <w:pPr>
              <w:rPr>
                <w:iCs/>
                <w:szCs w:val="14"/>
              </w:rPr>
            </w:pPr>
            <w:r>
              <w:rPr>
                <w:iCs/>
                <w:szCs w:val="14"/>
              </w:rPr>
              <w:t>8H00 – 12h20</w:t>
            </w:r>
          </w:p>
          <w:p w14:paraId="470BB187" w14:textId="77777777" w:rsidR="00DC0FF6" w:rsidRPr="004B305F" w:rsidRDefault="00DC0FF6" w:rsidP="008B6E75">
            <w:pPr>
              <w:rPr>
                <w:iCs/>
                <w:szCs w:val="14"/>
              </w:rPr>
            </w:pPr>
            <w:r>
              <w:rPr>
                <w:iCs/>
                <w:szCs w:val="14"/>
              </w:rPr>
              <w:t>13h10 – 16h40</w:t>
            </w:r>
          </w:p>
        </w:tc>
      </w:tr>
    </w:tbl>
    <w:p w14:paraId="4554F2E8" w14:textId="77777777" w:rsidR="00DC0FF6" w:rsidRPr="00EE645E" w:rsidRDefault="00DC0FF6" w:rsidP="00AE470C">
      <w:pPr>
        <w:rPr>
          <w:iCs/>
          <w:szCs w:val="14"/>
        </w:rPr>
      </w:pPr>
    </w:p>
    <w:p w14:paraId="363246E5" w14:textId="77777777" w:rsidR="00EE645E" w:rsidRDefault="00EE645E" w:rsidP="00AE470C">
      <w:pPr>
        <w:rPr>
          <w:i/>
          <w:iCs/>
          <w:szCs w:val="14"/>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400"/>
      </w:tblGrid>
      <w:tr w:rsidR="00F40D9C" w:rsidRPr="005D072F" w14:paraId="313F662E"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412D93" w14:textId="77777777" w:rsidR="00240509" w:rsidRPr="005D072F" w:rsidRDefault="00240509" w:rsidP="00E87773">
            <w:pPr>
              <w:autoSpaceDE w:val="0"/>
              <w:autoSpaceDN w:val="0"/>
              <w:adjustRightInd w:val="0"/>
              <w:ind w:left="7"/>
              <w:rPr>
                <w:rFonts w:cstheme="minorHAnsi"/>
                <w:b/>
              </w:rPr>
            </w:pPr>
            <w:r w:rsidRPr="005D072F">
              <w:rPr>
                <w:rFonts w:cstheme="minorHAnsi"/>
                <w:b/>
              </w:rPr>
              <w:t>Période de réalisation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7E3EE4" w14:textId="77777777" w:rsidR="00240509" w:rsidRPr="00240509" w:rsidRDefault="00240509" w:rsidP="00240509">
            <w:pPr>
              <w:autoSpaceDE w:val="0"/>
              <w:autoSpaceDN w:val="0"/>
              <w:adjustRightInd w:val="0"/>
              <w:rPr>
                <w:rFonts w:cstheme="minorHAnsi"/>
              </w:rPr>
            </w:pPr>
            <w:r w:rsidRPr="00240509">
              <w:rPr>
                <w:rFonts w:cstheme="minorHAnsi"/>
              </w:rPr>
              <w:t>02.05.2024 - 03.05.2024</w:t>
            </w:r>
          </w:p>
        </w:tc>
      </w:tr>
      <w:tr w:rsidR="00F40D9C" w:rsidRPr="005D072F" w14:paraId="5F076CBD"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3FB2C6" w14:textId="77777777" w:rsidR="00240509" w:rsidRPr="005D072F" w:rsidRDefault="00240509" w:rsidP="00240509">
            <w:pPr>
              <w:autoSpaceDE w:val="0"/>
              <w:autoSpaceDN w:val="0"/>
              <w:adjustRightInd w:val="0"/>
              <w:ind w:left="7"/>
              <w:rPr>
                <w:rFonts w:cstheme="minorHAnsi"/>
                <w:b/>
              </w:rPr>
            </w:pPr>
            <w:r w:rsidRPr="005D072F">
              <w:rPr>
                <w:rFonts w:cstheme="minorHAnsi"/>
                <w:b/>
              </w:rPr>
              <w:t>Horaire de travail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BA3B61" w14:textId="77777777" w:rsidR="00240509" w:rsidRDefault="00240509" w:rsidP="00E87773">
            <w:pPr>
              <w:autoSpaceDE w:val="0"/>
              <w:autoSpaceDN w:val="0"/>
              <w:adjustRightInd w:val="0"/>
              <w:rPr>
                <w:rFonts w:cstheme="minorHAnsi"/>
              </w:rPr>
            </w:pPr>
            <w:r w:rsidRPr="00240509">
              <w:rPr>
                <w:rFonts w:cstheme="minorHAnsi"/>
                <w:b/>
                <w:bCs/>
              </w:rPr>
              <w:t>Lundi</w:t>
            </w:r>
            <w:r>
              <w:rPr>
                <w:rFonts w:cstheme="minorHAnsi"/>
              </w:rPr>
              <w:t> : 8 périodes de 45mins</w:t>
            </w:r>
          </w:p>
          <w:p w14:paraId="7984F631" w14:textId="77777777" w:rsidR="00240509" w:rsidRDefault="00240509" w:rsidP="00E87773">
            <w:pPr>
              <w:autoSpaceDE w:val="0"/>
              <w:autoSpaceDN w:val="0"/>
              <w:adjustRightInd w:val="0"/>
              <w:rPr>
                <w:rFonts w:cstheme="minorHAnsi"/>
              </w:rPr>
            </w:pPr>
            <w:r w:rsidRPr="00240509">
              <w:rPr>
                <w:rFonts w:cstheme="minorHAnsi"/>
                <w:b/>
                <w:bCs/>
              </w:rPr>
              <w:t>Mardi</w:t>
            </w:r>
            <w:r>
              <w:rPr>
                <w:rFonts w:cstheme="minorHAnsi"/>
              </w:rPr>
              <w:t> : 0 périodes</w:t>
            </w:r>
          </w:p>
          <w:p w14:paraId="7CE59CAD" w14:textId="77777777" w:rsidR="00240509" w:rsidRDefault="00240509" w:rsidP="00E87773">
            <w:pPr>
              <w:autoSpaceDE w:val="0"/>
              <w:autoSpaceDN w:val="0"/>
              <w:adjustRightInd w:val="0"/>
              <w:rPr>
                <w:rFonts w:cstheme="minorHAnsi"/>
              </w:rPr>
            </w:pPr>
            <w:r w:rsidRPr="00240509">
              <w:rPr>
                <w:rFonts w:cstheme="minorHAnsi"/>
                <w:b/>
                <w:bCs/>
              </w:rPr>
              <w:t>Mercredi</w:t>
            </w:r>
            <w:r>
              <w:rPr>
                <w:rFonts w:cstheme="minorHAnsi"/>
              </w:rPr>
              <w:t> : 8 périodes de 45mins</w:t>
            </w:r>
          </w:p>
          <w:p w14:paraId="0FB881D3" w14:textId="77777777" w:rsidR="00240509" w:rsidRDefault="00240509" w:rsidP="00E87773">
            <w:pPr>
              <w:autoSpaceDE w:val="0"/>
              <w:autoSpaceDN w:val="0"/>
              <w:adjustRightInd w:val="0"/>
              <w:rPr>
                <w:rFonts w:cstheme="minorHAnsi"/>
              </w:rPr>
            </w:pPr>
            <w:r w:rsidRPr="00240509">
              <w:rPr>
                <w:rFonts w:cstheme="minorHAnsi"/>
                <w:b/>
                <w:bCs/>
              </w:rPr>
              <w:t>Jeudi</w:t>
            </w:r>
            <w:r>
              <w:rPr>
                <w:rFonts w:cstheme="minorHAnsi"/>
              </w:rPr>
              <w:t> : 4 périodes de 45mins</w:t>
            </w:r>
          </w:p>
          <w:p w14:paraId="34594190" w14:textId="77777777" w:rsidR="00240509" w:rsidRDefault="00240509" w:rsidP="00E87773">
            <w:pPr>
              <w:autoSpaceDE w:val="0"/>
              <w:autoSpaceDN w:val="0"/>
              <w:adjustRightInd w:val="0"/>
              <w:rPr>
                <w:rFonts w:cstheme="minorHAnsi"/>
              </w:rPr>
            </w:pPr>
            <w:r w:rsidRPr="00240509">
              <w:rPr>
                <w:rFonts w:cstheme="minorHAnsi"/>
                <w:b/>
                <w:bCs/>
              </w:rPr>
              <w:t>Vendredi</w:t>
            </w:r>
            <w:r>
              <w:rPr>
                <w:rFonts w:cstheme="minorHAnsi"/>
              </w:rPr>
              <w:t> : 9 périodes de 45mins</w:t>
            </w:r>
          </w:p>
          <w:p w14:paraId="5F34F6D8" w14:textId="77777777" w:rsidR="00240509" w:rsidRDefault="00240509" w:rsidP="00E87773">
            <w:pPr>
              <w:autoSpaceDE w:val="0"/>
              <w:autoSpaceDN w:val="0"/>
              <w:adjustRightInd w:val="0"/>
              <w:rPr>
                <w:rFonts w:cstheme="minorHAnsi"/>
              </w:rPr>
            </w:pPr>
            <w:r w:rsidRPr="00240509">
              <w:rPr>
                <w:rFonts w:cstheme="minorHAnsi"/>
                <w:b/>
                <w:bCs/>
              </w:rPr>
              <w:t>Total par semaine normal</w:t>
            </w:r>
            <w:r>
              <w:rPr>
                <w:rFonts w:cstheme="minorHAnsi"/>
              </w:rPr>
              <w:t> : 29 périodes</w:t>
            </w:r>
          </w:p>
          <w:p w14:paraId="0DEEABE4" w14:textId="77777777" w:rsidR="00240509" w:rsidRDefault="00240509" w:rsidP="00E87773">
            <w:pPr>
              <w:autoSpaceDE w:val="0"/>
              <w:autoSpaceDN w:val="0"/>
              <w:adjustRightInd w:val="0"/>
              <w:rPr>
                <w:rFonts w:cstheme="minorHAnsi"/>
              </w:rPr>
            </w:pPr>
          </w:p>
          <w:p w14:paraId="2F5093BC" w14:textId="53DF189E" w:rsidR="004E0ABB" w:rsidRDefault="004E0ABB" w:rsidP="00E87773">
            <w:pPr>
              <w:autoSpaceDE w:val="0"/>
              <w:autoSpaceDN w:val="0"/>
              <w:adjustRightInd w:val="0"/>
              <w:rPr>
                <w:rFonts w:cstheme="minorHAnsi"/>
              </w:rPr>
            </w:pPr>
            <w:r w:rsidRPr="004E0ABB">
              <w:rPr>
                <w:rFonts w:cstheme="minorHAnsi"/>
                <w:b/>
                <w:bCs/>
              </w:rPr>
              <w:t>Congé</w:t>
            </w:r>
            <w:r>
              <w:rPr>
                <w:rFonts w:cstheme="minorHAnsi"/>
              </w:rPr>
              <w:t> :</w:t>
            </w:r>
          </w:p>
          <w:p w14:paraId="604B8203" w14:textId="77777777" w:rsidR="004E0ABB" w:rsidRDefault="004E0ABB" w:rsidP="00E87773">
            <w:pPr>
              <w:autoSpaceDE w:val="0"/>
              <w:autoSpaceDN w:val="0"/>
              <w:adjustRightInd w:val="0"/>
              <w:rPr>
                <w:rFonts w:cstheme="minorHAnsi"/>
              </w:rPr>
            </w:pPr>
          </w:p>
          <w:p w14:paraId="526AC75D" w14:textId="4F916A78" w:rsidR="006F2373" w:rsidRDefault="006F2373" w:rsidP="00E87773">
            <w:pPr>
              <w:autoSpaceDE w:val="0"/>
              <w:autoSpaceDN w:val="0"/>
              <w:adjustRightInd w:val="0"/>
              <w:rPr>
                <w:rFonts w:cstheme="minorHAnsi"/>
              </w:rPr>
            </w:pPr>
            <w:r>
              <w:rPr>
                <w:rFonts w:cstheme="minorHAnsi"/>
                <w:b/>
                <w:bCs/>
              </w:rPr>
              <w:t>Pont de l’Ascension </w:t>
            </w:r>
            <w:r>
              <w:rPr>
                <w:rFonts w:cstheme="minorHAnsi"/>
              </w:rPr>
              <w:t xml:space="preserve">: du </w:t>
            </w:r>
            <w:proofErr w:type="spellStart"/>
            <w:r>
              <w:rPr>
                <w:rFonts w:cstheme="minorHAnsi"/>
              </w:rPr>
              <w:t>je</w:t>
            </w:r>
            <w:proofErr w:type="spellEnd"/>
            <w:r>
              <w:rPr>
                <w:rFonts w:cstheme="minorHAnsi"/>
              </w:rPr>
              <w:t xml:space="preserve">. 9 mai </w:t>
            </w:r>
            <w:proofErr w:type="gramStart"/>
            <w:r>
              <w:rPr>
                <w:rFonts w:cstheme="minorHAnsi"/>
              </w:rPr>
              <w:t>au di</w:t>
            </w:r>
            <w:proofErr w:type="gramEnd"/>
            <w:r>
              <w:rPr>
                <w:rFonts w:cstheme="minorHAnsi"/>
              </w:rPr>
              <w:t>. 12 mai 2024</w:t>
            </w:r>
            <w:r w:rsidR="00230716">
              <w:rPr>
                <w:rFonts w:cstheme="minorHAnsi"/>
              </w:rPr>
              <w:t xml:space="preserve"> (-13 périodes)</w:t>
            </w:r>
          </w:p>
          <w:p w14:paraId="64A31271" w14:textId="6529A88D" w:rsidR="00240509" w:rsidRPr="005D072F" w:rsidRDefault="006F2373" w:rsidP="00E87773">
            <w:pPr>
              <w:autoSpaceDE w:val="0"/>
              <w:autoSpaceDN w:val="0"/>
              <w:adjustRightInd w:val="0"/>
              <w:rPr>
                <w:rFonts w:cstheme="minorHAnsi"/>
              </w:rPr>
            </w:pPr>
            <w:r>
              <w:rPr>
                <w:rFonts w:cstheme="minorHAnsi"/>
                <w:b/>
                <w:bCs/>
              </w:rPr>
              <w:t>Lundi de Pentecôte </w:t>
            </w:r>
            <w:r>
              <w:rPr>
                <w:rFonts w:cstheme="minorHAnsi"/>
              </w:rPr>
              <w:t xml:space="preserve">: </w:t>
            </w:r>
            <w:r w:rsidR="00230716">
              <w:rPr>
                <w:rFonts w:cstheme="minorHAnsi"/>
              </w:rPr>
              <w:t>lu. 20 mai 2024 (-8 périodes)</w:t>
            </w:r>
          </w:p>
        </w:tc>
      </w:tr>
      <w:tr w:rsidR="00F40D9C" w:rsidRPr="005D072F" w14:paraId="5DD81002" w14:textId="77777777" w:rsidTr="00F40D9C">
        <w:trPr>
          <w:trHeight w:val="260"/>
        </w:trPr>
        <w:tc>
          <w:tcPr>
            <w:tcW w:w="2809"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AE379E2" w14:textId="77777777" w:rsidR="00240509" w:rsidRPr="005D072F" w:rsidRDefault="00240509" w:rsidP="00E87773">
            <w:pPr>
              <w:autoSpaceDE w:val="0"/>
              <w:autoSpaceDN w:val="0"/>
              <w:adjustRightInd w:val="0"/>
              <w:ind w:left="7"/>
              <w:rPr>
                <w:rFonts w:cstheme="minorHAnsi"/>
                <w:b/>
              </w:rPr>
            </w:pPr>
            <w:r w:rsidRPr="005D072F">
              <w:rPr>
                <w:rFonts w:cstheme="minorHAnsi"/>
                <w:b/>
              </w:rPr>
              <w:t>Nombre d'heures :</w:t>
            </w:r>
          </w:p>
        </w:tc>
        <w:tc>
          <w:tcPr>
            <w:tcW w:w="64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C7AA2B" w14:textId="447C2EB8" w:rsidR="00240509" w:rsidRPr="005D072F" w:rsidRDefault="00B84F9A" w:rsidP="00E87773">
            <w:pPr>
              <w:autoSpaceDE w:val="0"/>
              <w:autoSpaceDN w:val="0"/>
              <w:adjustRightInd w:val="0"/>
              <w:rPr>
                <w:rFonts w:cstheme="minorHAnsi"/>
              </w:rPr>
            </w:pPr>
            <w:r>
              <w:rPr>
                <w:rFonts w:cstheme="minorHAnsi"/>
              </w:rPr>
              <w:t>88H</w:t>
            </w:r>
          </w:p>
        </w:tc>
      </w:tr>
    </w:tbl>
    <w:p w14:paraId="03564E48" w14:textId="77777777" w:rsidR="00F37480" w:rsidRPr="00DC0FF6" w:rsidRDefault="00F37480" w:rsidP="00AE470C">
      <w:pPr>
        <w:rPr>
          <w:szCs w:val="14"/>
        </w:rPr>
      </w:pPr>
    </w:p>
    <w:p w14:paraId="6F0A6920" w14:textId="1697E064" w:rsidR="00764342" w:rsidRDefault="00764342" w:rsidP="00AE470C">
      <w:pPr>
        <w:rPr>
          <w:i/>
          <w:iCs/>
          <w:szCs w:val="14"/>
        </w:rPr>
      </w:pPr>
    </w:p>
    <w:p w14:paraId="72772A1A" w14:textId="5FECA950" w:rsidR="009326CA" w:rsidRDefault="009326CA" w:rsidP="001E6393">
      <w:pPr>
        <w:pStyle w:val="Titre3"/>
      </w:pPr>
      <w:bookmarkStart w:id="10" w:name="_Toc165877930"/>
      <w:r>
        <w:t>Sprint</w:t>
      </w:r>
      <w:bookmarkEnd w:id="10"/>
    </w:p>
    <w:p w14:paraId="799FFB9E" w14:textId="55495AB1" w:rsidR="009326CA" w:rsidRDefault="009326CA" w:rsidP="009326CA"/>
    <w:p w14:paraId="14FA3D22" w14:textId="1926C2C6" w:rsidR="00DC0FF6" w:rsidRDefault="00DC0FF6" w:rsidP="009326CA">
      <w:r>
        <w:t xml:space="preserve">Pour </w:t>
      </w:r>
      <w:r w:rsidR="00E362F9">
        <w:t>ce</w:t>
      </w:r>
      <w:r>
        <w:t xml:space="preserve"> projet il y a qu’un seul mois </w:t>
      </w:r>
      <w:r w:rsidR="00E362F9">
        <w:t>à</w:t>
      </w:r>
      <w:r>
        <w:t xml:space="preserve"> disposition et ce qui a été choisis c’est de faire des sprints d’</w:t>
      </w:r>
      <w:r w:rsidR="00E362F9">
        <w:t>à</w:t>
      </w:r>
      <w:r>
        <w:t xml:space="preserve"> peu </w:t>
      </w:r>
      <w:r w:rsidR="00E362F9">
        <w:t>près</w:t>
      </w:r>
      <w:r>
        <w:t xml:space="preserve"> 1 semaine</w:t>
      </w:r>
      <w:r w:rsidR="00801440">
        <w:t xml:space="preserve">. Cette façon de faire me permet d’avoir plus de retour sur mes user stories ou autre conseil sur mon travail. </w:t>
      </w:r>
      <w:r w:rsidR="004204F3">
        <w:t>Les retours</w:t>
      </w:r>
      <w:r w:rsidR="00801440">
        <w:t xml:space="preserve"> </w:t>
      </w:r>
      <w:r w:rsidR="004204F3">
        <w:t>des rétrospectives</w:t>
      </w:r>
      <w:r w:rsidR="00801440">
        <w:t xml:space="preserve"> à la fin me sont très utiles.</w:t>
      </w:r>
      <w:r w:rsidR="004204F3">
        <w:t xml:space="preserve"> Pour les Sprint </w:t>
      </w:r>
      <w:proofErr w:type="spellStart"/>
      <w:r w:rsidR="004204F3">
        <w:t>Review</w:t>
      </w:r>
      <w:proofErr w:type="spellEnd"/>
      <w:r w:rsidR="004204F3">
        <w:t xml:space="preserve"> je vais les planifier chaque vendredi en fin de sprint sauf pour la </w:t>
      </w:r>
      <w:r w:rsidR="001E6393">
        <w:t>première semaine où il y a le pont qui m’y empêche. Je ne l’inscris pas dans les sprints mais en même temps que j’avance sur le projet je documente mon rapport.</w:t>
      </w:r>
    </w:p>
    <w:p w14:paraId="4F313BB9" w14:textId="77777777" w:rsidR="00DC0FF6" w:rsidRPr="009326CA" w:rsidRDefault="00DC0FF6" w:rsidP="009326CA"/>
    <w:p w14:paraId="04ED239B" w14:textId="77777777" w:rsidR="004204F3" w:rsidRPr="00622917" w:rsidRDefault="009326CA" w:rsidP="00622917">
      <w:pPr>
        <w:pStyle w:val="Titre4"/>
        <w:rPr>
          <w:b/>
          <w:bCs/>
          <w:i w:val="0"/>
          <w:iCs/>
          <w:u w:val="none"/>
        </w:rPr>
      </w:pPr>
      <w:r w:rsidRPr="00622917">
        <w:rPr>
          <w:b/>
          <w:bCs/>
          <w:i w:val="0"/>
          <w:iCs/>
          <w:u w:val="none"/>
        </w:rPr>
        <w:t>Sprint 1 (</w:t>
      </w:r>
      <w:r w:rsidR="00DD019E" w:rsidRPr="00622917">
        <w:rPr>
          <w:b/>
          <w:bCs/>
          <w:i w:val="0"/>
          <w:iCs/>
          <w:u w:val="none"/>
        </w:rPr>
        <w:t>02.05</w:t>
      </w:r>
      <w:r w:rsidRPr="00622917">
        <w:rPr>
          <w:b/>
          <w:bCs/>
          <w:i w:val="0"/>
          <w:iCs/>
          <w:u w:val="none"/>
        </w:rPr>
        <w:t xml:space="preserve"> – 10.</w:t>
      </w:r>
      <w:r w:rsidR="00DD019E" w:rsidRPr="00622917">
        <w:rPr>
          <w:b/>
          <w:bCs/>
          <w:i w:val="0"/>
          <w:iCs/>
          <w:u w:val="none"/>
        </w:rPr>
        <w:t>05</w:t>
      </w:r>
      <w:r w:rsidRPr="00622917">
        <w:rPr>
          <w:b/>
          <w:bCs/>
          <w:i w:val="0"/>
          <w:iCs/>
          <w:u w:val="none"/>
        </w:rPr>
        <w:t>)</w:t>
      </w:r>
    </w:p>
    <w:p w14:paraId="20DE6765" w14:textId="047A9F8B" w:rsidR="006E2C58" w:rsidRDefault="00652EDE" w:rsidP="00AE470C">
      <w:pPr>
        <w:rPr>
          <w:bCs/>
          <w:szCs w:val="14"/>
        </w:rPr>
      </w:pPr>
      <w:r>
        <w:rPr>
          <w:bCs/>
          <w:szCs w:val="14"/>
        </w:rPr>
        <w:t>Points à réaliser lors de se sprint :</w:t>
      </w:r>
    </w:p>
    <w:p w14:paraId="0C8BD153" w14:textId="77777777" w:rsidR="004204F3" w:rsidRDefault="004204F3" w:rsidP="00AE470C">
      <w:pPr>
        <w:rPr>
          <w:bCs/>
          <w:szCs w:val="14"/>
        </w:rPr>
      </w:pPr>
    </w:p>
    <w:p w14:paraId="1912FFC7" w14:textId="133A03EB" w:rsidR="004204F3" w:rsidRDefault="004204F3" w:rsidP="004204F3">
      <w:pPr>
        <w:pStyle w:val="Paragraphedeliste"/>
        <w:numPr>
          <w:ilvl w:val="0"/>
          <w:numId w:val="37"/>
        </w:numPr>
        <w:rPr>
          <w:bCs/>
          <w:szCs w:val="14"/>
        </w:rPr>
      </w:pPr>
      <w:r>
        <w:rPr>
          <w:bCs/>
          <w:szCs w:val="14"/>
        </w:rPr>
        <w:lastRenderedPageBreak/>
        <w:t>Finir la partie analyse du rapport points 1 et 2</w:t>
      </w:r>
    </w:p>
    <w:p w14:paraId="43CC7FB8" w14:textId="2D9D4015" w:rsidR="004204F3" w:rsidRDefault="004204F3" w:rsidP="004204F3">
      <w:pPr>
        <w:pStyle w:val="Paragraphedeliste"/>
        <w:numPr>
          <w:ilvl w:val="0"/>
          <w:numId w:val="37"/>
        </w:numPr>
        <w:rPr>
          <w:bCs/>
          <w:szCs w:val="14"/>
        </w:rPr>
      </w:pPr>
      <w:r>
        <w:rPr>
          <w:bCs/>
          <w:szCs w:val="14"/>
        </w:rPr>
        <w:t xml:space="preserve">Les user stories sont définis sur </w:t>
      </w:r>
      <w:proofErr w:type="spellStart"/>
      <w:r>
        <w:rPr>
          <w:bCs/>
          <w:szCs w:val="14"/>
        </w:rPr>
        <w:t>IceScrum</w:t>
      </w:r>
      <w:proofErr w:type="spellEnd"/>
      <w:r>
        <w:rPr>
          <w:bCs/>
          <w:szCs w:val="14"/>
        </w:rPr>
        <w:t xml:space="preserve">. Tests d’acceptance créer sur chaque </w:t>
      </w:r>
      <w:proofErr w:type="spellStart"/>
      <w:r>
        <w:rPr>
          <w:bCs/>
          <w:szCs w:val="14"/>
        </w:rPr>
        <w:t>users</w:t>
      </w:r>
      <w:proofErr w:type="spellEnd"/>
      <w:r>
        <w:rPr>
          <w:bCs/>
          <w:szCs w:val="14"/>
        </w:rPr>
        <w:t xml:space="preserve"> </w:t>
      </w:r>
      <w:proofErr w:type="spellStart"/>
      <w:r>
        <w:rPr>
          <w:bCs/>
          <w:szCs w:val="14"/>
        </w:rPr>
        <w:t>storys</w:t>
      </w:r>
      <w:proofErr w:type="spellEnd"/>
      <w:r>
        <w:rPr>
          <w:bCs/>
          <w:szCs w:val="14"/>
        </w:rPr>
        <w:t>.</w:t>
      </w:r>
    </w:p>
    <w:p w14:paraId="75077839" w14:textId="49AAD44C" w:rsidR="004204F3" w:rsidRDefault="004204F3" w:rsidP="004204F3">
      <w:pPr>
        <w:pStyle w:val="Paragraphedeliste"/>
        <w:numPr>
          <w:ilvl w:val="0"/>
          <w:numId w:val="37"/>
        </w:numPr>
        <w:rPr>
          <w:bCs/>
          <w:szCs w:val="14"/>
        </w:rPr>
      </w:pPr>
      <w:r>
        <w:rPr>
          <w:bCs/>
          <w:szCs w:val="14"/>
        </w:rPr>
        <w:t>Les sprints sont définis avec leurs objectifs</w:t>
      </w:r>
    </w:p>
    <w:p w14:paraId="30284D39" w14:textId="7A251DDD" w:rsidR="004204F3" w:rsidRDefault="004204F3" w:rsidP="004204F3">
      <w:pPr>
        <w:pStyle w:val="Paragraphedeliste"/>
        <w:numPr>
          <w:ilvl w:val="0"/>
          <w:numId w:val="37"/>
        </w:numPr>
        <w:rPr>
          <w:bCs/>
          <w:szCs w:val="14"/>
        </w:rPr>
      </w:pPr>
      <w:r>
        <w:rPr>
          <w:bCs/>
          <w:szCs w:val="14"/>
        </w:rPr>
        <w:t xml:space="preserve">Details page, base de </w:t>
      </w:r>
      <w:r w:rsidR="00E168D4">
        <w:rPr>
          <w:bCs/>
          <w:szCs w:val="14"/>
        </w:rPr>
        <w:t xml:space="preserve">données et points spécifique des </w:t>
      </w:r>
      <w:proofErr w:type="spellStart"/>
      <w:r w:rsidR="00E168D4">
        <w:rPr>
          <w:bCs/>
          <w:szCs w:val="14"/>
        </w:rPr>
        <w:t>users</w:t>
      </w:r>
      <w:proofErr w:type="spellEnd"/>
      <w:r w:rsidR="00E168D4">
        <w:rPr>
          <w:bCs/>
          <w:szCs w:val="14"/>
        </w:rPr>
        <w:t xml:space="preserve"> stories discutée avec chef de projet</w:t>
      </w:r>
    </w:p>
    <w:p w14:paraId="00DB84E8" w14:textId="77777777" w:rsidR="00652EDE" w:rsidRDefault="00652EDE" w:rsidP="00652EDE">
      <w:pPr>
        <w:rPr>
          <w:bCs/>
          <w:szCs w:val="14"/>
        </w:rPr>
      </w:pPr>
    </w:p>
    <w:p w14:paraId="20FE0A6C" w14:textId="30A207D7" w:rsidR="00652EDE" w:rsidRPr="00652EDE" w:rsidRDefault="003474D3" w:rsidP="00652EDE">
      <w:pPr>
        <w:rPr>
          <w:bCs/>
          <w:szCs w:val="14"/>
        </w:rPr>
      </w:pPr>
      <w:r>
        <w:rPr>
          <w:bCs/>
          <w:szCs w:val="14"/>
        </w:rPr>
        <w:t xml:space="preserve">La sprint </w:t>
      </w:r>
      <w:proofErr w:type="spellStart"/>
      <w:r>
        <w:rPr>
          <w:bCs/>
          <w:szCs w:val="14"/>
        </w:rPr>
        <w:t>review</w:t>
      </w:r>
      <w:proofErr w:type="spellEnd"/>
      <w:r>
        <w:rPr>
          <w:bCs/>
          <w:szCs w:val="14"/>
        </w:rPr>
        <w:t xml:space="preserve"> se fera lundi 06.05.2024 à </w:t>
      </w:r>
      <w:r w:rsidR="00966C61">
        <w:rPr>
          <w:bCs/>
          <w:szCs w:val="14"/>
        </w:rPr>
        <w:t>14</w:t>
      </w:r>
      <w:r>
        <w:rPr>
          <w:bCs/>
          <w:szCs w:val="14"/>
        </w:rPr>
        <w:t>H</w:t>
      </w:r>
    </w:p>
    <w:p w14:paraId="2F4AD0A5" w14:textId="77777777" w:rsidR="004204F3" w:rsidRPr="004204F3" w:rsidRDefault="004204F3" w:rsidP="00AE470C">
      <w:pPr>
        <w:rPr>
          <w:bCs/>
          <w:szCs w:val="14"/>
        </w:rPr>
      </w:pPr>
    </w:p>
    <w:p w14:paraId="386F9B8A" w14:textId="43CB2CD9" w:rsidR="009326CA" w:rsidRDefault="009326CA" w:rsidP="00622917">
      <w:pPr>
        <w:pStyle w:val="Titre4"/>
      </w:pPr>
      <w:r w:rsidRPr="00622917">
        <w:rPr>
          <w:b/>
          <w:bCs/>
          <w:i w:val="0"/>
          <w:iCs/>
          <w:u w:val="none"/>
        </w:rPr>
        <w:t>Sprint 2 (</w:t>
      </w:r>
      <w:r w:rsidR="00DD019E" w:rsidRPr="00622917">
        <w:rPr>
          <w:b/>
          <w:bCs/>
          <w:i w:val="0"/>
          <w:iCs/>
          <w:u w:val="none"/>
        </w:rPr>
        <w:t>13.05</w:t>
      </w:r>
      <w:r w:rsidRPr="00622917">
        <w:rPr>
          <w:b/>
          <w:bCs/>
          <w:i w:val="0"/>
          <w:iCs/>
          <w:u w:val="none"/>
        </w:rPr>
        <w:t xml:space="preserve"> – </w:t>
      </w:r>
      <w:r w:rsidR="00DD019E" w:rsidRPr="00622917">
        <w:rPr>
          <w:b/>
          <w:bCs/>
          <w:i w:val="0"/>
          <w:iCs/>
          <w:u w:val="none"/>
        </w:rPr>
        <w:t>17.05</w:t>
      </w:r>
      <w:r w:rsidRPr="009326CA">
        <w:t>)</w:t>
      </w:r>
    </w:p>
    <w:p w14:paraId="7B15CA0F" w14:textId="77777777" w:rsidR="003474D3" w:rsidRDefault="003474D3" w:rsidP="00AE470C">
      <w:pPr>
        <w:rPr>
          <w:b/>
          <w:szCs w:val="14"/>
        </w:rPr>
      </w:pPr>
    </w:p>
    <w:p w14:paraId="631010F2" w14:textId="10F0F4BA" w:rsidR="00652EDE" w:rsidRDefault="00652EDE" w:rsidP="00AE470C">
      <w:pPr>
        <w:rPr>
          <w:bCs/>
          <w:szCs w:val="14"/>
        </w:rPr>
      </w:pPr>
      <w:r>
        <w:rPr>
          <w:bCs/>
          <w:szCs w:val="14"/>
        </w:rPr>
        <w:t xml:space="preserve">L’objectif de se sprints est d’implémenter </w:t>
      </w:r>
      <w:r w:rsidR="00EC2480">
        <w:rPr>
          <w:bCs/>
          <w:szCs w:val="14"/>
        </w:rPr>
        <w:t>« </w:t>
      </w:r>
      <w:r>
        <w:rPr>
          <w:bCs/>
          <w:szCs w:val="14"/>
        </w:rPr>
        <w:t>Authentification</w:t>
      </w:r>
      <w:r w:rsidR="00EC2480">
        <w:rPr>
          <w:bCs/>
          <w:szCs w:val="14"/>
        </w:rPr>
        <w:t> »</w:t>
      </w:r>
      <w:r>
        <w:rPr>
          <w:bCs/>
          <w:szCs w:val="14"/>
        </w:rPr>
        <w:t xml:space="preserve"> et implémenter une page de </w:t>
      </w:r>
      <w:r w:rsidR="00EC2480">
        <w:rPr>
          <w:bCs/>
          <w:szCs w:val="14"/>
        </w:rPr>
        <w:t>« </w:t>
      </w:r>
      <w:r>
        <w:rPr>
          <w:bCs/>
          <w:szCs w:val="14"/>
        </w:rPr>
        <w:t xml:space="preserve">gestion </w:t>
      </w:r>
      <w:r w:rsidR="00EC2480">
        <w:rPr>
          <w:bCs/>
          <w:szCs w:val="14"/>
        </w:rPr>
        <w:t>d’utilisateurs »</w:t>
      </w:r>
      <w:r>
        <w:rPr>
          <w:bCs/>
          <w:szCs w:val="14"/>
        </w:rPr>
        <w:t xml:space="preserve"> admin.</w:t>
      </w:r>
      <w:r w:rsidR="00EC2480" w:rsidRPr="00EC2480">
        <w:rPr>
          <w:bCs/>
          <w:szCs w:val="14"/>
        </w:rPr>
        <w:t xml:space="preserve"> </w:t>
      </w:r>
      <w:r w:rsidR="00EC2480">
        <w:rPr>
          <w:bCs/>
          <w:szCs w:val="14"/>
        </w:rPr>
        <w:t>Puisque se sprint est une des seules semaines où je ne serai pas dérangé de congé je vais inclure l’user stories « Marquage » en plus.</w:t>
      </w:r>
      <w:r>
        <w:rPr>
          <w:bCs/>
          <w:szCs w:val="14"/>
        </w:rPr>
        <w:t xml:space="preserve"> Effectuer des tests sur ses fonctionnalités pour pouvoir les validées</w:t>
      </w:r>
      <w:r w:rsidR="003474D3">
        <w:rPr>
          <w:bCs/>
          <w:szCs w:val="14"/>
        </w:rPr>
        <w:t>.</w:t>
      </w:r>
      <w:r w:rsidR="00EC2480">
        <w:rPr>
          <w:bCs/>
          <w:szCs w:val="14"/>
        </w:rPr>
        <w:t xml:space="preserve"> </w:t>
      </w:r>
    </w:p>
    <w:p w14:paraId="52A484DA" w14:textId="77777777" w:rsidR="003474D3" w:rsidRDefault="003474D3" w:rsidP="00AE470C">
      <w:pPr>
        <w:rPr>
          <w:bCs/>
          <w:szCs w:val="14"/>
        </w:rPr>
      </w:pPr>
    </w:p>
    <w:p w14:paraId="0FD88CBF" w14:textId="52D45A3A" w:rsidR="003474D3" w:rsidRDefault="003474D3" w:rsidP="00AE470C">
      <w:pPr>
        <w:rPr>
          <w:bCs/>
          <w:szCs w:val="14"/>
        </w:rPr>
      </w:pPr>
      <w:r>
        <w:rPr>
          <w:bCs/>
          <w:szCs w:val="14"/>
        </w:rPr>
        <w:t xml:space="preserve">La sprint </w:t>
      </w:r>
      <w:proofErr w:type="spellStart"/>
      <w:r>
        <w:rPr>
          <w:bCs/>
          <w:szCs w:val="14"/>
        </w:rPr>
        <w:t>review</w:t>
      </w:r>
      <w:proofErr w:type="spellEnd"/>
      <w:r>
        <w:rPr>
          <w:bCs/>
          <w:szCs w:val="14"/>
        </w:rPr>
        <w:t xml:space="preserve"> se fera vendredi 17.05.2024 à 14H</w:t>
      </w:r>
    </w:p>
    <w:p w14:paraId="24164C1B" w14:textId="77777777" w:rsidR="003474D3" w:rsidRPr="00652EDE" w:rsidRDefault="003474D3" w:rsidP="00AE470C">
      <w:pPr>
        <w:rPr>
          <w:bCs/>
          <w:szCs w:val="14"/>
        </w:rPr>
      </w:pPr>
    </w:p>
    <w:p w14:paraId="3676C6B2" w14:textId="1A2692B6" w:rsidR="009326CA" w:rsidRPr="00622917" w:rsidRDefault="009326CA" w:rsidP="00622917">
      <w:pPr>
        <w:pStyle w:val="Titre4"/>
        <w:rPr>
          <w:b/>
          <w:bCs/>
          <w:i w:val="0"/>
          <w:iCs/>
          <w:u w:val="none"/>
        </w:rPr>
      </w:pPr>
      <w:r w:rsidRPr="00622917">
        <w:rPr>
          <w:b/>
          <w:bCs/>
          <w:i w:val="0"/>
          <w:iCs/>
          <w:u w:val="none"/>
        </w:rPr>
        <w:t>Sprint 3 (</w:t>
      </w:r>
      <w:r w:rsidR="00DD019E" w:rsidRPr="00622917">
        <w:rPr>
          <w:b/>
          <w:bCs/>
          <w:i w:val="0"/>
          <w:iCs/>
          <w:u w:val="none"/>
        </w:rPr>
        <w:t>20.05</w:t>
      </w:r>
      <w:r w:rsidRPr="00622917">
        <w:rPr>
          <w:b/>
          <w:bCs/>
          <w:i w:val="0"/>
          <w:iCs/>
          <w:u w:val="none"/>
        </w:rPr>
        <w:t xml:space="preserve"> – </w:t>
      </w:r>
      <w:r w:rsidR="00DD019E" w:rsidRPr="00622917">
        <w:rPr>
          <w:b/>
          <w:bCs/>
          <w:i w:val="0"/>
          <w:iCs/>
          <w:u w:val="none"/>
        </w:rPr>
        <w:t>24.05</w:t>
      </w:r>
      <w:r w:rsidRPr="00622917">
        <w:rPr>
          <w:b/>
          <w:bCs/>
          <w:i w:val="0"/>
          <w:iCs/>
          <w:u w:val="none"/>
        </w:rPr>
        <w:t>)</w:t>
      </w:r>
    </w:p>
    <w:p w14:paraId="6EA5D459" w14:textId="77777777" w:rsidR="003474D3" w:rsidRDefault="003474D3" w:rsidP="00AE470C">
      <w:pPr>
        <w:rPr>
          <w:b/>
          <w:szCs w:val="14"/>
        </w:rPr>
      </w:pPr>
    </w:p>
    <w:p w14:paraId="5AAD2CBE" w14:textId="5E26E61B" w:rsidR="003474D3" w:rsidRPr="003474D3" w:rsidRDefault="003474D3" w:rsidP="00AE470C">
      <w:pPr>
        <w:rPr>
          <w:bCs/>
          <w:szCs w:val="14"/>
        </w:rPr>
      </w:pPr>
      <w:r>
        <w:rPr>
          <w:bCs/>
          <w:szCs w:val="14"/>
        </w:rPr>
        <w:t>Pour pouvoir</w:t>
      </w:r>
      <w:r w:rsidR="00EC2480">
        <w:rPr>
          <w:bCs/>
          <w:szCs w:val="14"/>
        </w:rPr>
        <w:t xml:space="preserve"> être dans le quota des 50% d’implémentation je vais prendre se sprint pour finir « Marquage », « Arbitrage » qui sont presque pareil. Ainsi que commencer </w:t>
      </w:r>
      <w:r w:rsidR="00114083">
        <w:rPr>
          <w:bCs/>
          <w:szCs w:val="14"/>
        </w:rPr>
        <w:t xml:space="preserve">« Feuille de match ». Effectuer les tests sur chaque user stories finis. </w:t>
      </w:r>
      <w:r w:rsidR="00EC2480">
        <w:rPr>
          <w:bCs/>
          <w:szCs w:val="14"/>
        </w:rPr>
        <w:t xml:space="preserve"> </w:t>
      </w:r>
    </w:p>
    <w:p w14:paraId="06AF8B86" w14:textId="77777777" w:rsidR="003474D3" w:rsidRDefault="003474D3" w:rsidP="00AE470C">
      <w:pPr>
        <w:rPr>
          <w:b/>
          <w:szCs w:val="14"/>
        </w:rPr>
      </w:pPr>
    </w:p>
    <w:p w14:paraId="75700EB5" w14:textId="585EA023" w:rsidR="003474D3" w:rsidRDefault="003474D3" w:rsidP="003474D3">
      <w:pPr>
        <w:rPr>
          <w:bCs/>
          <w:szCs w:val="14"/>
        </w:rPr>
      </w:pPr>
      <w:r>
        <w:rPr>
          <w:bCs/>
          <w:szCs w:val="14"/>
        </w:rPr>
        <w:t xml:space="preserve">La sprint </w:t>
      </w:r>
      <w:proofErr w:type="spellStart"/>
      <w:r>
        <w:rPr>
          <w:bCs/>
          <w:szCs w:val="14"/>
        </w:rPr>
        <w:t>review</w:t>
      </w:r>
      <w:proofErr w:type="spellEnd"/>
      <w:r>
        <w:rPr>
          <w:bCs/>
          <w:szCs w:val="14"/>
        </w:rPr>
        <w:t xml:space="preserve"> se fera vendredi 24.05.2024 à 14H</w:t>
      </w:r>
    </w:p>
    <w:p w14:paraId="565EE93E" w14:textId="00F0C7B5" w:rsidR="003474D3" w:rsidRPr="003474D3" w:rsidRDefault="003474D3" w:rsidP="00AE470C">
      <w:pPr>
        <w:rPr>
          <w:bCs/>
          <w:szCs w:val="14"/>
        </w:rPr>
      </w:pPr>
      <w:r>
        <w:rPr>
          <w:bCs/>
          <w:szCs w:val="14"/>
        </w:rPr>
        <w:t xml:space="preserve">Un code </w:t>
      </w:r>
      <w:proofErr w:type="spellStart"/>
      <w:r>
        <w:rPr>
          <w:bCs/>
          <w:szCs w:val="14"/>
        </w:rPr>
        <w:t>review</w:t>
      </w:r>
      <w:proofErr w:type="spellEnd"/>
      <w:r>
        <w:rPr>
          <w:bCs/>
          <w:szCs w:val="14"/>
        </w:rPr>
        <w:t xml:space="preserve"> s’ajoutera à cette réunion après le sprint </w:t>
      </w:r>
      <w:proofErr w:type="spellStart"/>
      <w:r>
        <w:rPr>
          <w:bCs/>
          <w:szCs w:val="14"/>
        </w:rPr>
        <w:t>review</w:t>
      </w:r>
      <w:proofErr w:type="spellEnd"/>
    </w:p>
    <w:p w14:paraId="75F93B97" w14:textId="77777777" w:rsidR="003474D3" w:rsidRDefault="003474D3" w:rsidP="00AE470C">
      <w:pPr>
        <w:rPr>
          <w:b/>
          <w:szCs w:val="14"/>
        </w:rPr>
      </w:pPr>
    </w:p>
    <w:p w14:paraId="337D6C18" w14:textId="26A83DBA" w:rsidR="00DD019E" w:rsidRPr="00622917" w:rsidRDefault="00DD019E" w:rsidP="00622917">
      <w:pPr>
        <w:pStyle w:val="Titre4"/>
        <w:rPr>
          <w:b/>
          <w:bCs/>
          <w:i w:val="0"/>
          <w:iCs/>
          <w:u w:val="none"/>
        </w:rPr>
      </w:pPr>
      <w:r w:rsidRPr="00622917">
        <w:rPr>
          <w:b/>
          <w:bCs/>
          <w:i w:val="0"/>
          <w:iCs/>
          <w:u w:val="none"/>
        </w:rPr>
        <w:t>Sprint 4 (27.05 – 03.06)</w:t>
      </w:r>
    </w:p>
    <w:p w14:paraId="6491788E" w14:textId="77777777" w:rsidR="00114083" w:rsidRDefault="00114083" w:rsidP="00AE470C">
      <w:pPr>
        <w:rPr>
          <w:b/>
          <w:szCs w:val="14"/>
        </w:rPr>
      </w:pPr>
    </w:p>
    <w:p w14:paraId="6DFE5C53" w14:textId="7F6DA8B8" w:rsidR="00114083" w:rsidRPr="00114083" w:rsidRDefault="00114083" w:rsidP="00AE470C">
      <w:pPr>
        <w:rPr>
          <w:bCs/>
          <w:szCs w:val="14"/>
        </w:rPr>
      </w:pPr>
      <w:r>
        <w:rPr>
          <w:bCs/>
          <w:szCs w:val="14"/>
        </w:rPr>
        <w:t>Le lundi de se sprint serra le dernier jour d’implémentation pour pouvoir effectuer des changements ainsi que des tests sur le programme. Car le reste de la semaine je vais profiter de finaliser la documentation.</w:t>
      </w:r>
    </w:p>
    <w:p w14:paraId="4BECA990" w14:textId="77777777" w:rsidR="003474D3" w:rsidRDefault="003474D3" w:rsidP="00AE470C">
      <w:pPr>
        <w:rPr>
          <w:b/>
          <w:szCs w:val="14"/>
        </w:rPr>
      </w:pPr>
    </w:p>
    <w:p w14:paraId="3861F3A1" w14:textId="01D4448B" w:rsidR="004E459A" w:rsidRDefault="003474D3">
      <w:pPr>
        <w:rPr>
          <w:bCs/>
          <w:szCs w:val="14"/>
        </w:rPr>
      </w:pPr>
      <w:r>
        <w:rPr>
          <w:bCs/>
          <w:szCs w:val="14"/>
        </w:rPr>
        <w:t xml:space="preserve">La sprint </w:t>
      </w:r>
      <w:proofErr w:type="spellStart"/>
      <w:r>
        <w:rPr>
          <w:bCs/>
          <w:szCs w:val="14"/>
        </w:rPr>
        <w:t>review</w:t>
      </w:r>
      <w:proofErr w:type="spellEnd"/>
      <w:r>
        <w:rPr>
          <w:bCs/>
          <w:szCs w:val="14"/>
        </w:rPr>
        <w:t xml:space="preserve"> se fera vendredi</w:t>
      </w:r>
      <w:r w:rsidR="002F40B2">
        <w:rPr>
          <w:bCs/>
          <w:szCs w:val="14"/>
        </w:rPr>
        <w:t xml:space="preserve"> 31.05.2024</w:t>
      </w:r>
      <w:r>
        <w:rPr>
          <w:bCs/>
          <w:szCs w:val="14"/>
        </w:rPr>
        <w:t xml:space="preserve"> à 14H</w:t>
      </w:r>
      <w:r w:rsidR="002F40B2">
        <w:rPr>
          <w:bCs/>
          <w:szCs w:val="14"/>
        </w:rPr>
        <w:t xml:space="preserve"> ce qui me laissera 1 jour</w:t>
      </w:r>
      <w:r w:rsidR="00724F42">
        <w:rPr>
          <w:bCs/>
          <w:szCs w:val="14"/>
        </w:rPr>
        <w:t xml:space="preserve"> qui me permettra d’inscrire le bilan du sprint 4, faire des retouches si nécessaire et d’imprimer les dossiers.</w:t>
      </w:r>
    </w:p>
    <w:p w14:paraId="33B92885" w14:textId="77777777" w:rsidR="00854E7B" w:rsidRDefault="00854E7B" w:rsidP="00854E7B">
      <w:pPr>
        <w:pStyle w:val="Titre1"/>
        <w:jc w:val="center"/>
      </w:pPr>
      <w:bookmarkStart w:id="11" w:name="_Toc165270373"/>
      <w:bookmarkStart w:id="12" w:name="_Toc165877931"/>
      <w:r>
        <w:t>Analyse / Conception</w:t>
      </w:r>
      <w:bookmarkEnd w:id="11"/>
      <w:bookmarkEnd w:id="12"/>
    </w:p>
    <w:p w14:paraId="61544EF4" w14:textId="77777777" w:rsidR="00854E7B" w:rsidRPr="00791020" w:rsidRDefault="00854E7B" w:rsidP="00854E7B">
      <w:pPr>
        <w:pStyle w:val="Titre2"/>
        <w:jc w:val="center"/>
      </w:pPr>
      <w:bookmarkStart w:id="13" w:name="_Toc165270374"/>
      <w:bookmarkStart w:id="14" w:name="_Toc165877932"/>
      <w:commentRangeStart w:id="15"/>
      <w:r w:rsidRPr="00737BD6">
        <w:rPr>
          <w:i w:val="0"/>
          <w:iCs/>
          <w:u w:val="none"/>
        </w:rPr>
        <w:t>Concept</w:t>
      </w:r>
      <w:commentRangeEnd w:id="15"/>
      <w:r w:rsidRPr="00737BD6">
        <w:rPr>
          <w:rStyle w:val="Marquedecommentaire"/>
          <w:i w:val="0"/>
          <w:iCs/>
          <w:sz w:val="24"/>
          <w:szCs w:val="20"/>
          <w:u w:val="none"/>
        </w:rPr>
        <w:commentReference w:id="15"/>
      </w:r>
      <w:bookmarkEnd w:id="13"/>
      <w:bookmarkEnd w:id="14"/>
    </w:p>
    <w:p w14:paraId="4E2671B2" w14:textId="121C2CB7" w:rsidR="00854E7B" w:rsidRDefault="00854E7B" w:rsidP="00524C37">
      <w:pPr>
        <w:pStyle w:val="Retraitnormal1"/>
        <w:numPr>
          <w:ilvl w:val="0"/>
          <w:numId w:val="0"/>
        </w:numPr>
        <w:ind w:left="360"/>
        <w:rPr>
          <w:rFonts w:ascii="Arial" w:hAnsi="Arial"/>
          <w:sz w:val="24"/>
          <w:szCs w:val="14"/>
          <w:lang w:eastAsia="fr-FR"/>
        </w:rPr>
      </w:pPr>
      <w:r>
        <w:rPr>
          <w:rFonts w:ascii="Arial" w:hAnsi="Arial"/>
          <w:sz w:val="24"/>
          <w:szCs w:val="14"/>
          <w:lang w:eastAsia="fr-FR"/>
        </w:rPr>
        <w:t>Le but premier de l’application est de pouvoir gérer les match, points, équipes ou sanctions. On doit pouvoir gérer entièrement un match de volley seulement et grâce à cet outil.</w:t>
      </w:r>
    </w:p>
    <w:p w14:paraId="57229284" w14:textId="77777777" w:rsidR="00854E7B" w:rsidRDefault="00854E7B" w:rsidP="00854E7B">
      <w:pPr>
        <w:pStyle w:val="Titre2"/>
        <w:jc w:val="center"/>
        <w:rPr>
          <w:i w:val="0"/>
          <w:iCs/>
        </w:rPr>
      </w:pPr>
      <w:bookmarkStart w:id="16" w:name="_Toc165270380"/>
      <w:bookmarkStart w:id="17" w:name="_Toc165877933"/>
      <w:r>
        <w:rPr>
          <w:i w:val="0"/>
          <w:iCs/>
        </w:rPr>
        <w:lastRenderedPageBreak/>
        <w:t>Analyse fonctionnelle</w:t>
      </w:r>
      <w:bookmarkEnd w:id="16"/>
      <w:bookmarkEnd w:id="17"/>
    </w:p>
    <w:p w14:paraId="645BC2CB" w14:textId="77777777" w:rsidR="00854E7B" w:rsidRPr="0008080D" w:rsidRDefault="00854E7B" w:rsidP="00854E7B">
      <w:pPr>
        <w:pStyle w:val="Titre3"/>
        <w:rPr>
          <w:i/>
        </w:rPr>
      </w:pPr>
      <w:bookmarkStart w:id="18" w:name="_Toc165877934"/>
      <w:r w:rsidRPr="0008080D">
        <w:t>Authentification</w:t>
      </w:r>
      <w:bookmarkEnd w:id="18"/>
    </w:p>
    <w:p w14:paraId="2F4CD4B7" w14:textId="77777777" w:rsidR="00854E7B" w:rsidRPr="007477C7" w:rsidRDefault="00854E7B" w:rsidP="00854E7B">
      <w:pPr>
        <w:pStyle w:val="Titre4"/>
        <w:rPr>
          <w:b/>
          <w:bCs/>
          <w:i w:val="0"/>
          <w:iCs/>
          <w:u w:val="none"/>
        </w:rPr>
      </w:pPr>
      <w:r w:rsidRPr="007477C7">
        <w:rPr>
          <w:b/>
          <w:bCs/>
          <w:i w:val="0"/>
          <w:iCs/>
          <w:u w:val="none"/>
        </w:rPr>
        <w:t>Description</w:t>
      </w:r>
    </w:p>
    <w:p w14:paraId="31894AB2" w14:textId="77777777" w:rsidR="00854E7B" w:rsidRPr="007477C7" w:rsidRDefault="00854E7B" w:rsidP="00854E7B"/>
    <w:p w14:paraId="7B035CD0" w14:textId="77777777" w:rsidR="00854E7B" w:rsidRDefault="00854E7B" w:rsidP="00854E7B">
      <w:r>
        <w:t xml:space="preserve">En tant qu'utilisateur de </w:t>
      </w:r>
      <w:proofErr w:type="spellStart"/>
      <w:r>
        <w:t>VolScore</w:t>
      </w:r>
      <w:proofErr w:type="spellEnd"/>
    </w:p>
    <w:p w14:paraId="4B0C82B6" w14:textId="77777777" w:rsidR="00854E7B" w:rsidRDefault="00854E7B" w:rsidP="00854E7B">
      <w:r>
        <w:t>Je veux pouvoir m'authentifier</w:t>
      </w:r>
    </w:p>
    <w:p w14:paraId="39FF505E" w14:textId="77777777" w:rsidR="00854E7B" w:rsidRDefault="00854E7B" w:rsidP="00854E7B">
      <w:r>
        <w:t>Pour que l'application me présente les données et les actions correspondant à mon rôle</w:t>
      </w:r>
    </w:p>
    <w:p w14:paraId="12BAEE3C" w14:textId="77777777" w:rsidR="00854E7B" w:rsidRDefault="00854E7B" w:rsidP="00854E7B"/>
    <w:p w14:paraId="28521D3C" w14:textId="77777777" w:rsidR="00854E7B" w:rsidRPr="007477C7" w:rsidRDefault="00854E7B" w:rsidP="00854E7B">
      <w:pPr>
        <w:pStyle w:val="Titre4"/>
        <w:rPr>
          <w:b/>
          <w:bCs/>
          <w:i w:val="0"/>
          <w:iCs/>
          <w:u w:val="none"/>
        </w:rPr>
      </w:pPr>
      <w:r w:rsidRPr="007477C7">
        <w:rPr>
          <w:b/>
          <w:bCs/>
          <w:i w:val="0"/>
          <w:iCs/>
          <w:u w:val="none"/>
        </w:rPr>
        <w:t>Test d’acceptance</w:t>
      </w:r>
    </w:p>
    <w:p w14:paraId="71384B6E" w14:textId="77777777" w:rsidR="00854E7B" w:rsidRPr="0008080D" w:rsidRDefault="00854E7B" w:rsidP="00854E7B"/>
    <w:tbl>
      <w:tblPr>
        <w:tblStyle w:val="Grilledutableau"/>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185"/>
        <w:gridCol w:w="5855"/>
      </w:tblGrid>
      <w:tr w:rsidR="00854E7B" w14:paraId="218F7997" w14:textId="77777777" w:rsidTr="002C1693">
        <w:tc>
          <w:tcPr>
            <w:tcW w:w="0" w:type="auto"/>
            <w:shd w:val="clear" w:color="auto" w:fill="E2EFD9" w:themeFill="accent6" w:themeFillTint="33"/>
          </w:tcPr>
          <w:p w14:paraId="17B2A37D" w14:textId="77777777" w:rsidR="00854E7B" w:rsidRDefault="00854E7B" w:rsidP="002C1693">
            <w:r w:rsidRPr="0008080D">
              <w:t>Connexion</w:t>
            </w:r>
          </w:p>
        </w:tc>
        <w:tc>
          <w:tcPr>
            <w:tcW w:w="0" w:type="auto"/>
          </w:tcPr>
          <w:p w14:paraId="3B36B4DF" w14:textId="77777777" w:rsidR="00854E7B" w:rsidRDefault="00854E7B" w:rsidP="002C1693">
            <w:r>
              <w:t xml:space="preserve">Lorsque j'inscris mon </w:t>
            </w:r>
            <w:proofErr w:type="spellStart"/>
            <w:r>
              <w:t>username</w:t>
            </w:r>
            <w:proofErr w:type="spellEnd"/>
            <w:r>
              <w:t xml:space="preserve"> et </w:t>
            </w:r>
            <w:proofErr w:type="spellStart"/>
            <w:r>
              <w:t>mdp</w:t>
            </w:r>
            <w:proofErr w:type="spellEnd"/>
            <w:r>
              <w:t xml:space="preserve"> (correctement) </w:t>
            </w:r>
          </w:p>
          <w:p w14:paraId="3CC5AD46" w14:textId="77777777" w:rsidR="00854E7B" w:rsidRDefault="00854E7B" w:rsidP="002C1693">
            <w:r>
              <w:t>Quand je clique sur le bouton me connecter</w:t>
            </w:r>
          </w:p>
          <w:p w14:paraId="06951D3E" w14:textId="77777777" w:rsidR="00854E7B" w:rsidRDefault="00854E7B" w:rsidP="002C1693">
            <w:r>
              <w:t>Je me connecte et arrive sur la page d'accueil</w:t>
            </w:r>
          </w:p>
        </w:tc>
      </w:tr>
      <w:tr w:rsidR="00854E7B" w14:paraId="78DF27C0" w14:textId="77777777" w:rsidTr="002C1693">
        <w:tc>
          <w:tcPr>
            <w:tcW w:w="0" w:type="auto"/>
            <w:shd w:val="clear" w:color="auto" w:fill="E2EFD9" w:themeFill="accent6" w:themeFillTint="33"/>
          </w:tcPr>
          <w:p w14:paraId="183853D3" w14:textId="77777777" w:rsidR="00854E7B" w:rsidRDefault="00854E7B" w:rsidP="002C1693">
            <w:r w:rsidRPr="0008080D">
              <w:t>Mauvaise Connexion</w:t>
            </w:r>
          </w:p>
        </w:tc>
        <w:tc>
          <w:tcPr>
            <w:tcW w:w="0" w:type="auto"/>
          </w:tcPr>
          <w:p w14:paraId="43F48172" w14:textId="77777777" w:rsidR="00854E7B" w:rsidRDefault="00854E7B" w:rsidP="002C1693">
            <w:r>
              <w:t xml:space="preserve">Lorsque j'inscris mon </w:t>
            </w:r>
            <w:proofErr w:type="spellStart"/>
            <w:r>
              <w:t>username</w:t>
            </w:r>
            <w:proofErr w:type="spellEnd"/>
            <w:r>
              <w:t xml:space="preserve"> et </w:t>
            </w:r>
            <w:proofErr w:type="spellStart"/>
            <w:r>
              <w:t>mdp</w:t>
            </w:r>
            <w:proofErr w:type="spellEnd"/>
            <w:r>
              <w:t xml:space="preserve"> (avec une erreur quelque part) </w:t>
            </w:r>
          </w:p>
          <w:p w14:paraId="1616CA4F" w14:textId="77777777" w:rsidR="00854E7B" w:rsidRDefault="00854E7B" w:rsidP="002C1693">
            <w:r>
              <w:t>Quand je clique sur le bouton me connecter</w:t>
            </w:r>
          </w:p>
          <w:p w14:paraId="035BEEA7" w14:textId="77777777" w:rsidR="00854E7B" w:rsidRDefault="00854E7B" w:rsidP="002C1693">
            <w:r>
              <w:t>Je ne me connecte pas et reste sur la page de connexion avec une alerte qui s'affiche</w:t>
            </w:r>
          </w:p>
        </w:tc>
      </w:tr>
      <w:tr w:rsidR="00854E7B" w14:paraId="23580E25" w14:textId="77777777" w:rsidTr="002C1693">
        <w:tc>
          <w:tcPr>
            <w:tcW w:w="0" w:type="auto"/>
            <w:shd w:val="clear" w:color="auto" w:fill="E2EFD9" w:themeFill="accent6" w:themeFillTint="33"/>
          </w:tcPr>
          <w:p w14:paraId="2404DB9A" w14:textId="77777777" w:rsidR="00854E7B" w:rsidRDefault="00854E7B" w:rsidP="002C1693">
            <w:r w:rsidRPr="0008080D">
              <w:t>Réinitialisation de mot de passe</w:t>
            </w:r>
          </w:p>
        </w:tc>
        <w:tc>
          <w:tcPr>
            <w:tcW w:w="0" w:type="auto"/>
          </w:tcPr>
          <w:p w14:paraId="69695751" w14:textId="77777777" w:rsidR="00854E7B" w:rsidRDefault="00854E7B" w:rsidP="002C1693">
            <w:r>
              <w:t>Lorsque je clique sur "Mot de passe oublié"</w:t>
            </w:r>
          </w:p>
          <w:p w14:paraId="0947BD5C" w14:textId="77777777" w:rsidR="00854E7B" w:rsidRDefault="00854E7B" w:rsidP="002C1693">
            <w:r>
              <w:t xml:space="preserve">Quand j'inscris mon </w:t>
            </w:r>
            <w:proofErr w:type="gramStart"/>
            <w:r>
              <w:t>e-mail</w:t>
            </w:r>
            <w:proofErr w:type="gramEnd"/>
            <w:r>
              <w:t xml:space="preserve"> lié à mon compte </w:t>
            </w:r>
            <w:proofErr w:type="spellStart"/>
            <w:r>
              <w:t>VolScore</w:t>
            </w:r>
            <w:proofErr w:type="spellEnd"/>
          </w:p>
          <w:p w14:paraId="20381A5C" w14:textId="77777777" w:rsidR="00854E7B" w:rsidRDefault="00854E7B" w:rsidP="002C1693">
            <w:r>
              <w:t>Je reçois un mail pour réinitialiser mon mot de passe</w:t>
            </w:r>
          </w:p>
        </w:tc>
      </w:tr>
      <w:tr w:rsidR="00854E7B" w14:paraId="5E1C03EB" w14:textId="77777777" w:rsidTr="002C1693">
        <w:tc>
          <w:tcPr>
            <w:tcW w:w="0" w:type="auto"/>
            <w:shd w:val="clear" w:color="auto" w:fill="E2EFD9" w:themeFill="accent6" w:themeFillTint="33"/>
          </w:tcPr>
          <w:p w14:paraId="0423694D" w14:textId="77777777" w:rsidR="00854E7B" w:rsidRDefault="00854E7B" w:rsidP="002C1693">
            <w:r w:rsidRPr="0008080D">
              <w:t>Page de réinitialisation de mot de passe</w:t>
            </w:r>
          </w:p>
        </w:tc>
        <w:tc>
          <w:tcPr>
            <w:tcW w:w="0" w:type="auto"/>
          </w:tcPr>
          <w:p w14:paraId="5D8B69DD" w14:textId="77777777" w:rsidR="00854E7B" w:rsidRDefault="00854E7B" w:rsidP="002C1693">
            <w:r>
              <w:t>Lorsque je clique sur le mail</w:t>
            </w:r>
          </w:p>
          <w:p w14:paraId="48693AA5" w14:textId="77777777" w:rsidR="00854E7B" w:rsidRDefault="00854E7B" w:rsidP="002C1693">
            <w:r>
              <w:t>Quand j'inscris mon nouveau mot de passe et que je valide</w:t>
            </w:r>
          </w:p>
          <w:p w14:paraId="07FBB359" w14:textId="77777777" w:rsidR="00854E7B" w:rsidRDefault="00854E7B" w:rsidP="002C1693">
            <w:r>
              <w:t>Je peux désormais me connecter à mon compte avec le nouveau mot de passe</w:t>
            </w:r>
          </w:p>
        </w:tc>
      </w:tr>
      <w:tr w:rsidR="00854E7B" w14:paraId="5EF5DE91" w14:textId="77777777" w:rsidTr="002C1693">
        <w:tc>
          <w:tcPr>
            <w:tcW w:w="0" w:type="auto"/>
            <w:shd w:val="clear" w:color="auto" w:fill="E2EFD9" w:themeFill="accent6" w:themeFillTint="33"/>
          </w:tcPr>
          <w:p w14:paraId="73CF3D1D" w14:textId="77777777" w:rsidR="00854E7B" w:rsidRDefault="00854E7B" w:rsidP="002C1693">
            <w:r w:rsidRPr="0008080D">
              <w:t>Mot de passe pas pareil</w:t>
            </w:r>
          </w:p>
        </w:tc>
        <w:tc>
          <w:tcPr>
            <w:tcW w:w="0" w:type="auto"/>
          </w:tcPr>
          <w:p w14:paraId="70686D34" w14:textId="77777777" w:rsidR="00854E7B" w:rsidRDefault="00854E7B" w:rsidP="002C1693">
            <w:r>
              <w:t>Lorsque j'inscris mes nouveaux mots de passe faux</w:t>
            </w:r>
          </w:p>
          <w:p w14:paraId="713264D7" w14:textId="77777777" w:rsidR="00854E7B" w:rsidRDefault="00854E7B" w:rsidP="002C1693">
            <w:r>
              <w:t>Quand je clique sur valider</w:t>
            </w:r>
          </w:p>
          <w:p w14:paraId="35537D2C" w14:textId="77777777" w:rsidR="00854E7B" w:rsidRDefault="00854E7B" w:rsidP="002C1693">
            <w:r>
              <w:t>Je reste sur la page qui met un alerte</w:t>
            </w:r>
          </w:p>
        </w:tc>
      </w:tr>
      <w:tr w:rsidR="00854E7B" w14:paraId="460D8FAB" w14:textId="77777777" w:rsidTr="002C1693">
        <w:tc>
          <w:tcPr>
            <w:tcW w:w="0" w:type="auto"/>
            <w:shd w:val="clear" w:color="auto" w:fill="E2EFD9" w:themeFill="accent6" w:themeFillTint="33"/>
          </w:tcPr>
          <w:p w14:paraId="19685BDC" w14:textId="77777777" w:rsidR="00854E7B" w:rsidRDefault="00854E7B" w:rsidP="002C1693">
            <w:r w:rsidRPr="0008080D">
              <w:t>Forcer URL</w:t>
            </w:r>
          </w:p>
        </w:tc>
        <w:tc>
          <w:tcPr>
            <w:tcW w:w="0" w:type="auto"/>
          </w:tcPr>
          <w:p w14:paraId="5398D213" w14:textId="77777777" w:rsidR="00854E7B" w:rsidRDefault="00854E7B" w:rsidP="002C1693">
            <w:r>
              <w:t>Lorsque je change l'url en haut</w:t>
            </w:r>
          </w:p>
          <w:p w14:paraId="28C003DC" w14:textId="77777777" w:rsidR="00854E7B" w:rsidRDefault="00854E7B" w:rsidP="002C1693">
            <w:r>
              <w:t>Quand j'appuie sur enter</w:t>
            </w:r>
          </w:p>
          <w:p w14:paraId="6960EA68" w14:textId="77777777" w:rsidR="00854E7B" w:rsidRDefault="00854E7B" w:rsidP="002C1693">
            <w:r>
              <w:t>La page reconnaît que je ne suis pas connecté et me renvoie à la page Authentification</w:t>
            </w:r>
          </w:p>
        </w:tc>
      </w:tr>
    </w:tbl>
    <w:p w14:paraId="114D5E94" w14:textId="77777777" w:rsidR="00854E7B" w:rsidRDefault="00854E7B" w:rsidP="00854E7B"/>
    <w:p w14:paraId="603203DE" w14:textId="77777777" w:rsidR="00854E7B" w:rsidRDefault="00854E7B" w:rsidP="00854E7B">
      <w:pPr>
        <w:jc w:val="center"/>
      </w:pPr>
    </w:p>
    <w:p w14:paraId="79CB4D03" w14:textId="77777777" w:rsidR="00854E7B" w:rsidRDefault="00854E7B" w:rsidP="00854E7B">
      <w:pPr>
        <w:jc w:val="center"/>
      </w:pPr>
      <w:r>
        <w:rPr>
          <w:noProof/>
        </w:rPr>
        <w:lastRenderedPageBreak/>
        <w:drawing>
          <wp:inline distT="0" distB="0" distL="0" distR="0" wp14:anchorId="4E5BD459" wp14:editId="33EE3AC4">
            <wp:extent cx="4599859" cy="3343275"/>
            <wp:effectExtent l="38100" t="38100" r="29845" b="285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9859" cy="3343275"/>
                    </a:xfrm>
                    <a:prstGeom prst="rect">
                      <a:avLst/>
                    </a:prstGeom>
                    <a:noFill/>
                    <a:ln w="38100">
                      <a:solidFill>
                        <a:schemeClr val="accent6">
                          <a:lumMod val="75000"/>
                        </a:schemeClr>
                      </a:solidFill>
                    </a:ln>
                  </pic:spPr>
                </pic:pic>
              </a:graphicData>
            </a:graphic>
          </wp:inline>
        </w:drawing>
      </w:r>
    </w:p>
    <w:p w14:paraId="0756657A" w14:textId="77777777" w:rsidR="00854E7B" w:rsidRDefault="00854E7B" w:rsidP="00854E7B">
      <w:pPr>
        <w:jc w:val="center"/>
      </w:pPr>
    </w:p>
    <w:p w14:paraId="187FB6B0" w14:textId="77777777" w:rsidR="00854E7B" w:rsidRDefault="00854E7B" w:rsidP="00854E7B">
      <w:pPr>
        <w:jc w:val="center"/>
      </w:pPr>
      <w:r>
        <w:rPr>
          <w:noProof/>
        </w:rPr>
        <w:drawing>
          <wp:inline distT="0" distB="0" distL="0" distR="0" wp14:anchorId="55514246" wp14:editId="296865CD">
            <wp:extent cx="4678459" cy="3400425"/>
            <wp:effectExtent l="38100" t="38100" r="46355"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0518" cy="3401922"/>
                    </a:xfrm>
                    <a:prstGeom prst="rect">
                      <a:avLst/>
                    </a:prstGeom>
                    <a:noFill/>
                    <a:ln w="38100">
                      <a:solidFill>
                        <a:schemeClr val="accent6">
                          <a:lumMod val="75000"/>
                        </a:schemeClr>
                      </a:solidFill>
                    </a:ln>
                  </pic:spPr>
                </pic:pic>
              </a:graphicData>
            </a:graphic>
          </wp:inline>
        </w:drawing>
      </w:r>
    </w:p>
    <w:p w14:paraId="76904EB5" w14:textId="77777777" w:rsidR="00854E7B" w:rsidRDefault="00854E7B" w:rsidP="00854E7B">
      <w:pPr>
        <w:jc w:val="center"/>
      </w:pPr>
      <w:r>
        <w:rPr>
          <w:noProof/>
        </w:rPr>
        <w:lastRenderedPageBreak/>
        <w:drawing>
          <wp:inline distT="0" distB="0" distL="0" distR="0" wp14:anchorId="2516324E" wp14:editId="5F94A317">
            <wp:extent cx="4391025" cy="3191490"/>
            <wp:effectExtent l="38100" t="38100" r="28575" b="476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8817" cy="3197153"/>
                    </a:xfrm>
                    <a:prstGeom prst="rect">
                      <a:avLst/>
                    </a:prstGeom>
                    <a:noFill/>
                    <a:ln w="38100">
                      <a:solidFill>
                        <a:schemeClr val="accent6">
                          <a:lumMod val="75000"/>
                        </a:schemeClr>
                      </a:solidFill>
                    </a:ln>
                  </pic:spPr>
                </pic:pic>
              </a:graphicData>
            </a:graphic>
          </wp:inline>
        </w:drawing>
      </w:r>
    </w:p>
    <w:p w14:paraId="19286E9E" w14:textId="77777777" w:rsidR="00854E7B" w:rsidRDefault="00854E7B" w:rsidP="00854E7B">
      <w:pPr>
        <w:jc w:val="center"/>
      </w:pPr>
    </w:p>
    <w:p w14:paraId="3F28566D" w14:textId="77777777" w:rsidR="00854E7B" w:rsidRDefault="00854E7B" w:rsidP="00854E7B">
      <w:pPr>
        <w:pStyle w:val="Titre3"/>
      </w:pPr>
      <w:bookmarkStart w:id="19" w:name="_Toc165877935"/>
      <w:r>
        <w:t>Gestion d’utilisateur</w:t>
      </w:r>
      <w:bookmarkEnd w:id="19"/>
    </w:p>
    <w:p w14:paraId="098861D4" w14:textId="77777777" w:rsidR="00854E7B" w:rsidRDefault="00854E7B" w:rsidP="00854E7B">
      <w:pPr>
        <w:pStyle w:val="Titre4"/>
        <w:rPr>
          <w:b/>
          <w:bCs/>
          <w:i w:val="0"/>
          <w:iCs/>
          <w:u w:val="none"/>
        </w:rPr>
      </w:pPr>
      <w:r w:rsidRPr="007477C7">
        <w:rPr>
          <w:b/>
          <w:bCs/>
          <w:i w:val="0"/>
          <w:iCs/>
          <w:u w:val="none"/>
        </w:rPr>
        <w:t>Description</w:t>
      </w:r>
    </w:p>
    <w:p w14:paraId="501DA767" w14:textId="77777777" w:rsidR="00854E7B" w:rsidRPr="007477C7" w:rsidRDefault="00854E7B" w:rsidP="00854E7B"/>
    <w:p w14:paraId="1CAC0CC3" w14:textId="77777777" w:rsidR="00854E7B" w:rsidRDefault="00854E7B" w:rsidP="00854E7B">
      <w:r>
        <w:t xml:space="preserve">En tant qu'administrateur de </w:t>
      </w:r>
      <w:proofErr w:type="spellStart"/>
      <w:r>
        <w:t>VolScore</w:t>
      </w:r>
      <w:proofErr w:type="spellEnd"/>
    </w:p>
    <w:p w14:paraId="0F724F5D" w14:textId="77777777" w:rsidR="00854E7B" w:rsidRDefault="00854E7B" w:rsidP="00854E7B">
      <w:r>
        <w:t>Je veux pouvoir gérer l'ensemble des utilisateurs</w:t>
      </w:r>
    </w:p>
    <w:p w14:paraId="2F5B50F1" w14:textId="77777777" w:rsidR="00854E7B" w:rsidRDefault="00854E7B" w:rsidP="00854E7B">
      <w:r>
        <w:t xml:space="preserve">Pour avoir un control total sur la gestion des comptes de </w:t>
      </w:r>
      <w:proofErr w:type="spellStart"/>
      <w:r>
        <w:t>VolScore</w:t>
      </w:r>
      <w:proofErr w:type="spellEnd"/>
    </w:p>
    <w:p w14:paraId="5D3D0331" w14:textId="77777777" w:rsidR="00854E7B" w:rsidRDefault="00854E7B" w:rsidP="00854E7B"/>
    <w:p w14:paraId="08B0603F" w14:textId="77777777" w:rsidR="00854E7B" w:rsidRDefault="00854E7B" w:rsidP="00854E7B">
      <w:pPr>
        <w:pStyle w:val="Titre4"/>
        <w:rPr>
          <w:b/>
          <w:bCs/>
          <w:i w:val="0"/>
          <w:iCs/>
          <w:u w:val="none"/>
        </w:rPr>
      </w:pPr>
      <w:r w:rsidRPr="007477C7">
        <w:rPr>
          <w:b/>
          <w:bCs/>
          <w:i w:val="0"/>
          <w:iCs/>
          <w:u w:val="none"/>
        </w:rPr>
        <w:t>Test d’acceptance</w:t>
      </w:r>
    </w:p>
    <w:p w14:paraId="71690482" w14:textId="77777777" w:rsidR="00854E7B" w:rsidRPr="007477C7"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FCBD0EB" w14:textId="77777777" w:rsidTr="002C1693">
        <w:tc>
          <w:tcPr>
            <w:tcW w:w="3246" w:type="dxa"/>
            <w:shd w:val="clear" w:color="auto" w:fill="E2EFD9" w:themeFill="accent6" w:themeFillTint="33"/>
          </w:tcPr>
          <w:p w14:paraId="64DEF532" w14:textId="77777777" w:rsidR="00854E7B" w:rsidRDefault="00854E7B" w:rsidP="002C1693">
            <w:r w:rsidRPr="007477C7">
              <w:t xml:space="preserve">Page gestion de compte (vue utilisateur </w:t>
            </w:r>
            <w:proofErr w:type="gramStart"/>
            <w:r w:rsidRPr="007477C7">
              <w:t>non admin</w:t>
            </w:r>
            <w:proofErr w:type="gramEnd"/>
            <w:r w:rsidRPr="007477C7">
              <w:t>)</w:t>
            </w:r>
          </w:p>
        </w:tc>
        <w:tc>
          <w:tcPr>
            <w:tcW w:w="5953" w:type="dxa"/>
          </w:tcPr>
          <w:p w14:paraId="587176AC" w14:textId="77777777" w:rsidR="00854E7B" w:rsidRDefault="00854E7B" w:rsidP="002C1693">
            <w:r>
              <w:t>Lorsque je rentre dans la page de gestion de compte</w:t>
            </w:r>
          </w:p>
          <w:p w14:paraId="13E299D3" w14:textId="77777777" w:rsidR="00854E7B" w:rsidRDefault="00854E7B" w:rsidP="002C1693">
            <w:r>
              <w:t>Quand je suis sur la page</w:t>
            </w:r>
          </w:p>
          <w:p w14:paraId="7733F85C" w14:textId="77777777" w:rsidR="00854E7B" w:rsidRDefault="00854E7B" w:rsidP="002C1693">
            <w:r>
              <w:t>Je vois seulement la liste des utilisateurs</w:t>
            </w:r>
          </w:p>
        </w:tc>
      </w:tr>
      <w:tr w:rsidR="00854E7B" w14:paraId="70790DFE" w14:textId="77777777" w:rsidTr="002C1693">
        <w:tc>
          <w:tcPr>
            <w:tcW w:w="3246" w:type="dxa"/>
            <w:shd w:val="clear" w:color="auto" w:fill="E2EFD9" w:themeFill="accent6" w:themeFillTint="33"/>
          </w:tcPr>
          <w:p w14:paraId="691A85A2" w14:textId="77777777" w:rsidR="00854E7B" w:rsidRDefault="00854E7B" w:rsidP="002C1693">
            <w:r w:rsidRPr="007477C7">
              <w:t>Page gestion de compte (vue utilisateur admin)</w:t>
            </w:r>
          </w:p>
        </w:tc>
        <w:tc>
          <w:tcPr>
            <w:tcW w:w="5953" w:type="dxa"/>
          </w:tcPr>
          <w:p w14:paraId="398595E2" w14:textId="77777777" w:rsidR="00854E7B" w:rsidRDefault="00854E7B" w:rsidP="002C1693">
            <w:r>
              <w:t>Lorsque je rentre dans la page de gestion de compte</w:t>
            </w:r>
          </w:p>
          <w:p w14:paraId="54D3C682" w14:textId="77777777" w:rsidR="00854E7B" w:rsidRDefault="00854E7B" w:rsidP="002C1693">
            <w:r>
              <w:t>Quand je suis sur la page</w:t>
            </w:r>
          </w:p>
          <w:p w14:paraId="5B734709" w14:textId="77777777" w:rsidR="00854E7B" w:rsidRDefault="00854E7B" w:rsidP="002C1693">
            <w:r>
              <w:t>Je vois la liste des utilisateurs + un bouton pour créer un user</w:t>
            </w:r>
          </w:p>
        </w:tc>
      </w:tr>
      <w:tr w:rsidR="00854E7B" w14:paraId="14951743" w14:textId="77777777" w:rsidTr="002C1693">
        <w:tc>
          <w:tcPr>
            <w:tcW w:w="3246" w:type="dxa"/>
            <w:shd w:val="clear" w:color="auto" w:fill="E2EFD9" w:themeFill="accent6" w:themeFillTint="33"/>
          </w:tcPr>
          <w:p w14:paraId="6F1AAE6D" w14:textId="77777777" w:rsidR="00854E7B" w:rsidRDefault="00854E7B" w:rsidP="002C1693">
            <w:r w:rsidRPr="007477C7">
              <w:t xml:space="preserve">Page création </w:t>
            </w:r>
            <w:proofErr w:type="gramStart"/>
            <w:r w:rsidRPr="007477C7">
              <w:t>de user</w:t>
            </w:r>
            <w:proofErr w:type="gramEnd"/>
          </w:p>
        </w:tc>
        <w:tc>
          <w:tcPr>
            <w:tcW w:w="5953" w:type="dxa"/>
          </w:tcPr>
          <w:p w14:paraId="6DA26DD4" w14:textId="77777777" w:rsidR="00854E7B" w:rsidRDefault="00854E7B" w:rsidP="002C1693">
            <w:r>
              <w:t>Lorsque je rentre dans la page créer un compte avec un compte admin</w:t>
            </w:r>
          </w:p>
          <w:p w14:paraId="0B5C3CF4" w14:textId="77777777" w:rsidR="00854E7B" w:rsidRDefault="00854E7B" w:rsidP="002C1693">
            <w:r>
              <w:t>Quand j'inscris les infos du user avec un rôle précis</w:t>
            </w:r>
          </w:p>
          <w:p w14:paraId="6C9B1582" w14:textId="77777777" w:rsidR="00854E7B" w:rsidRDefault="00854E7B" w:rsidP="002C1693">
            <w:r>
              <w:t>Le compte se crée, on peut se connecter avec et son rôle lui est bien affecter</w:t>
            </w:r>
          </w:p>
        </w:tc>
      </w:tr>
      <w:tr w:rsidR="00854E7B" w14:paraId="36BDB509" w14:textId="77777777" w:rsidTr="002C1693">
        <w:tc>
          <w:tcPr>
            <w:tcW w:w="3246" w:type="dxa"/>
            <w:shd w:val="clear" w:color="auto" w:fill="E2EFD9" w:themeFill="accent6" w:themeFillTint="33"/>
          </w:tcPr>
          <w:p w14:paraId="36AA22B5" w14:textId="77777777" w:rsidR="00854E7B" w:rsidRDefault="00854E7B" w:rsidP="002C1693">
            <w:r w:rsidRPr="007477C7">
              <w:t xml:space="preserve">Page profil (vue utilisateur </w:t>
            </w:r>
            <w:proofErr w:type="gramStart"/>
            <w:r w:rsidRPr="007477C7">
              <w:t>non admin</w:t>
            </w:r>
            <w:proofErr w:type="gramEnd"/>
            <w:r w:rsidRPr="007477C7">
              <w:t>)</w:t>
            </w:r>
          </w:p>
        </w:tc>
        <w:tc>
          <w:tcPr>
            <w:tcW w:w="5953" w:type="dxa"/>
          </w:tcPr>
          <w:p w14:paraId="38024A87" w14:textId="77777777" w:rsidR="00854E7B" w:rsidRDefault="00854E7B" w:rsidP="002C1693">
            <w:r>
              <w:t>Lorsque je clique sur un user qui est dans la liste</w:t>
            </w:r>
          </w:p>
          <w:p w14:paraId="4AF1EF8A" w14:textId="77777777" w:rsidR="00854E7B" w:rsidRDefault="00854E7B" w:rsidP="002C1693">
            <w:r>
              <w:t>Quand j'arrive sur la page de son profil</w:t>
            </w:r>
          </w:p>
          <w:p w14:paraId="3E7F5A73" w14:textId="77777777" w:rsidR="00854E7B" w:rsidRDefault="00854E7B" w:rsidP="002C1693">
            <w:r>
              <w:t>Je vois seulement ses informations avec son historique</w:t>
            </w:r>
          </w:p>
        </w:tc>
      </w:tr>
      <w:tr w:rsidR="00854E7B" w14:paraId="11F8F97C" w14:textId="77777777" w:rsidTr="002C1693">
        <w:tc>
          <w:tcPr>
            <w:tcW w:w="3246" w:type="dxa"/>
            <w:shd w:val="clear" w:color="auto" w:fill="E2EFD9" w:themeFill="accent6" w:themeFillTint="33"/>
          </w:tcPr>
          <w:p w14:paraId="26D6EA25" w14:textId="77777777" w:rsidR="00854E7B" w:rsidRDefault="00854E7B" w:rsidP="002C1693">
            <w:r w:rsidRPr="007477C7">
              <w:t>Page profil (vue utilisateur admin)</w:t>
            </w:r>
          </w:p>
        </w:tc>
        <w:tc>
          <w:tcPr>
            <w:tcW w:w="5953" w:type="dxa"/>
          </w:tcPr>
          <w:p w14:paraId="1DE1590C" w14:textId="77777777" w:rsidR="00854E7B" w:rsidRDefault="00854E7B" w:rsidP="002C1693">
            <w:r>
              <w:t>Lorsque je clique sur un user qui est dans la liste</w:t>
            </w:r>
          </w:p>
          <w:p w14:paraId="6921DF66" w14:textId="77777777" w:rsidR="00854E7B" w:rsidRDefault="00854E7B" w:rsidP="002C1693">
            <w:r>
              <w:t>Quand j'arrive sur la page de son profil</w:t>
            </w:r>
          </w:p>
          <w:p w14:paraId="5384352E" w14:textId="77777777" w:rsidR="00854E7B" w:rsidRDefault="00854E7B" w:rsidP="002C1693">
            <w:r>
              <w:lastRenderedPageBreak/>
              <w:t>Je vois ses informations avec son historique + un bouton qui permet de désactiver le compte ou l'activer</w:t>
            </w:r>
          </w:p>
        </w:tc>
      </w:tr>
    </w:tbl>
    <w:p w14:paraId="1787C05F" w14:textId="77777777" w:rsidR="00854E7B" w:rsidRDefault="00854E7B" w:rsidP="00854E7B">
      <w:pPr>
        <w:jc w:val="center"/>
      </w:pPr>
    </w:p>
    <w:p w14:paraId="4DEBCA70" w14:textId="77777777" w:rsidR="00854E7B" w:rsidRDefault="00854E7B" w:rsidP="00854E7B">
      <w:pPr>
        <w:jc w:val="center"/>
      </w:pPr>
      <w:r>
        <w:rPr>
          <w:noProof/>
        </w:rPr>
        <w:drawing>
          <wp:inline distT="0" distB="0" distL="0" distR="0" wp14:anchorId="64419181" wp14:editId="4277EE23">
            <wp:extent cx="4363969" cy="3171825"/>
            <wp:effectExtent l="38100" t="38100" r="36830"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9662" cy="3175963"/>
                    </a:xfrm>
                    <a:prstGeom prst="rect">
                      <a:avLst/>
                    </a:prstGeom>
                    <a:noFill/>
                    <a:ln w="38100">
                      <a:solidFill>
                        <a:schemeClr val="accent6">
                          <a:lumMod val="75000"/>
                        </a:schemeClr>
                      </a:solidFill>
                    </a:ln>
                  </pic:spPr>
                </pic:pic>
              </a:graphicData>
            </a:graphic>
          </wp:inline>
        </w:drawing>
      </w:r>
    </w:p>
    <w:p w14:paraId="69C200EE" w14:textId="77777777" w:rsidR="00854E7B" w:rsidRDefault="00854E7B" w:rsidP="00854E7B"/>
    <w:p w14:paraId="52AA86EC" w14:textId="77777777" w:rsidR="00854E7B" w:rsidRDefault="00854E7B" w:rsidP="00854E7B">
      <w:pPr>
        <w:jc w:val="center"/>
      </w:pPr>
      <w:r>
        <w:rPr>
          <w:noProof/>
        </w:rPr>
        <w:drawing>
          <wp:inline distT="0" distB="0" distL="0" distR="0" wp14:anchorId="0DF77A40" wp14:editId="6A19B24E">
            <wp:extent cx="4400550" cy="3198413"/>
            <wp:effectExtent l="38100" t="38100" r="38100" b="406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8987" cy="3204545"/>
                    </a:xfrm>
                    <a:prstGeom prst="rect">
                      <a:avLst/>
                    </a:prstGeom>
                    <a:noFill/>
                    <a:ln w="38100">
                      <a:solidFill>
                        <a:schemeClr val="accent6">
                          <a:lumMod val="75000"/>
                        </a:schemeClr>
                      </a:solidFill>
                    </a:ln>
                  </pic:spPr>
                </pic:pic>
              </a:graphicData>
            </a:graphic>
          </wp:inline>
        </w:drawing>
      </w:r>
    </w:p>
    <w:p w14:paraId="7306EB1E" w14:textId="77777777" w:rsidR="00854E7B" w:rsidRDefault="00854E7B" w:rsidP="00854E7B">
      <w:pPr>
        <w:jc w:val="center"/>
      </w:pPr>
      <w:r>
        <w:rPr>
          <w:noProof/>
        </w:rPr>
        <w:lastRenderedPageBreak/>
        <w:drawing>
          <wp:inline distT="0" distB="0" distL="0" distR="0" wp14:anchorId="76DA37FE" wp14:editId="2CA30D6D">
            <wp:extent cx="4337759" cy="3152775"/>
            <wp:effectExtent l="38100" t="38100" r="43815" b="285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546" cy="3156981"/>
                    </a:xfrm>
                    <a:prstGeom prst="rect">
                      <a:avLst/>
                    </a:prstGeom>
                    <a:noFill/>
                    <a:ln w="38100">
                      <a:solidFill>
                        <a:schemeClr val="accent6">
                          <a:lumMod val="75000"/>
                        </a:schemeClr>
                      </a:solidFill>
                    </a:ln>
                  </pic:spPr>
                </pic:pic>
              </a:graphicData>
            </a:graphic>
          </wp:inline>
        </w:drawing>
      </w:r>
    </w:p>
    <w:p w14:paraId="6B76C080" w14:textId="77777777" w:rsidR="00854E7B" w:rsidRDefault="00854E7B" w:rsidP="00854E7B">
      <w:pPr>
        <w:jc w:val="center"/>
      </w:pPr>
    </w:p>
    <w:p w14:paraId="45C3F033" w14:textId="77777777" w:rsidR="00854E7B" w:rsidRDefault="00854E7B" w:rsidP="00854E7B">
      <w:pPr>
        <w:jc w:val="center"/>
      </w:pPr>
      <w:r>
        <w:rPr>
          <w:noProof/>
        </w:rPr>
        <w:drawing>
          <wp:inline distT="0" distB="0" distL="0" distR="0" wp14:anchorId="0646D5B5" wp14:editId="668142B0">
            <wp:extent cx="4343400" cy="3156875"/>
            <wp:effectExtent l="38100" t="38100" r="38100" b="4381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3706" cy="3164366"/>
                    </a:xfrm>
                    <a:prstGeom prst="rect">
                      <a:avLst/>
                    </a:prstGeom>
                    <a:noFill/>
                    <a:ln w="38100">
                      <a:solidFill>
                        <a:schemeClr val="accent6">
                          <a:lumMod val="75000"/>
                        </a:schemeClr>
                      </a:solidFill>
                    </a:ln>
                  </pic:spPr>
                </pic:pic>
              </a:graphicData>
            </a:graphic>
          </wp:inline>
        </w:drawing>
      </w:r>
    </w:p>
    <w:p w14:paraId="08E2BE8E" w14:textId="77777777" w:rsidR="00854E7B" w:rsidRDefault="00854E7B" w:rsidP="00854E7B">
      <w:pPr>
        <w:jc w:val="center"/>
      </w:pPr>
    </w:p>
    <w:p w14:paraId="7DB501E2" w14:textId="77777777" w:rsidR="00854E7B" w:rsidRDefault="00854E7B" w:rsidP="00854E7B">
      <w:pPr>
        <w:pStyle w:val="Titre3"/>
      </w:pPr>
      <w:bookmarkStart w:id="20" w:name="_Toc165877936"/>
      <w:r>
        <w:t>Marquage</w:t>
      </w:r>
      <w:bookmarkEnd w:id="20"/>
    </w:p>
    <w:p w14:paraId="24163310" w14:textId="77777777" w:rsidR="00854E7B" w:rsidRDefault="00854E7B" w:rsidP="00854E7B">
      <w:pPr>
        <w:pStyle w:val="Titre4"/>
        <w:rPr>
          <w:b/>
          <w:bCs/>
          <w:i w:val="0"/>
          <w:iCs/>
          <w:u w:val="none"/>
        </w:rPr>
      </w:pPr>
      <w:r w:rsidRPr="001D76CF">
        <w:rPr>
          <w:b/>
          <w:bCs/>
          <w:i w:val="0"/>
          <w:iCs/>
          <w:u w:val="none"/>
        </w:rPr>
        <w:t>Description</w:t>
      </w:r>
    </w:p>
    <w:p w14:paraId="02B1BF50" w14:textId="77777777" w:rsidR="00854E7B" w:rsidRPr="001D76CF" w:rsidRDefault="00854E7B" w:rsidP="00854E7B"/>
    <w:p w14:paraId="78051303" w14:textId="77777777" w:rsidR="00854E7B" w:rsidRDefault="00854E7B" w:rsidP="00854E7B">
      <w:r>
        <w:t>En tant que marqueur</w:t>
      </w:r>
    </w:p>
    <w:p w14:paraId="75B747B6" w14:textId="77777777" w:rsidR="00854E7B" w:rsidRDefault="00854E7B" w:rsidP="00854E7B">
      <w:r>
        <w:t>Je veux pouvoir faire le marquage d'un match qui a lieu le jour même</w:t>
      </w:r>
    </w:p>
    <w:p w14:paraId="1346F7FF" w14:textId="77777777" w:rsidR="00854E7B" w:rsidRDefault="00854E7B" w:rsidP="00854E7B">
      <w:r>
        <w:t>Pour pouvoir inscrire les données du match</w:t>
      </w:r>
    </w:p>
    <w:p w14:paraId="24A4B440" w14:textId="77777777" w:rsidR="00854E7B" w:rsidRPr="001D76CF" w:rsidRDefault="00854E7B" w:rsidP="00854E7B"/>
    <w:p w14:paraId="5DA3C115" w14:textId="77777777" w:rsidR="00854E7B" w:rsidRDefault="00854E7B" w:rsidP="00854E7B">
      <w:pPr>
        <w:pStyle w:val="Titre4"/>
        <w:rPr>
          <w:b/>
          <w:bCs/>
          <w:i w:val="0"/>
          <w:iCs/>
          <w:u w:val="none"/>
        </w:rPr>
      </w:pPr>
      <w:r w:rsidRPr="001D76CF">
        <w:rPr>
          <w:b/>
          <w:bCs/>
          <w:i w:val="0"/>
          <w:iCs/>
          <w:u w:val="none"/>
        </w:rPr>
        <w:t>Test d’acceptance</w:t>
      </w:r>
    </w:p>
    <w:p w14:paraId="6E33278E"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1EE27E67" w14:textId="77777777" w:rsidTr="002C1693">
        <w:tc>
          <w:tcPr>
            <w:tcW w:w="3246" w:type="dxa"/>
            <w:shd w:val="clear" w:color="auto" w:fill="E2EFD9" w:themeFill="accent6" w:themeFillTint="33"/>
          </w:tcPr>
          <w:p w14:paraId="3B816620" w14:textId="77777777" w:rsidR="00854E7B" w:rsidRDefault="00854E7B" w:rsidP="002C1693">
            <w:r w:rsidRPr="001D76CF">
              <w:lastRenderedPageBreak/>
              <w:t>Bouton "Marquer"</w:t>
            </w:r>
          </w:p>
        </w:tc>
        <w:tc>
          <w:tcPr>
            <w:tcW w:w="5953" w:type="dxa"/>
          </w:tcPr>
          <w:p w14:paraId="6E37B70F" w14:textId="77777777" w:rsidR="00854E7B" w:rsidRDefault="00854E7B" w:rsidP="002C1693">
            <w:r>
              <w:t>Lorsque je suis sur la liste des matchs avec un compte avec le rôle "Marqueur"</w:t>
            </w:r>
          </w:p>
          <w:p w14:paraId="6A76A7B1" w14:textId="77777777" w:rsidR="00854E7B" w:rsidRDefault="00854E7B" w:rsidP="002C1693">
            <w:r>
              <w:t>Quand je défile sur un match du jour</w:t>
            </w:r>
          </w:p>
          <w:p w14:paraId="650C2B35" w14:textId="77777777" w:rsidR="00854E7B" w:rsidRDefault="00854E7B" w:rsidP="002C1693">
            <w:r>
              <w:t>Un bouton Marquer est affiché</w:t>
            </w:r>
          </w:p>
        </w:tc>
      </w:tr>
      <w:tr w:rsidR="00854E7B" w14:paraId="1372A0DF" w14:textId="77777777" w:rsidTr="002C1693">
        <w:tc>
          <w:tcPr>
            <w:tcW w:w="3246" w:type="dxa"/>
            <w:shd w:val="clear" w:color="auto" w:fill="E2EFD9" w:themeFill="accent6" w:themeFillTint="33"/>
          </w:tcPr>
          <w:p w14:paraId="7217E957" w14:textId="77777777" w:rsidR="00854E7B" w:rsidRDefault="00854E7B" w:rsidP="002C1693">
            <w:r w:rsidRPr="001D76CF">
              <w:t>Bouton "Marquer" avec mauvais rôle</w:t>
            </w:r>
          </w:p>
        </w:tc>
        <w:tc>
          <w:tcPr>
            <w:tcW w:w="5953" w:type="dxa"/>
          </w:tcPr>
          <w:p w14:paraId="1A5FAA17" w14:textId="77777777" w:rsidR="00854E7B" w:rsidRDefault="00854E7B" w:rsidP="002C1693">
            <w:r>
              <w:t>Lorsque je suis sur la liste des matchs avec un compte avec le rôle "Admin" ou "Arbitre"</w:t>
            </w:r>
          </w:p>
          <w:p w14:paraId="630CF504" w14:textId="77777777" w:rsidR="00854E7B" w:rsidRDefault="00854E7B" w:rsidP="002C1693">
            <w:r>
              <w:t>Quand je défile sur un match du jour</w:t>
            </w:r>
          </w:p>
          <w:p w14:paraId="0320914B" w14:textId="77777777" w:rsidR="00854E7B" w:rsidRDefault="00854E7B" w:rsidP="002C1693">
            <w:r>
              <w:t>Un bouton Marquer n'est pas affiché</w:t>
            </w:r>
          </w:p>
        </w:tc>
      </w:tr>
      <w:tr w:rsidR="00854E7B" w14:paraId="0C54FD99" w14:textId="77777777" w:rsidTr="002C1693">
        <w:tc>
          <w:tcPr>
            <w:tcW w:w="3246" w:type="dxa"/>
            <w:shd w:val="clear" w:color="auto" w:fill="E2EFD9" w:themeFill="accent6" w:themeFillTint="33"/>
          </w:tcPr>
          <w:p w14:paraId="2F924E73" w14:textId="77777777" w:rsidR="00854E7B" w:rsidRDefault="00854E7B" w:rsidP="002C1693">
            <w:r w:rsidRPr="001D76CF">
              <w:t>Bouton "Marquer" mauvais jour</w:t>
            </w:r>
          </w:p>
        </w:tc>
        <w:tc>
          <w:tcPr>
            <w:tcW w:w="5953" w:type="dxa"/>
          </w:tcPr>
          <w:p w14:paraId="1AD86E8B" w14:textId="77777777" w:rsidR="00854E7B" w:rsidRDefault="00854E7B" w:rsidP="002C1693">
            <w:r>
              <w:t>Lorsque je suis sur la liste des matchs avec un compte avec le rôle "Marqueur"</w:t>
            </w:r>
          </w:p>
          <w:p w14:paraId="7C157906" w14:textId="77777777" w:rsidR="00854E7B" w:rsidRDefault="00854E7B" w:rsidP="002C1693">
            <w:r>
              <w:t>Quand je défile sur un match du qui n'est pas pour aujourd'hui</w:t>
            </w:r>
          </w:p>
          <w:p w14:paraId="5ED0D3AA" w14:textId="77777777" w:rsidR="00854E7B" w:rsidRDefault="00854E7B" w:rsidP="002C1693">
            <w:r>
              <w:t>Un bouton Marquer n'est pas affiché</w:t>
            </w:r>
          </w:p>
        </w:tc>
      </w:tr>
      <w:tr w:rsidR="00854E7B" w14:paraId="2D08C4E9" w14:textId="77777777" w:rsidTr="002C1693">
        <w:tc>
          <w:tcPr>
            <w:tcW w:w="3246" w:type="dxa"/>
            <w:shd w:val="clear" w:color="auto" w:fill="E2EFD9" w:themeFill="accent6" w:themeFillTint="33"/>
          </w:tcPr>
          <w:p w14:paraId="33918C15" w14:textId="77777777" w:rsidR="00854E7B" w:rsidRDefault="00854E7B" w:rsidP="002C1693">
            <w:proofErr w:type="gramStart"/>
            <w:r w:rsidRPr="001D76CF">
              <w:t>Authentification fin</w:t>
            </w:r>
            <w:proofErr w:type="gramEnd"/>
            <w:r w:rsidRPr="001D76CF">
              <w:t xml:space="preserve"> de match</w:t>
            </w:r>
          </w:p>
        </w:tc>
        <w:tc>
          <w:tcPr>
            <w:tcW w:w="5953" w:type="dxa"/>
          </w:tcPr>
          <w:p w14:paraId="71B7CFA0" w14:textId="77777777" w:rsidR="00854E7B" w:rsidRDefault="00854E7B" w:rsidP="002C1693">
            <w:r>
              <w:t xml:space="preserve">Lorsque je finis de marquer les points pour un match </w:t>
            </w:r>
          </w:p>
          <w:p w14:paraId="33A530B3" w14:textId="77777777" w:rsidR="00854E7B" w:rsidRDefault="00854E7B" w:rsidP="002C1693">
            <w:r>
              <w:t>Quand je clique sur le bouton continuer de la fin du dernier set</w:t>
            </w:r>
          </w:p>
          <w:p w14:paraId="634A1B5E" w14:textId="77777777" w:rsidR="00854E7B" w:rsidRDefault="00854E7B" w:rsidP="002C1693">
            <w:r>
              <w:t>Une Authentification survient pour vérifier que la personne est bien le marqueur</w:t>
            </w:r>
          </w:p>
        </w:tc>
      </w:tr>
      <w:tr w:rsidR="00854E7B" w14:paraId="5F3B36D6" w14:textId="77777777" w:rsidTr="002C1693">
        <w:tc>
          <w:tcPr>
            <w:tcW w:w="3246" w:type="dxa"/>
            <w:shd w:val="clear" w:color="auto" w:fill="E2EFD9" w:themeFill="accent6" w:themeFillTint="33"/>
          </w:tcPr>
          <w:p w14:paraId="4476D75E" w14:textId="77777777" w:rsidR="00854E7B" w:rsidRDefault="00854E7B" w:rsidP="002C1693">
            <w:r w:rsidRPr="001D76CF">
              <w:t>Validation</w:t>
            </w:r>
          </w:p>
        </w:tc>
        <w:tc>
          <w:tcPr>
            <w:tcW w:w="5953" w:type="dxa"/>
          </w:tcPr>
          <w:p w14:paraId="1E30F7E2" w14:textId="77777777" w:rsidR="00854E7B" w:rsidRDefault="00854E7B" w:rsidP="002C1693">
            <w:r>
              <w:t xml:space="preserve">Lorsque le marqueur s'authentifie </w:t>
            </w:r>
          </w:p>
          <w:p w14:paraId="57A25E8F" w14:textId="77777777" w:rsidR="00854E7B" w:rsidRDefault="00854E7B" w:rsidP="002C1693">
            <w:r>
              <w:t>Quand il valide sa présence</w:t>
            </w:r>
          </w:p>
          <w:p w14:paraId="0B127C67" w14:textId="77777777" w:rsidR="00854E7B" w:rsidRDefault="00854E7B" w:rsidP="002C1693">
            <w:r>
              <w:t xml:space="preserve">Une signature liée au marqueur et au match survient dans la base de </w:t>
            </w:r>
            <w:proofErr w:type="gramStart"/>
            <w:r>
              <w:t>donnée</w:t>
            </w:r>
            <w:proofErr w:type="gramEnd"/>
          </w:p>
        </w:tc>
      </w:tr>
      <w:tr w:rsidR="00854E7B" w14:paraId="6ADD88DA" w14:textId="77777777" w:rsidTr="002C1693">
        <w:tc>
          <w:tcPr>
            <w:tcW w:w="3246" w:type="dxa"/>
            <w:shd w:val="clear" w:color="auto" w:fill="E2EFD9" w:themeFill="accent6" w:themeFillTint="33"/>
          </w:tcPr>
          <w:p w14:paraId="7DB38B27" w14:textId="77777777" w:rsidR="00854E7B" w:rsidRPr="001D76CF" w:rsidRDefault="00854E7B" w:rsidP="002C1693">
            <w:r w:rsidRPr="001D76CF">
              <w:t>Double marqueur</w:t>
            </w:r>
          </w:p>
        </w:tc>
        <w:tc>
          <w:tcPr>
            <w:tcW w:w="5953" w:type="dxa"/>
          </w:tcPr>
          <w:p w14:paraId="6BEE4815" w14:textId="77777777" w:rsidR="00854E7B" w:rsidRDefault="00854E7B" w:rsidP="002C1693">
            <w:r>
              <w:t>Lorsqu’un match est en cours</w:t>
            </w:r>
          </w:p>
          <w:p w14:paraId="2F5043A4" w14:textId="77777777" w:rsidR="00854E7B" w:rsidRDefault="00854E7B" w:rsidP="002C1693">
            <w:r>
              <w:t>Quand je me connecte avec un autre compte avec rôle "Marqueur"</w:t>
            </w:r>
          </w:p>
          <w:p w14:paraId="353FC7B7" w14:textId="77777777" w:rsidR="00854E7B" w:rsidRDefault="00854E7B" w:rsidP="002C1693">
            <w:r>
              <w:t>Le match en cours ne possède pas de bouton "Marquer"</w:t>
            </w:r>
          </w:p>
        </w:tc>
      </w:tr>
      <w:tr w:rsidR="00854E7B" w14:paraId="29187DB2" w14:textId="77777777" w:rsidTr="002C1693">
        <w:tc>
          <w:tcPr>
            <w:tcW w:w="3246" w:type="dxa"/>
            <w:shd w:val="clear" w:color="auto" w:fill="E2EFD9" w:themeFill="accent6" w:themeFillTint="33"/>
          </w:tcPr>
          <w:p w14:paraId="4FD7F713" w14:textId="77777777" w:rsidR="00854E7B" w:rsidRPr="001D76CF" w:rsidRDefault="00854E7B" w:rsidP="002C1693">
            <w:r w:rsidRPr="001D76CF">
              <w:t>Pas de Validation</w:t>
            </w:r>
          </w:p>
        </w:tc>
        <w:tc>
          <w:tcPr>
            <w:tcW w:w="5953" w:type="dxa"/>
          </w:tcPr>
          <w:p w14:paraId="2B2E72B0" w14:textId="77777777" w:rsidR="00854E7B" w:rsidRDefault="00854E7B" w:rsidP="002C1693">
            <w:r>
              <w:t>Lorsque le marqueur quitte l'authentification</w:t>
            </w:r>
          </w:p>
          <w:p w14:paraId="2FF29B29" w14:textId="77777777" w:rsidR="00854E7B" w:rsidRDefault="00854E7B" w:rsidP="002C1693">
            <w:r>
              <w:t>Quand on veut revenir sur le match</w:t>
            </w:r>
          </w:p>
          <w:p w14:paraId="093749D7" w14:textId="77777777" w:rsidR="00854E7B" w:rsidRDefault="00854E7B" w:rsidP="002C1693">
            <w:r>
              <w:t>La page ramène vers l'Authentification du marqueur</w:t>
            </w:r>
          </w:p>
        </w:tc>
      </w:tr>
    </w:tbl>
    <w:p w14:paraId="2B9ADF2C" w14:textId="77777777" w:rsidR="00854E7B" w:rsidRDefault="00854E7B" w:rsidP="00854E7B">
      <w:pPr>
        <w:jc w:val="center"/>
      </w:pPr>
    </w:p>
    <w:p w14:paraId="6F7055BA" w14:textId="77777777" w:rsidR="00854E7B" w:rsidRDefault="00854E7B" w:rsidP="00854E7B">
      <w:pPr>
        <w:jc w:val="center"/>
      </w:pPr>
      <w:r>
        <w:rPr>
          <w:noProof/>
        </w:rPr>
        <w:drawing>
          <wp:inline distT="0" distB="0" distL="0" distR="0" wp14:anchorId="07E85426" wp14:editId="76F0F318">
            <wp:extent cx="5753100" cy="2181225"/>
            <wp:effectExtent l="38100" t="38100" r="38100" b="476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4395A9FF" w14:textId="77777777" w:rsidR="00854E7B" w:rsidRDefault="00854E7B" w:rsidP="00854E7B"/>
    <w:p w14:paraId="5FA764FD" w14:textId="77777777" w:rsidR="00854E7B" w:rsidRDefault="00854E7B" w:rsidP="00854E7B">
      <w:pPr>
        <w:pStyle w:val="Titre3"/>
      </w:pPr>
      <w:bookmarkStart w:id="21" w:name="_Toc165877937"/>
      <w:r>
        <w:t>Arbitrage</w:t>
      </w:r>
      <w:bookmarkEnd w:id="21"/>
    </w:p>
    <w:p w14:paraId="33DA3772" w14:textId="77777777" w:rsidR="00854E7B" w:rsidRDefault="00854E7B" w:rsidP="00854E7B">
      <w:pPr>
        <w:pStyle w:val="Titre4"/>
        <w:rPr>
          <w:b/>
          <w:bCs/>
          <w:i w:val="0"/>
          <w:iCs/>
          <w:u w:val="none"/>
        </w:rPr>
      </w:pPr>
      <w:r w:rsidRPr="001D76CF">
        <w:rPr>
          <w:b/>
          <w:bCs/>
          <w:i w:val="0"/>
          <w:iCs/>
          <w:u w:val="none"/>
        </w:rPr>
        <w:t>Description</w:t>
      </w:r>
    </w:p>
    <w:p w14:paraId="558DDBB7" w14:textId="77777777" w:rsidR="00854E7B" w:rsidRPr="00BF3BBD" w:rsidRDefault="00854E7B" w:rsidP="00854E7B"/>
    <w:p w14:paraId="3E32EA60" w14:textId="77777777" w:rsidR="00854E7B" w:rsidRDefault="00854E7B" w:rsidP="00854E7B">
      <w:r>
        <w:lastRenderedPageBreak/>
        <w:t>En tant qu'arbitre</w:t>
      </w:r>
    </w:p>
    <w:p w14:paraId="4256381F" w14:textId="77777777" w:rsidR="00854E7B" w:rsidRDefault="00854E7B" w:rsidP="00854E7B">
      <w:r>
        <w:t>Je veux pouvoir m'annoncer pour l'arbitrage d'un match au moment de son démarrage</w:t>
      </w:r>
    </w:p>
    <w:p w14:paraId="00B3CF8A" w14:textId="77777777" w:rsidR="00854E7B" w:rsidRPr="00BF3BBD" w:rsidRDefault="00854E7B" w:rsidP="00854E7B">
      <w:r>
        <w:t>Pour pouvoir m'enregistrer dans le match en tant qu'arbitre</w:t>
      </w:r>
    </w:p>
    <w:p w14:paraId="0D2D7F2F" w14:textId="77777777" w:rsidR="00854E7B" w:rsidRDefault="00854E7B" w:rsidP="00854E7B">
      <w:pPr>
        <w:pStyle w:val="Titre4"/>
        <w:rPr>
          <w:b/>
          <w:bCs/>
          <w:i w:val="0"/>
          <w:iCs/>
          <w:u w:val="none"/>
        </w:rPr>
      </w:pPr>
      <w:r w:rsidRPr="001D76CF">
        <w:rPr>
          <w:b/>
          <w:bCs/>
          <w:i w:val="0"/>
          <w:iCs/>
          <w:u w:val="none"/>
        </w:rPr>
        <w:t>Test d’acceptance</w:t>
      </w:r>
    </w:p>
    <w:p w14:paraId="2574DB56"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7B553261" w14:textId="77777777" w:rsidTr="002C1693">
        <w:tc>
          <w:tcPr>
            <w:tcW w:w="3246" w:type="dxa"/>
            <w:shd w:val="clear" w:color="auto" w:fill="E2EFD9" w:themeFill="accent6" w:themeFillTint="33"/>
          </w:tcPr>
          <w:p w14:paraId="0F0F2622" w14:textId="77777777" w:rsidR="00854E7B" w:rsidRDefault="00854E7B" w:rsidP="002C1693">
            <w:proofErr w:type="spellStart"/>
            <w:r w:rsidRPr="00BF3BBD">
              <w:t>Selection</w:t>
            </w:r>
            <w:proofErr w:type="spellEnd"/>
            <w:r w:rsidRPr="00BF3BBD">
              <w:t xml:space="preserve"> Arbitre</w:t>
            </w:r>
          </w:p>
        </w:tc>
        <w:tc>
          <w:tcPr>
            <w:tcW w:w="5953" w:type="dxa"/>
          </w:tcPr>
          <w:p w14:paraId="5336A4CE" w14:textId="77777777" w:rsidR="00854E7B" w:rsidRDefault="00854E7B" w:rsidP="002C1693">
            <w:r>
              <w:t>Lorsqu'un marqueur lance un match</w:t>
            </w:r>
          </w:p>
          <w:p w14:paraId="725D48BD" w14:textId="77777777" w:rsidR="00854E7B" w:rsidRDefault="00854E7B" w:rsidP="002C1693">
            <w:r>
              <w:t>Quand il s'authentifie</w:t>
            </w:r>
          </w:p>
          <w:p w14:paraId="7FBC7158" w14:textId="77777777" w:rsidR="00854E7B" w:rsidRDefault="00854E7B" w:rsidP="002C1693">
            <w:r>
              <w:t>L'arbitre peut s'annoncer en se sélectionnant dans la liste déroulante des arbitres</w:t>
            </w:r>
          </w:p>
        </w:tc>
      </w:tr>
      <w:tr w:rsidR="00854E7B" w14:paraId="34816BC9" w14:textId="77777777" w:rsidTr="002C1693">
        <w:tc>
          <w:tcPr>
            <w:tcW w:w="3246" w:type="dxa"/>
            <w:shd w:val="clear" w:color="auto" w:fill="E2EFD9" w:themeFill="accent6" w:themeFillTint="33"/>
          </w:tcPr>
          <w:p w14:paraId="0E7AA55C" w14:textId="77777777" w:rsidR="00854E7B" w:rsidRDefault="00854E7B" w:rsidP="002C1693">
            <w:r w:rsidRPr="00BF3BBD">
              <w:t>Authentification Arbitre</w:t>
            </w:r>
          </w:p>
        </w:tc>
        <w:tc>
          <w:tcPr>
            <w:tcW w:w="5953" w:type="dxa"/>
          </w:tcPr>
          <w:p w14:paraId="1226601D" w14:textId="77777777" w:rsidR="00854E7B" w:rsidRDefault="00854E7B" w:rsidP="002C1693">
            <w:r>
              <w:t>Lorsqu'un arbitre a été sélectionner</w:t>
            </w:r>
          </w:p>
          <w:p w14:paraId="6541FA05" w14:textId="77777777" w:rsidR="00854E7B" w:rsidRDefault="00854E7B" w:rsidP="002C1693">
            <w:r>
              <w:t>Quand on valide la sélection</w:t>
            </w:r>
          </w:p>
          <w:p w14:paraId="2F218894" w14:textId="77777777" w:rsidR="00854E7B" w:rsidRDefault="00854E7B" w:rsidP="002C1693">
            <w:r>
              <w:t>Une authentification survient pour valider l'arbitre</w:t>
            </w:r>
          </w:p>
        </w:tc>
      </w:tr>
      <w:tr w:rsidR="00854E7B" w14:paraId="5123A724" w14:textId="77777777" w:rsidTr="002C1693">
        <w:tc>
          <w:tcPr>
            <w:tcW w:w="3246" w:type="dxa"/>
            <w:shd w:val="clear" w:color="auto" w:fill="E2EFD9" w:themeFill="accent6" w:themeFillTint="33"/>
          </w:tcPr>
          <w:p w14:paraId="6410C593" w14:textId="77777777" w:rsidR="00854E7B" w:rsidRDefault="00854E7B" w:rsidP="002C1693">
            <w:r w:rsidRPr="00BF3BBD">
              <w:t>Fin de match</w:t>
            </w:r>
          </w:p>
        </w:tc>
        <w:tc>
          <w:tcPr>
            <w:tcW w:w="5953" w:type="dxa"/>
          </w:tcPr>
          <w:p w14:paraId="72788425" w14:textId="77777777" w:rsidR="00854E7B" w:rsidRDefault="00854E7B" w:rsidP="002C1693">
            <w:r>
              <w:t>Lorsqu'un match est terminé</w:t>
            </w:r>
          </w:p>
          <w:p w14:paraId="1472874A" w14:textId="77777777" w:rsidR="00854E7B" w:rsidRDefault="00854E7B" w:rsidP="002C1693">
            <w:r>
              <w:t>Quand le marqueur valide sont compte</w:t>
            </w:r>
          </w:p>
          <w:p w14:paraId="08BCE180" w14:textId="77777777" w:rsidR="00854E7B" w:rsidRDefault="00854E7B" w:rsidP="002C1693">
            <w:r>
              <w:t>Une authentification survient encore pour revalider le compte de l'arbitre</w:t>
            </w:r>
          </w:p>
        </w:tc>
      </w:tr>
      <w:tr w:rsidR="00854E7B" w14:paraId="7F8C3740" w14:textId="77777777" w:rsidTr="002C1693">
        <w:tc>
          <w:tcPr>
            <w:tcW w:w="3246" w:type="dxa"/>
            <w:shd w:val="clear" w:color="auto" w:fill="E2EFD9" w:themeFill="accent6" w:themeFillTint="33"/>
          </w:tcPr>
          <w:p w14:paraId="5FD00065" w14:textId="77777777" w:rsidR="00854E7B" w:rsidRDefault="00854E7B" w:rsidP="002C1693">
            <w:r w:rsidRPr="00BF3BBD">
              <w:t>Validation</w:t>
            </w:r>
          </w:p>
        </w:tc>
        <w:tc>
          <w:tcPr>
            <w:tcW w:w="5953" w:type="dxa"/>
          </w:tcPr>
          <w:p w14:paraId="49AC073F" w14:textId="77777777" w:rsidR="00854E7B" w:rsidRDefault="00854E7B" w:rsidP="002C1693">
            <w:r>
              <w:t>Lorsque l'arbitre s'authentifie</w:t>
            </w:r>
          </w:p>
          <w:p w14:paraId="679ECC95" w14:textId="77777777" w:rsidR="00854E7B" w:rsidRDefault="00854E7B" w:rsidP="002C1693">
            <w:r>
              <w:t>Quand il valide son compte</w:t>
            </w:r>
          </w:p>
          <w:p w14:paraId="521B6205" w14:textId="77777777" w:rsidR="00854E7B" w:rsidRDefault="00854E7B" w:rsidP="002C1693">
            <w:r>
              <w:t xml:space="preserve">Une signature liée au match et a l'arbitre est générée dans la base de </w:t>
            </w:r>
            <w:proofErr w:type="gramStart"/>
            <w:r>
              <w:t>donnée</w:t>
            </w:r>
            <w:proofErr w:type="gramEnd"/>
          </w:p>
        </w:tc>
      </w:tr>
      <w:tr w:rsidR="00854E7B" w14:paraId="46121344" w14:textId="77777777" w:rsidTr="002C1693">
        <w:tc>
          <w:tcPr>
            <w:tcW w:w="3246" w:type="dxa"/>
            <w:shd w:val="clear" w:color="auto" w:fill="E2EFD9" w:themeFill="accent6" w:themeFillTint="33"/>
          </w:tcPr>
          <w:p w14:paraId="41307F7F" w14:textId="77777777" w:rsidR="00854E7B" w:rsidRDefault="00854E7B" w:rsidP="002C1693">
            <w:r w:rsidRPr="00BF3BBD">
              <w:t>Pas de Validation</w:t>
            </w:r>
          </w:p>
        </w:tc>
        <w:tc>
          <w:tcPr>
            <w:tcW w:w="5953" w:type="dxa"/>
          </w:tcPr>
          <w:p w14:paraId="7C97FEAE" w14:textId="77777777" w:rsidR="00854E7B" w:rsidRDefault="00854E7B" w:rsidP="002C1693">
            <w:r>
              <w:t>Lorsque l'arbitre quitte l'authentification</w:t>
            </w:r>
          </w:p>
          <w:p w14:paraId="6E12475A" w14:textId="77777777" w:rsidR="00854E7B" w:rsidRDefault="00854E7B" w:rsidP="002C1693">
            <w:r>
              <w:t>Quand on veut revenir sur le match</w:t>
            </w:r>
          </w:p>
          <w:p w14:paraId="4E48487F" w14:textId="77777777" w:rsidR="00854E7B" w:rsidRDefault="00854E7B" w:rsidP="002C1693">
            <w:r>
              <w:t>La page ramène vers l'Authentification de l'arbitre</w:t>
            </w:r>
          </w:p>
        </w:tc>
      </w:tr>
    </w:tbl>
    <w:p w14:paraId="3E79FD75" w14:textId="77777777" w:rsidR="00854E7B" w:rsidRDefault="00854E7B" w:rsidP="00854E7B">
      <w:pPr>
        <w:jc w:val="center"/>
      </w:pPr>
    </w:p>
    <w:p w14:paraId="68FD3E9A" w14:textId="77777777" w:rsidR="00854E7B" w:rsidRDefault="00854E7B" w:rsidP="00854E7B">
      <w:pPr>
        <w:jc w:val="center"/>
      </w:pPr>
      <w:r>
        <w:rPr>
          <w:noProof/>
        </w:rPr>
        <w:drawing>
          <wp:inline distT="0" distB="0" distL="0" distR="0" wp14:anchorId="14AACFE4" wp14:editId="77F60E27">
            <wp:extent cx="4796434" cy="3486150"/>
            <wp:effectExtent l="38100" t="38100" r="42545" b="3810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8714" cy="3487807"/>
                    </a:xfrm>
                    <a:prstGeom prst="rect">
                      <a:avLst/>
                    </a:prstGeom>
                    <a:noFill/>
                    <a:ln w="38100">
                      <a:solidFill>
                        <a:schemeClr val="accent6">
                          <a:lumMod val="75000"/>
                        </a:schemeClr>
                      </a:solidFill>
                    </a:ln>
                  </pic:spPr>
                </pic:pic>
              </a:graphicData>
            </a:graphic>
          </wp:inline>
        </w:drawing>
      </w:r>
    </w:p>
    <w:p w14:paraId="565796A0" w14:textId="77777777" w:rsidR="00854E7B" w:rsidRDefault="00854E7B" w:rsidP="00854E7B">
      <w:pPr>
        <w:jc w:val="center"/>
      </w:pPr>
    </w:p>
    <w:p w14:paraId="793A5B8D" w14:textId="77777777" w:rsidR="00854E7B" w:rsidRDefault="00854E7B" w:rsidP="00854E7B">
      <w:pPr>
        <w:pStyle w:val="Titre3"/>
      </w:pPr>
      <w:bookmarkStart w:id="22" w:name="_Toc165877938"/>
      <w:r>
        <w:lastRenderedPageBreak/>
        <w:t>Feuille de match</w:t>
      </w:r>
      <w:bookmarkEnd w:id="22"/>
    </w:p>
    <w:p w14:paraId="4ED731D9" w14:textId="77777777" w:rsidR="00854E7B" w:rsidRDefault="00854E7B" w:rsidP="00854E7B">
      <w:pPr>
        <w:pStyle w:val="Titre4"/>
        <w:rPr>
          <w:b/>
          <w:bCs/>
          <w:i w:val="0"/>
          <w:iCs/>
          <w:u w:val="none"/>
        </w:rPr>
      </w:pPr>
      <w:r w:rsidRPr="00BF3BBD">
        <w:rPr>
          <w:b/>
          <w:bCs/>
          <w:i w:val="0"/>
          <w:iCs/>
          <w:u w:val="none"/>
        </w:rPr>
        <w:t>Description</w:t>
      </w:r>
    </w:p>
    <w:p w14:paraId="30A034F7" w14:textId="77777777" w:rsidR="00854E7B" w:rsidRDefault="00854E7B" w:rsidP="00854E7B"/>
    <w:p w14:paraId="0D1CA720" w14:textId="77777777" w:rsidR="00854E7B" w:rsidRDefault="00854E7B" w:rsidP="00854E7B">
      <w:r>
        <w:t>En tant qu'administrateur</w:t>
      </w:r>
    </w:p>
    <w:p w14:paraId="1F441D5E" w14:textId="77777777" w:rsidR="00854E7B" w:rsidRDefault="00854E7B" w:rsidP="00854E7B">
      <w:r>
        <w:t>Je veux pouvoir consulter la feuille d'un match terminé</w:t>
      </w:r>
    </w:p>
    <w:p w14:paraId="13274F1B" w14:textId="77777777" w:rsidR="00854E7B" w:rsidRDefault="00854E7B" w:rsidP="00854E7B">
      <w:r>
        <w:t>Pour m'assurer de son bon déroulement</w:t>
      </w:r>
    </w:p>
    <w:p w14:paraId="66127BE0" w14:textId="77777777" w:rsidR="00854E7B" w:rsidRPr="00BF3BBD" w:rsidRDefault="00854E7B" w:rsidP="00854E7B"/>
    <w:p w14:paraId="6E271BA3" w14:textId="77777777" w:rsidR="00854E7B" w:rsidRDefault="00854E7B" w:rsidP="00854E7B">
      <w:pPr>
        <w:pStyle w:val="Titre4"/>
        <w:rPr>
          <w:b/>
          <w:bCs/>
          <w:i w:val="0"/>
          <w:iCs/>
          <w:u w:val="none"/>
        </w:rPr>
      </w:pPr>
      <w:r w:rsidRPr="00BF3BBD">
        <w:rPr>
          <w:b/>
          <w:bCs/>
          <w:i w:val="0"/>
          <w:iCs/>
          <w:u w:val="none"/>
        </w:rPr>
        <w:t>Test d’acceptance</w:t>
      </w:r>
    </w:p>
    <w:p w14:paraId="6D5C1F31" w14:textId="77777777" w:rsidR="00854E7B" w:rsidRDefault="00854E7B" w:rsidP="00854E7B"/>
    <w:tbl>
      <w:tblPr>
        <w:tblStyle w:val="Grilledutableau"/>
        <w:tblW w:w="9199" w:type="dxa"/>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3246"/>
        <w:gridCol w:w="5953"/>
      </w:tblGrid>
      <w:tr w:rsidR="00854E7B" w14:paraId="55710A4A" w14:textId="77777777" w:rsidTr="002C1693">
        <w:tc>
          <w:tcPr>
            <w:tcW w:w="3246" w:type="dxa"/>
            <w:shd w:val="clear" w:color="auto" w:fill="E2EFD9" w:themeFill="accent6" w:themeFillTint="33"/>
          </w:tcPr>
          <w:p w14:paraId="0225990F" w14:textId="77777777" w:rsidR="00854E7B" w:rsidRDefault="00854E7B" w:rsidP="002C1693">
            <w:r w:rsidRPr="00BF3BBD">
              <w:t>QR Code Arbitre</w:t>
            </w:r>
          </w:p>
        </w:tc>
        <w:tc>
          <w:tcPr>
            <w:tcW w:w="5953" w:type="dxa"/>
          </w:tcPr>
          <w:p w14:paraId="776D8A78" w14:textId="77777777" w:rsidR="00854E7B" w:rsidRDefault="00854E7B" w:rsidP="002C1693">
            <w:r>
              <w:t>Lorsque je scan avec un téléphone le QR Code de l'arbitre</w:t>
            </w:r>
          </w:p>
          <w:p w14:paraId="40661C60" w14:textId="77777777" w:rsidR="00854E7B" w:rsidRDefault="00854E7B" w:rsidP="002C1693">
            <w:r>
              <w:t xml:space="preserve">Quand le site </w:t>
            </w:r>
            <w:proofErr w:type="gramStart"/>
            <w:r>
              <w:t>valident</w:t>
            </w:r>
            <w:proofErr w:type="gramEnd"/>
            <w:r>
              <w:t xml:space="preserve"> l'URL</w:t>
            </w:r>
          </w:p>
          <w:p w14:paraId="285B6651" w14:textId="77777777" w:rsidR="00854E7B" w:rsidRDefault="00854E7B" w:rsidP="002C1693">
            <w:r>
              <w:t>L'URL afficher sur le téléphone est la page de profil de l'arbitre</w:t>
            </w:r>
          </w:p>
        </w:tc>
      </w:tr>
      <w:tr w:rsidR="00854E7B" w14:paraId="3A50042D" w14:textId="77777777" w:rsidTr="002C1693">
        <w:tc>
          <w:tcPr>
            <w:tcW w:w="3246" w:type="dxa"/>
            <w:shd w:val="clear" w:color="auto" w:fill="E2EFD9" w:themeFill="accent6" w:themeFillTint="33"/>
          </w:tcPr>
          <w:p w14:paraId="6CA4A30E" w14:textId="77777777" w:rsidR="00854E7B" w:rsidRDefault="00854E7B" w:rsidP="002C1693">
            <w:r w:rsidRPr="00BF3BBD">
              <w:t>QR Code Marqueur</w:t>
            </w:r>
          </w:p>
        </w:tc>
        <w:tc>
          <w:tcPr>
            <w:tcW w:w="5953" w:type="dxa"/>
          </w:tcPr>
          <w:p w14:paraId="031038B1" w14:textId="77777777" w:rsidR="00854E7B" w:rsidRDefault="00854E7B" w:rsidP="002C1693">
            <w:r>
              <w:t>Lorsque je scan avec un téléphone le QR Code du marqueur</w:t>
            </w:r>
          </w:p>
          <w:p w14:paraId="205B814B" w14:textId="77777777" w:rsidR="00854E7B" w:rsidRDefault="00854E7B" w:rsidP="002C1693">
            <w:r>
              <w:t>Quand le site valide l'URL</w:t>
            </w:r>
          </w:p>
          <w:p w14:paraId="717BED6B" w14:textId="77777777" w:rsidR="00854E7B" w:rsidRDefault="00854E7B" w:rsidP="002C1693">
            <w:r>
              <w:t>L'URL afficher sur le téléphone est la page de profil du marqueur</w:t>
            </w:r>
          </w:p>
        </w:tc>
      </w:tr>
      <w:tr w:rsidR="00854E7B" w14:paraId="57192CEC" w14:textId="77777777" w:rsidTr="002C1693">
        <w:tc>
          <w:tcPr>
            <w:tcW w:w="3246" w:type="dxa"/>
            <w:shd w:val="clear" w:color="auto" w:fill="E2EFD9" w:themeFill="accent6" w:themeFillTint="33"/>
          </w:tcPr>
          <w:p w14:paraId="2ABD182D" w14:textId="77777777" w:rsidR="00854E7B" w:rsidRDefault="00854E7B" w:rsidP="002C1693">
            <w:r w:rsidRPr="00BF3BBD">
              <w:t>Affichage Changement</w:t>
            </w:r>
          </w:p>
        </w:tc>
        <w:tc>
          <w:tcPr>
            <w:tcW w:w="5953" w:type="dxa"/>
          </w:tcPr>
          <w:p w14:paraId="33554A6B" w14:textId="77777777" w:rsidR="00854E7B" w:rsidRDefault="00854E7B" w:rsidP="002C1693">
            <w:r>
              <w:t>Lorsque je consulte une feuille de match</w:t>
            </w:r>
          </w:p>
          <w:p w14:paraId="6A14BD11" w14:textId="77777777" w:rsidR="00854E7B" w:rsidRDefault="00854E7B" w:rsidP="002C1693">
            <w:r>
              <w:t>Quand j'arrive sur la page</w:t>
            </w:r>
          </w:p>
          <w:p w14:paraId="38A618FB" w14:textId="77777777" w:rsidR="00854E7B" w:rsidRDefault="00854E7B" w:rsidP="002C1693">
            <w:r>
              <w:t>Les changements de joueur son correcte et afficher comme sur une feuille de match officielle</w:t>
            </w:r>
          </w:p>
        </w:tc>
      </w:tr>
      <w:tr w:rsidR="00854E7B" w14:paraId="7D62DDF0" w14:textId="77777777" w:rsidTr="002C1693">
        <w:tc>
          <w:tcPr>
            <w:tcW w:w="3246" w:type="dxa"/>
            <w:shd w:val="clear" w:color="auto" w:fill="E2EFD9" w:themeFill="accent6" w:themeFillTint="33"/>
          </w:tcPr>
          <w:p w14:paraId="7BDD4E78" w14:textId="77777777" w:rsidR="00854E7B" w:rsidRDefault="00854E7B" w:rsidP="002C1693">
            <w:r w:rsidRPr="00BF3BBD">
              <w:t>Affichage bouton "Consulter"</w:t>
            </w:r>
          </w:p>
        </w:tc>
        <w:tc>
          <w:tcPr>
            <w:tcW w:w="5953" w:type="dxa"/>
          </w:tcPr>
          <w:p w14:paraId="741851A5" w14:textId="77777777" w:rsidR="00854E7B" w:rsidRDefault="00854E7B" w:rsidP="002C1693">
            <w:r>
              <w:t xml:space="preserve">Lorsque je suis connecté avec un compte admin </w:t>
            </w:r>
          </w:p>
          <w:p w14:paraId="6401111D" w14:textId="77777777" w:rsidR="00854E7B" w:rsidRDefault="00854E7B" w:rsidP="002C1693">
            <w:r>
              <w:t>Quand je regarde un match qui a été terminé et valider</w:t>
            </w:r>
          </w:p>
          <w:p w14:paraId="17FA6E36" w14:textId="77777777" w:rsidR="00854E7B" w:rsidRDefault="00854E7B" w:rsidP="002C1693">
            <w:r>
              <w:t xml:space="preserve">Un bouton "Consulter" s'affiche et nous amène </w:t>
            </w:r>
            <w:proofErr w:type="spellStart"/>
            <w:proofErr w:type="gramStart"/>
            <w:r>
              <w:t>a</w:t>
            </w:r>
            <w:proofErr w:type="spellEnd"/>
            <w:proofErr w:type="gramEnd"/>
            <w:r>
              <w:t xml:space="preserve"> la feuille de match</w:t>
            </w:r>
          </w:p>
        </w:tc>
      </w:tr>
      <w:tr w:rsidR="00854E7B" w14:paraId="32FD4768" w14:textId="77777777" w:rsidTr="002C1693">
        <w:tc>
          <w:tcPr>
            <w:tcW w:w="3246" w:type="dxa"/>
            <w:shd w:val="clear" w:color="auto" w:fill="E2EFD9" w:themeFill="accent6" w:themeFillTint="33"/>
          </w:tcPr>
          <w:p w14:paraId="54E93599" w14:textId="77777777" w:rsidR="00854E7B" w:rsidRDefault="00854E7B" w:rsidP="002C1693">
            <w:r w:rsidRPr="00BF3BBD">
              <w:t>Affichage bouton "Consulter"</w:t>
            </w:r>
          </w:p>
        </w:tc>
        <w:tc>
          <w:tcPr>
            <w:tcW w:w="5953" w:type="dxa"/>
          </w:tcPr>
          <w:p w14:paraId="11BA20B3" w14:textId="77777777" w:rsidR="00854E7B" w:rsidRDefault="00854E7B" w:rsidP="002C1693">
            <w:r>
              <w:t>Lorsque je suis connecté avec un compte qui n'est pas admin</w:t>
            </w:r>
          </w:p>
          <w:p w14:paraId="2C853F02" w14:textId="77777777" w:rsidR="00854E7B" w:rsidRDefault="00854E7B" w:rsidP="002C1693">
            <w:r>
              <w:t>Quand je regarde un match qui a été terminé et valider</w:t>
            </w:r>
          </w:p>
          <w:p w14:paraId="0ECEEA40" w14:textId="77777777" w:rsidR="00854E7B" w:rsidRDefault="00854E7B" w:rsidP="002C1693">
            <w:r>
              <w:t>Il n'y a aucun bouton afficher ou action possible avec</w:t>
            </w:r>
          </w:p>
        </w:tc>
      </w:tr>
    </w:tbl>
    <w:p w14:paraId="39A9366D" w14:textId="77777777" w:rsidR="00854E7B" w:rsidRDefault="00854E7B" w:rsidP="00854E7B">
      <w:pPr>
        <w:jc w:val="center"/>
      </w:pPr>
      <w:r>
        <w:rPr>
          <w:noProof/>
        </w:rPr>
        <w:lastRenderedPageBreak/>
        <w:drawing>
          <wp:inline distT="0" distB="0" distL="0" distR="0" wp14:anchorId="3589F471" wp14:editId="087359B6">
            <wp:extent cx="4645282" cy="3514725"/>
            <wp:effectExtent l="38100" t="38100" r="41275" b="2857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49629" cy="3518014"/>
                    </a:xfrm>
                    <a:prstGeom prst="rect">
                      <a:avLst/>
                    </a:prstGeom>
                    <a:noFill/>
                    <a:ln w="38100">
                      <a:solidFill>
                        <a:schemeClr val="accent6">
                          <a:lumMod val="75000"/>
                        </a:schemeClr>
                      </a:solidFill>
                    </a:ln>
                  </pic:spPr>
                </pic:pic>
              </a:graphicData>
            </a:graphic>
          </wp:inline>
        </w:drawing>
      </w:r>
    </w:p>
    <w:p w14:paraId="2B99BEAD" w14:textId="77777777" w:rsidR="00854E7B" w:rsidRDefault="00854E7B" w:rsidP="00854E7B">
      <w:pPr>
        <w:jc w:val="center"/>
      </w:pPr>
    </w:p>
    <w:p w14:paraId="4434CCD6" w14:textId="77777777" w:rsidR="00854E7B" w:rsidRPr="00BF3BBD" w:rsidRDefault="00854E7B" w:rsidP="00854E7B">
      <w:pPr>
        <w:jc w:val="center"/>
      </w:pPr>
      <w:r>
        <w:rPr>
          <w:noProof/>
        </w:rPr>
        <w:drawing>
          <wp:inline distT="0" distB="0" distL="0" distR="0" wp14:anchorId="4C45599B" wp14:editId="1B8B7BE2">
            <wp:extent cx="5753100" cy="2181225"/>
            <wp:effectExtent l="38100" t="38100" r="38100" b="476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2181225"/>
                    </a:xfrm>
                    <a:prstGeom prst="rect">
                      <a:avLst/>
                    </a:prstGeom>
                    <a:noFill/>
                    <a:ln w="38100">
                      <a:solidFill>
                        <a:schemeClr val="accent6">
                          <a:lumMod val="75000"/>
                        </a:schemeClr>
                      </a:solidFill>
                    </a:ln>
                  </pic:spPr>
                </pic:pic>
              </a:graphicData>
            </a:graphic>
          </wp:inline>
        </w:drawing>
      </w:r>
    </w:p>
    <w:p w14:paraId="3FD0B8ED" w14:textId="77777777" w:rsidR="00854E7B" w:rsidRDefault="00854E7B">
      <w:pPr>
        <w:rPr>
          <w:bCs/>
          <w:szCs w:val="14"/>
        </w:rPr>
      </w:pPr>
    </w:p>
    <w:p w14:paraId="2FCE3EBC" w14:textId="77777777" w:rsidR="0035234B" w:rsidRDefault="0035234B">
      <w:pPr>
        <w:rPr>
          <w:bCs/>
          <w:szCs w:val="14"/>
        </w:rPr>
      </w:pPr>
    </w:p>
    <w:sectPr w:rsidR="0035234B" w:rsidSect="00D051C1">
      <w:headerReference w:type="default" r:id="rId28"/>
      <w:footerReference w:type="default" r:id="rId29"/>
      <w:pgSz w:w="11906" w:h="16838" w:code="9"/>
      <w:pgMar w:top="1418" w:right="1418" w:bottom="1418" w:left="1418"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Alexander Gaillard" w:date="2024-04-26T13:59:00Z" w:initials="AG">
    <w:p w14:paraId="511C4825" w14:textId="77777777" w:rsidR="00854E7B" w:rsidRDefault="00854E7B" w:rsidP="00854E7B">
      <w:pPr>
        <w:pStyle w:val="Commentaire"/>
        <w:ind w:left="360"/>
      </w:pPr>
      <w:r>
        <w:rPr>
          <w:rStyle w:val="Marquedecommentaire"/>
        </w:rPr>
        <w:annotationRef/>
      </w:r>
      <w:r>
        <w:rPr>
          <w:i/>
          <w:iCs/>
        </w:rPr>
        <w:t>Le concept complet avec toutes ses annexes :</w:t>
      </w:r>
    </w:p>
    <w:p w14:paraId="45089260" w14:textId="77777777" w:rsidR="00854E7B" w:rsidRDefault="00854E7B" w:rsidP="00854E7B">
      <w:pPr>
        <w:pStyle w:val="Commentaire"/>
        <w:ind w:left="360"/>
      </w:pPr>
    </w:p>
    <w:p w14:paraId="74E44C08" w14:textId="77777777" w:rsidR="00854E7B" w:rsidRDefault="00854E7B" w:rsidP="00854E7B">
      <w:pPr>
        <w:pStyle w:val="Commentaire"/>
        <w:ind w:left="360"/>
      </w:pPr>
      <w:r>
        <w:rPr>
          <w:i/>
          <w:iCs/>
          <w:color w:val="FF0000"/>
        </w:rPr>
        <w:t>Au minimum :</w:t>
      </w:r>
    </w:p>
    <w:p w14:paraId="7545C2F8" w14:textId="77777777" w:rsidR="00854E7B" w:rsidRDefault="00854E7B" w:rsidP="00854E7B">
      <w:pPr>
        <w:pStyle w:val="Commentaire"/>
        <w:numPr>
          <w:ilvl w:val="0"/>
          <w:numId w:val="26"/>
        </w:numPr>
      </w:pPr>
      <w:r>
        <w:rPr>
          <w:i/>
          <w:iCs/>
          <w:color w:val="FF0000"/>
        </w:rPr>
        <w:t>Un ou plusieurs schémas de contexte montrant le système dans son environnement d’utilisation, ainsi que ses utilisateurs. Ce type schéma doit être accompagné d’explications textuelles</w:t>
      </w:r>
    </w:p>
    <w:p w14:paraId="10558BDF" w14:textId="77777777" w:rsidR="00854E7B" w:rsidRDefault="00854E7B" w:rsidP="00854E7B">
      <w:pPr>
        <w:pStyle w:val="Commentaire"/>
        <w:numPr>
          <w:ilvl w:val="0"/>
          <w:numId w:val="26"/>
        </w:numPr>
      </w:pPr>
      <w:r>
        <w:rPr>
          <w:i/>
          <w:iCs/>
          <w:color w:val="FF0000"/>
        </w:rPr>
        <w:t>Un ou plusieurs schémas d’architecture montrant la structure interne du système. Ce type schéma doit être accompagné d’explications textuelles</w:t>
      </w:r>
    </w:p>
    <w:p w14:paraId="3CE3B384" w14:textId="77777777" w:rsidR="00854E7B" w:rsidRDefault="00854E7B" w:rsidP="00854E7B">
      <w:pPr>
        <w:pStyle w:val="Commentaire"/>
        <w:numPr>
          <w:ilvl w:val="0"/>
          <w:numId w:val="26"/>
        </w:numPr>
      </w:pPr>
      <w:r>
        <w:rPr>
          <w:i/>
          <w:iCs/>
          <w:color w:val="FF0000"/>
        </w:rPr>
        <w:t>Un modèle conceptuel des données, accompagné d’une explication pour chaque entité/attribut possédant une particularité.</w:t>
      </w:r>
    </w:p>
    <w:p w14:paraId="066AB010" w14:textId="77777777" w:rsidR="00854E7B" w:rsidRDefault="00854E7B" w:rsidP="00854E7B">
      <w:pPr>
        <w:pStyle w:val="Commentaire"/>
        <w:ind w:left="360"/>
      </w:pPr>
    </w:p>
    <w:p w14:paraId="45F118E0" w14:textId="77777777" w:rsidR="00854E7B" w:rsidRDefault="00854E7B" w:rsidP="00854E7B">
      <w:pPr>
        <w:pStyle w:val="Commentaire"/>
        <w:ind w:left="360"/>
      </w:pPr>
      <w:r>
        <w:rPr>
          <w:i/>
          <w:iCs/>
          <w:color w:val="FF0000"/>
        </w:rPr>
        <w:t>Générez les images à partir des applications utilisées. N’ayez recours à la capture d’écran que s’il n’y a pas d’autre moyen de faire.</w:t>
      </w:r>
    </w:p>
    <w:p w14:paraId="4D5412A8" w14:textId="77777777" w:rsidR="00854E7B" w:rsidRDefault="00854E7B" w:rsidP="00854E7B">
      <w:pPr>
        <w:pStyle w:val="Commentaire"/>
        <w:ind w:left="360"/>
      </w:pPr>
    </w:p>
    <w:p w14:paraId="2D5C833C" w14:textId="77777777" w:rsidR="00854E7B" w:rsidRDefault="00854E7B" w:rsidP="00854E7B">
      <w:pPr>
        <w:pStyle w:val="Commentaire"/>
        <w:ind w:left="360"/>
      </w:pPr>
      <w:r>
        <w:rPr>
          <w:i/>
          <w:iCs/>
        </w:rPr>
        <w:t xml:space="preserve">Par exemple : </w:t>
      </w:r>
    </w:p>
    <w:p w14:paraId="51236438" w14:textId="77777777" w:rsidR="00854E7B" w:rsidRDefault="00854E7B" w:rsidP="00854E7B">
      <w:pPr>
        <w:pStyle w:val="Commentaire"/>
        <w:numPr>
          <w:ilvl w:val="0"/>
          <w:numId w:val="27"/>
        </w:numPr>
        <w:ind w:left="1080"/>
      </w:pPr>
      <w:r>
        <w:rPr>
          <w:i/>
          <w:iCs/>
        </w:rPr>
        <w:t xml:space="preserve">Multimédia : carte de site, </w:t>
      </w:r>
      <w:r>
        <w:rPr>
          <w:i/>
          <w:iCs/>
          <w:strike/>
        </w:rPr>
        <w:t>maquettes papier</w:t>
      </w:r>
      <w:r>
        <w:rPr>
          <w:i/>
          <w:iCs/>
        </w:rPr>
        <w:t>, story board préliminaire, …</w:t>
      </w:r>
    </w:p>
    <w:p w14:paraId="55C8A6DD" w14:textId="77777777" w:rsidR="00854E7B" w:rsidRDefault="00854E7B" w:rsidP="00854E7B">
      <w:pPr>
        <w:pStyle w:val="Commentaire"/>
        <w:numPr>
          <w:ilvl w:val="0"/>
          <w:numId w:val="27"/>
        </w:numPr>
      </w:pPr>
      <w:r>
        <w:rPr>
          <w:i/>
          <w:iCs/>
        </w:rPr>
        <w:t>Bases de données : interfaces graphiques, modèle conceptuel.</w:t>
      </w:r>
    </w:p>
    <w:p w14:paraId="0DB6430E" w14:textId="77777777" w:rsidR="00854E7B" w:rsidRDefault="00854E7B" w:rsidP="00854E7B">
      <w:pPr>
        <w:pStyle w:val="Commentaire"/>
        <w:numPr>
          <w:ilvl w:val="0"/>
          <w:numId w:val="27"/>
        </w:numPr>
        <w:ind w:left="1080"/>
      </w:pPr>
      <w:r>
        <w:rPr>
          <w:i/>
          <w:iCs/>
          <w:strike/>
          <w:color w:val="FF0000"/>
        </w:rPr>
        <w:t>Programmation : interfaces graphiques, maquettes, analyse fonctionnelle…</w:t>
      </w:r>
      <w:r>
        <w:rPr>
          <w:b/>
          <w:bCs/>
          <w:i/>
          <w:iCs/>
          <w:color w:val="FF0000"/>
        </w:rPr>
        <w:t xml:space="preserve"> Ceci est dans l’analyse fonctionnelle ci-dessous</w:t>
      </w:r>
    </w:p>
    <w:p w14:paraId="2437309A" w14:textId="77777777" w:rsidR="00854E7B" w:rsidRDefault="00854E7B" w:rsidP="00854E7B">
      <w:pPr>
        <w:pStyle w:val="Commentaire"/>
        <w:numPr>
          <w:ilvl w:val="0"/>
          <w:numId w:val="27"/>
        </w:numPr>
      </w:pPr>
      <w:r>
        <w:rPr>
          <w:i/>
          <w:iCs/>
        </w:rPr>
        <w:t>…</w:t>
      </w:r>
    </w:p>
    <w:p w14:paraId="7450467B" w14:textId="77777777" w:rsidR="00854E7B" w:rsidRDefault="00854E7B" w:rsidP="00854E7B">
      <w:pPr>
        <w:pStyle w:val="Commentaire"/>
        <w:ind w:left="72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046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631B0" w16cex:dateUtc="2024-04-26T1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0467B" w16cid:durableId="29D631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E5767" w14:textId="77777777" w:rsidR="00954E2C" w:rsidRDefault="00954E2C">
      <w:r>
        <w:separator/>
      </w:r>
    </w:p>
  </w:endnote>
  <w:endnote w:type="continuationSeparator" w:id="0">
    <w:p w14:paraId="71DF4A6C" w14:textId="77777777" w:rsidR="00954E2C" w:rsidRDefault="00954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DD2C3" w14:textId="424B1926" w:rsidR="00E37943" w:rsidRPr="00265744" w:rsidRDefault="00E37943">
    <w:pPr>
      <w:pStyle w:val="Pieddepage"/>
      <w:pBdr>
        <w:top w:val="single" w:sz="4" w:space="1" w:color="auto"/>
      </w:pBdr>
      <w:rPr>
        <w:sz w:val="16"/>
        <w:szCs w:val="16"/>
      </w:rPr>
    </w:pPr>
    <w:proofErr w:type="gramStart"/>
    <w:r w:rsidRPr="00265744">
      <w:rPr>
        <w:sz w:val="16"/>
        <w:szCs w:val="16"/>
      </w:rPr>
      <w:t>i</w:t>
    </w:r>
    <w:proofErr w:type="gramEnd"/>
    <w:r w:rsidRPr="00265744">
      <w:rPr>
        <w:sz w:val="16"/>
        <w:szCs w:val="16"/>
      </w:rPr>
      <w:t>-CQ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CB2BDC">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2C5AE" w14:textId="77777777" w:rsidR="00954E2C" w:rsidRDefault="00954E2C">
      <w:r>
        <w:separator/>
      </w:r>
    </w:p>
  </w:footnote>
  <w:footnote w:type="continuationSeparator" w:id="0">
    <w:p w14:paraId="6488F629" w14:textId="77777777" w:rsidR="00954E2C" w:rsidRDefault="00954E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531F" w14:textId="77777777" w:rsidR="00E37943" w:rsidRPr="00265744" w:rsidRDefault="00E37943"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3035FD5A" w:rsidR="00E37943" w:rsidRPr="008B6755" w:rsidRDefault="00E37943">
    <w:pPr>
      <w:pStyle w:val="En-tte"/>
      <w:pBdr>
        <w:bottom w:val="single" w:sz="4" w:space="1" w:color="auto"/>
      </w:pBdr>
      <w:rPr>
        <w:color w:val="538135" w:themeColor="accent6" w:themeShade="BF"/>
        <w:sz w:val="32"/>
      </w:rPr>
    </w:pPr>
  </w:p>
  <w:p w14:paraId="76407E64" w14:textId="77777777" w:rsidR="00E37943" w:rsidRPr="008B6755" w:rsidRDefault="00E37943">
    <w:pPr>
      <w:pStyle w:val="En-tte"/>
      <w:rPr>
        <w:color w:val="538135" w:themeColor="accent6" w:themeShade="BF"/>
        <w:sz w:val="16"/>
        <w:szCs w:val="16"/>
      </w:rPr>
    </w:pPr>
  </w:p>
  <w:p w14:paraId="233DABC1" w14:textId="77777777" w:rsidR="00E37943" w:rsidRDefault="00E379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5012"/>
    <w:multiLevelType w:val="hybridMultilevel"/>
    <w:tmpl w:val="FB8837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E476D70"/>
    <w:multiLevelType w:val="hybridMultilevel"/>
    <w:tmpl w:val="854E8BE2"/>
    <w:lvl w:ilvl="0" w:tplc="DDF6DADE">
      <w:start w:val="1"/>
      <w:numFmt w:val="bullet"/>
      <w:lvlText w:val=""/>
      <w:lvlJc w:val="left"/>
      <w:pPr>
        <w:ind w:left="1800" w:hanging="360"/>
      </w:pPr>
      <w:rPr>
        <w:rFonts w:ascii="Symbol" w:hAnsi="Symbol"/>
      </w:rPr>
    </w:lvl>
    <w:lvl w:ilvl="1" w:tplc="13F4BA44">
      <w:start w:val="1"/>
      <w:numFmt w:val="bullet"/>
      <w:lvlText w:val=""/>
      <w:lvlJc w:val="left"/>
      <w:pPr>
        <w:ind w:left="1800" w:hanging="360"/>
      </w:pPr>
      <w:rPr>
        <w:rFonts w:ascii="Symbol" w:hAnsi="Symbol"/>
      </w:rPr>
    </w:lvl>
    <w:lvl w:ilvl="2" w:tplc="5394B514">
      <w:start w:val="1"/>
      <w:numFmt w:val="bullet"/>
      <w:lvlText w:val=""/>
      <w:lvlJc w:val="left"/>
      <w:pPr>
        <w:ind w:left="1800" w:hanging="360"/>
      </w:pPr>
      <w:rPr>
        <w:rFonts w:ascii="Symbol" w:hAnsi="Symbol"/>
      </w:rPr>
    </w:lvl>
    <w:lvl w:ilvl="3" w:tplc="78AE118A">
      <w:start w:val="1"/>
      <w:numFmt w:val="bullet"/>
      <w:lvlText w:val=""/>
      <w:lvlJc w:val="left"/>
      <w:pPr>
        <w:ind w:left="1800" w:hanging="360"/>
      </w:pPr>
      <w:rPr>
        <w:rFonts w:ascii="Symbol" w:hAnsi="Symbol"/>
      </w:rPr>
    </w:lvl>
    <w:lvl w:ilvl="4" w:tplc="61DEDC8E">
      <w:start w:val="1"/>
      <w:numFmt w:val="bullet"/>
      <w:lvlText w:val=""/>
      <w:lvlJc w:val="left"/>
      <w:pPr>
        <w:ind w:left="1800" w:hanging="360"/>
      </w:pPr>
      <w:rPr>
        <w:rFonts w:ascii="Symbol" w:hAnsi="Symbol"/>
      </w:rPr>
    </w:lvl>
    <w:lvl w:ilvl="5" w:tplc="E932D282">
      <w:start w:val="1"/>
      <w:numFmt w:val="bullet"/>
      <w:lvlText w:val=""/>
      <w:lvlJc w:val="left"/>
      <w:pPr>
        <w:ind w:left="1800" w:hanging="360"/>
      </w:pPr>
      <w:rPr>
        <w:rFonts w:ascii="Symbol" w:hAnsi="Symbol"/>
      </w:rPr>
    </w:lvl>
    <w:lvl w:ilvl="6" w:tplc="7194A900">
      <w:start w:val="1"/>
      <w:numFmt w:val="bullet"/>
      <w:lvlText w:val=""/>
      <w:lvlJc w:val="left"/>
      <w:pPr>
        <w:ind w:left="1800" w:hanging="360"/>
      </w:pPr>
      <w:rPr>
        <w:rFonts w:ascii="Symbol" w:hAnsi="Symbol"/>
      </w:rPr>
    </w:lvl>
    <w:lvl w:ilvl="7" w:tplc="CFA48532">
      <w:start w:val="1"/>
      <w:numFmt w:val="bullet"/>
      <w:lvlText w:val=""/>
      <w:lvlJc w:val="left"/>
      <w:pPr>
        <w:ind w:left="1800" w:hanging="360"/>
      </w:pPr>
      <w:rPr>
        <w:rFonts w:ascii="Symbol" w:hAnsi="Symbol"/>
      </w:rPr>
    </w:lvl>
    <w:lvl w:ilvl="8" w:tplc="4FEEF4AE">
      <w:start w:val="1"/>
      <w:numFmt w:val="bullet"/>
      <w:lvlText w:val=""/>
      <w:lvlJc w:val="left"/>
      <w:pPr>
        <w:ind w:left="1800" w:hanging="360"/>
      </w:pPr>
      <w:rPr>
        <w:rFonts w:ascii="Symbol" w:hAnsi="Symbol"/>
      </w:rPr>
    </w:lvl>
  </w:abstractNum>
  <w:abstractNum w:abstractNumId="3"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9" w15:restartNumberingAfterBreak="0">
    <w:nsid w:val="333D68C0"/>
    <w:multiLevelType w:val="hybridMultilevel"/>
    <w:tmpl w:val="3466A228"/>
    <w:lvl w:ilvl="0" w:tplc="100C000B">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262305"/>
    <w:multiLevelType w:val="hybridMultilevel"/>
    <w:tmpl w:val="66507E58"/>
    <w:lvl w:ilvl="0" w:tplc="569AE8D6">
      <w:start w:val="1"/>
      <w:numFmt w:val="bullet"/>
      <w:lvlText w:val=""/>
      <w:lvlJc w:val="left"/>
      <w:pPr>
        <w:ind w:left="1860" w:hanging="360"/>
      </w:pPr>
      <w:rPr>
        <w:rFonts w:ascii="Symbol" w:hAnsi="Symbol"/>
      </w:rPr>
    </w:lvl>
    <w:lvl w:ilvl="1" w:tplc="E58811B6">
      <w:start w:val="1"/>
      <w:numFmt w:val="bullet"/>
      <w:lvlText w:val=""/>
      <w:lvlJc w:val="left"/>
      <w:pPr>
        <w:ind w:left="1860" w:hanging="360"/>
      </w:pPr>
      <w:rPr>
        <w:rFonts w:ascii="Symbol" w:hAnsi="Symbol"/>
      </w:rPr>
    </w:lvl>
    <w:lvl w:ilvl="2" w:tplc="F5E87332">
      <w:start w:val="1"/>
      <w:numFmt w:val="bullet"/>
      <w:lvlText w:val=""/>
      <w:lvlJc w:val="left"/>
      <w:pPr>
        <w:ind w:left="1860" w:hanging="360"/>
      </w:pPr>
      <w:rPr>
        <w:rFonts w:ascii="Symbol" w:hAnsi="Symbol"/>
      </w:rPr>
    </w:lvl>
    <w:lvl w:ilvl="3" w:tplc="DECEFEC8">
      <w:start w:val="1"/>
      <w:numFmt w:val="bullet"/>
      <w:lvlText w:val=""/>
      <w:lvlJc w:val="left"/>
      <w:pPr>
        <w:ind w:left="1860" w:hanging="360"/>
      </w:pPr>
      <w:rPr>
        <w:rFonts w:ascii="Symbol" w:hAnsi="Symbol"/>
      </w:rPr>
    </w:lvl>
    <w:lvl w:ilvl="4" w:tplc="F5A8C782">
      <w:start w:val="1"/>
      <w:numFmt w:val="bullet"/>
      <w:lvlText w:val=""/>
      <w:lvlJc w:val="left"/>
      <w:pPr>
        <w:ind w:left="1860" w:hanging="360"/>
      </w:pPr>
      <w:rPr>
        <w:rFonts w:ascii="Symbol" w:hAnsi="Symbol"/>
      </w:rPr>
    </w:lvl>
    <w:lvl w:ilvl="5" w:tplc="56ECF1A6">
      <w:start w:val="1"/>
      <w:numFmt w:val="bullet"/>
      <w:lvlText w:val=""/>
      <w:lvlJc w:val="left"/>
      <w:pPr>
        <w:ind w:left="1860" w:hanging="360"/>
      </w:pPr>
      <w:rPr>
        <w:rFonts w:ascii="Symbol" w:hAnsi="Symbol"/>
      </w:rPr>
    </w:lvl>
    <w:lvl w:ilvl="6" w:tplc="03B81EB8">
      <w:start w:val="1"/>
      <w:numFmt w:val="bullet"/>
      <w:lvlText w:val=""/>
      <w:lvlJc w:val="left"/>
      <w:pPr>
        <w:ind w:left="1860" w:hanging="360"/>
      </w:pPr>
      <w:rPr>
        <w:rFonts w:ascii="Symbol" w:hAnsi="Symbol"/>
      </w:rPr>
    </w:lvl>
    <w:lvl w:ilvl="7" w:tplc="F282E5C8">
      <w:start w:val="1"/>
      <w:numFmt w:val="bullet"/>
      <w:lvlText w:val=""/>
      <w:lvlJc w:val="left"/>
      <w:pPr>
        <w:ind w:left="1860" w:hanging="360"/>
      </w:pPr>
      <w:rPr>
        <w:rFonts w:ascii="Symbol" w:hAnsi="Symbol"/>
      </w:rPr>
    </w:lvl>
    <w:lvl w:ilvl="8" w:tplc="D278C276">
      <w:start w:val="1"/>
      <w:numFmt w:val="bullet"/>
      <w:lvlText w:val=""/>
      <w:lvlJc w:val="left"/>
      <w:pPr>
        <w:ind w:left="1860" w:hanging="360"/>
      </w:pPr>
      <w:rPr>
        <w:rFonts w:ascii="Symbol" w:hAnsi="Symbol"/>
      </w:rPr>
    </w:lvl>
  </w:abstractNum>
  <w:abstractNum w:abstractNumId="11" w15:restartNumberingAfterBreak="0">
    <w:nsid w:val="35C45677"/>
    <w:multiLevelType w:val="hybridMultilevel"/>
    <w:tmpl w:val="F966745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390A7FB5"/>
    <w:multiLevelType w:val="hybridMultilevel"/>
    <w:tmpl w:val="3C82A992"/>
    <w:lvl w:ilvl="0" w:tplc="DF8C85AC">
      <w:start w:val="1"/>
      <w:numFmt w:val="bullet"/>
      <w:lvlText w:val=""/>
      <w:lvlJc w:val="left"/>
      <w:pPr>
        <w:ind w:left="1800" w:hanging="360"/>
      </w:pPr>
      <w:rPr>
        <w:rFonts w:ascii="Symbol" w:hAnsi="Symbol"/>
      </w:rPr>
    </w:lvl>
    <w:lvl w:ilvl="1" w:tplc="8DAA215E">
      <w:start w:val="1"/>
      <w:numFmt w:val="bullet"/>
      <w:lvlText w:val=""/>
      <w:lvlJc w:val="left"/>
      <w:pPr>
        <w:ind w:left="1800" w:hanging="360"/>
      </w:pPr>
      <w:rPr>
        <w:rFonts w:ascii="Symbol" w:hAnsi="Symbol"/>
      </w:rPr>
    </w:lvl>
    <w:lvl w:ilvl="2" w:tplc="9448F81A">
      <w:start w:val="1"/>
      <w:numFmt w:val="bullet"/>
      <w:lvlText w:val=""/>
      <w:lvlJc w:val="left"/>
      <w:pPr>
        <w:ind w:left="1800" w:hanging="360"/>
      </w:pPr>
      <w:rPr>
        <w:rFonts w:ascii="Symbol" w:hAnsi="Symbol"/>
      </w:rPr>
    </w:lvl>
    <w:lvl w:ilvl="3" w:tplc="7F4E4902">
      <w:start w:val="1"/>
      <w:numFmt w:val="bullet"/>
      <w:lvlText w:val=""/>
      <w:lvlJc w:val="left"/>
      <w:pPr>
        <w:ind w:left="1800" w:hanging="360"/>
      </w:pPr>
      <w:rPr>
        <w:rFonts w:ascii="Symbol" w:hAnsi="Symbol"/>
      </w:rPr>
    </w:lvl>
    <w:lvl w:ilvl="4" w:tplc="5134AA76">
      <w:start w:val="1"/>
      <w:numFmt w:val="bullet"/>
      <w:lvlText w:val=""/>
      <w:lvlJc w:val="left"/>
      <w:pPr>
        <w:ind w:left="1800" w:hanging="360"/>
      </w:pPr>
      <w:rPr>
        <w:rFonts w:ascii="Symbol" w:hAnsi="Symbol"/>
      </w:rPr>
    </w:lvl>
    <w:lvl w:ilvl="5" w:tplc="20246F98">
      <w:start w:val="1"/>
      <w:numFmt w:val="bullet"/>
      <w:lvlText w:val=""/>
      <w:lvlJc w:val="left"/>
      <w:pPr>
        <w:ind w:left="1800" w:hanging="360"/>
      </w:pPr>
      <w:rPr>
        <w:rFonts w:ascii="Symbol" w:hAnsi="Symbol"/>
      </w:rPr>
    </w:lvl>
    <w:lvl w:ilvl="6" w:tplc="932A4116">
      <w:start w:val="1"/>
      <w:numFmt w:val="bullet"/>
      <w:lvlText w:val=""/>
      <w:lvlJc w:val="left"/>
      <w:pPr>
        <w:ind w:left="1800" w:hanging="360"/>
      </w:pPr>
      <w:rPr>
        <w:rFonts w:ascii="Symbol" w:hAnsi="Symbol"/>
      </w:rPr>
    </w:lvl>
    <w:lvl w:ilvl="7" w:tplc="3BF0B600">
      <w:start w:val="1"/>
      <w:numFmt w:val="bullet"/>
      <w:lvlText w:val=""/>
      <w:lvlJc w:val="left"/>
      <w:pPr>
        <w:ind w:left="1800" w:hanging="360"/>
      </w:pPr>
      <w:rPr>
        <w:rFonts w:ascii="Symbol" w:hAnsi="Symbol"/>
      </w:rPr>
    </w:lvl>
    <w:lvl w:ilvl="8" w:tplc="904C4A3A">
      <w:start w:val="1"/>
      <w:numFmt w:val="bullet"/>
      <w:lvlText w:val=""/>
      <w:lvlJc w:val="left"/>
      <w:pPr>
        <w:ind w:left="1800" w:hanging="360"/>
      </w:pPr>
      <w:rPr>
        <w:rFonts w:ascii="Symbol" w:hAnsi="Symbol"/>
      </w:rPr>
    </w:lvl>
  </w:abstractNum>
  <w:abstractNum w:abstractNumId="13"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4" w15:restartNumberingAfterBreak="0">
    <w:nsid w:val="3F9631E4"/>
    <w:multiLevelType w:val="hybridMultilevel"/>
    <w:tmpl w:val="45C63A68"/>
    <w:lvl w:ilvl="0" w:tplc="FAE83726">
      <w:start w:val="1"/>
      <w:numFmt w:val="bullet"/>
      <w:lvlText w:val=""/>
      <w:lvlJc w:val="left"/>
      <w:pPr>
        <w:ind w:left="1640" w:hanging="360"/>
      </w:pPr>
      <w:rPr>
        <w:rFonts w:ascii="Symbol" w:hAnsi="Symbol"/>
      </w:rPr>
    </w:lvl>
    <w:lvl w:ilvl="1" w:tplc="00B6983E">
      <w:start w:val="1"/>
      <w:numFmt w:val="bullet"/>
      <w:lvlText w:val=""/>
      <w:lvlJc w:val="left"/>
      <w:pPr>
        <w:ind w:left="1640" w:hanging="360"/>
      </w:pPr>
      <w:rPr>
        <w:rFonts w:ascii="Symbol" w:hAnsi="Symbol"/>
      </w:rPr>
    </w:lvl>
    <w:lvl w:ilvl="2" w:tplc="1D2463F6">
      <w:start w:val="1"/>
      <w:numFmt w:val="bullet"/>
      <w:lvlText w:val=""/>
      <w:lvlJc w:val="left"/>
      <w:pPr>
        <w:ind w:left="1640" w:hanging="360"/>
      </w:pPr>
      <w:rPr>
        <w:rFonts w:ascii="Symbol" w:hAnsi="Symbol"/>
      </w:rPr>
    </w:lvl>
    <w:lvl w:ilvl="3" w:tplc="7062C90E">
      <w:start w:val="1"/>
      <w:numFmt w:val="bullet"/>
      <w:lvlText w:val=""/>
      <w:lvlJc w:val="left"/>
      <w:pPr>
        <w:ind w:left="1640" w:hanging="360"/>
      </w:pPr>
      <w:rPr>
        <w:rFonts w:ascii="Symbol" w:hAnsi="Symbol"/>
      </w:rPr>
    </w:lvl>
    <w:lvl w:ilvl="4" w:tplc="BBA6741E">
      <w:start w:val="1"/>
      <w:numFmt w:val="bullet"/>
      <w:lvlText w:val=""/>
      <w:lvlJc w:val="left"/>
      <w:pPr>
        <w:ind w:left="1640" w:hanging="360"/>
      </w:pPr>
      <w:rPr>
        <w:rFonts w:ascii="Symbol" w:hAnsi="Symbol"/>
      </w:rPr>
    </w:lvl>
    <w:lvl w:ilvl="5" w:tplc="26F86062">
      <w:start w:val="1"/>
      <w:numFmt w:val="bullet"/>
      <w:lvlText w:val=""/>
      <w:lvlJc w:val="left"/>
      <w:pPr>
        <w:ind w:left="1640" w:hanging="360"/>
      </w:pPr>
      <w:rPr>
        <w:rFonts w:ascii="Symbol" w:hAnsi="Symbol"/>
      </w:rPr>
    </w:lvl>
    <w:lvl w:ilvl="6" w:tplc="164CC81C">
      <w:start w:val="1"/>
      <w:numFmt w:val="bullet"/>
      <w:lvlText w:val=""/>
      <w:lvlJc w:val="left"/>
      <w:pPr>
        <w:ind w:left="1640" w:hanging="360"/>
      </w:pPr>
      <w:rPr>
        <w:rFonts w:ascii="Symbol" w:hAnsi="Symbol"/>
      </w:rPr>
    </w:lvl>
    <w:lvl w:ilvl="7" w:tplc="55CE39A8">
      <w:start w:val="1"/>
      <w:numFmt w:val="bullet"/>
      <w:lvlText w:val=""/>
      <w:lvlJc w:val="left"/>
      <w:pPr>
        <w:ind w:left="1640" w:hanging="360"/>
      </w:pPr>
      <w:rPr>
        <w:rFonts w:ascii="Symbol" w:hAnsi="Symbol"/>
      </w:rPr>
    </w:lvl>
    <w:lvl w:ilvl="8" w:tplc="29DE7F50">
      <w:start w:val="1"/>
      <w:numFmt w:val="bullet"/>
      <w:lvlText w:val=""/>
      <w:lvlJc w:val="left"/>
      <w:pPr>
        <w:ind w:left="1640" w:hanging="360"/>
      </w:pPr>
      <w:rPr>
        <w:rFonts w:ascii="Symbol" w:hAnsi="Symbol"/>
      </w:rPr>
    </w:lvl>
  </w:abstractNum>
  <w:abstractNum w:abstractNumId="1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7" w15:restartNumberingAfterBreak="0">
    <w:nsid w:val="446C12F5"/>
    <w:multiLevelType w:val="hybridMultilevel"/>
    <w:tmpl w:val="3696A2F2"/>
    <w:lvl w:ilvl="0" w:tplc="C518CF8E">
      <w:start w:val="1"/>
      <w:numFmt w:val="bullet"/>
      <w:lvlText w:val=""/>
      <w:lvlJc w:val="left"/>
      <w:pPr>
        <w:ind w:left="1440" w:hanging="360"/>
      </w:pPr>
      <w:rPr>
        <w:rFonts w:ascii="Symbol" w:hAnsi="Symbol"/>
      </w:rPr>
    </w:lvl>
    <w:lvl w:ilvl="1" w:tplc="CEEE0EE4">
      <w:start w:val="1"/>
      <w:numFmt w:val="bullet"/>
      <w:lvlText w:val=""/>
      <w:lvlJc w:val="left"/>
      <w:pPr>
        <w:ind w:left="2160" w:hanging="360"/>
      </w:pPr>
      <w:rPr>
        <w:rFonts w:ascii="Symbol" w:hAnsi="Symbol"/>
      </w:rPr>
    </w:lvl>
    <w:lvl w:ilvl="2" w:tplc="D50CD692">
      <w:start w:val="1"/>
      <w:numFmt w:val="bullet"/>
      <w:lvlText w:val=""/>
      <w:lvlJc w:val="left"/>
      <w:pPr>
        <w:ind w:left="1440" w:hanging="360"/>
      </w:pPr>
      <w:rPr>
        <w:rFonts w:ascii="Symbol" w:hAnsi="Symbol"/>
      </w:rPr>
    </w:lvl>
    <w:lvl w:ilvl="3" w:tplc="52FC176A">
      <w:start w:val="1"/>
      <w:numFmt w:val="bullet"/>
      <w:lvlText w:val=""/>
      <w:lvlJc w:val="left"/>
      <w:pPr>
        <w:ind w:left="1440" w:hanging="360"/>
      </w:pPr>
      <w:rPr>
        <w:rFonts w:ascii="Symbol" w:hAnsi="Symbol"/>
      </w:rPr>
    </w:lvl>
    <w:lvl w:ilvl="4" w:tplc="A52E6230">
      <w:start w:val="1"/>
      <w:numFmt w:val="bullet"/>
      <w:lvlText w:val=""/>
      <w:lvlJc w:val="left"/>
      <w:pPr>
        <w:ind w:left="1440" w:hanging="360"/>
      </w:pPr>
      <w:rPr>
        <w:rFonts w:ascii="Symbol" w:hAnsi="Symbol"/>
      </w:rPr>
    </w:lvl>
    <w:lvl w:ilvl="5" w:tplc="2FEA7DCE">
      <w:start w:val="1"/>
      <w:numFmt w:val="bullet"/>
      <w:lvlText w:val=""/>
      <w:lvlJc w:val="left"/>
      <w:pPr>
        <w:ind w:left="1440" w:hanging="360"/>
      </w:pPr>
      <w:rPr>
        <w:rFonts w:ascii="Symbol" w:hAnsi="Symbol"/>
      </w:rPr>
    </w:lvl>
    <w:lvl w:ilvl="6" w:tplc="EB605DE2">
      <w:start w:val="1"/>
      <w:numFmt w:val="bullet"/>
      <w:lvlText w:val=""/>
      <w:lvlJc w:val="left"/>
      <w:pPr>
        <w:ind w:left="1440" w:hanging="360"/>
      </w:pPr>
      <w:rPr>
        <w:rFonts w:ascii="Symbol" w:hAnsi="Symbol"/>
      </w:rPr>
    </w:lvl>
    <w:lvl w:ilvl="7" w:tplc="FFF2B280">
      <w:start w:val="1"/>
      <w:numFmt w:val="bullet"/>
      <w:lvlText w:val=""/>
      <w:lvlJc w:val="left"/>
      <w:pPr>
        <w:ind w:left="1440" w:hanging="360"/>
      </w:pPr>
      <w:rPr>
        <w:rFonts w:ascii="Symbol" w:hAnsi="Symbol"/>
      </w:rPr>
    </w:lvl>
    <w:lvl w:ilvl="8" w:tplc="6E682C6E">
      <w:start w:val="1"/>
      <w:numFmt w:val="bullet"/>
      <w:lvlText w:val=""/>
      <w:lvlJc w:val="left"/>
      <w:pPr>
        <w:ind w:left="1440" w:hanging="360"/>
      </w:pPr>
      <w:rPr>
        <w:rFonts w:ascii="Symbol" w:hAnsi="Symbol"/>
      </w:rPr>
    </w:lvl>
  </w:abstractNum>
  <w:abstractNum w:abstractNumId="18" w15:restartNumberingAfterBreak="0">
    <w:nsid w:val="48B46ECA"/>
    <w:multiLevelType w:val="hybridMultilevel"/>
    <w:tmpl w:val="1948376C"/>
    <w:lvl w:ilvl="0" w:tplc="A9CA4E68">
      <w:start w:val="1"/>
      <w:numFmt w:val="bullet"/>
      <w:lvlText w:val=""/>
      <w:lvlJc w:val="left"/>
      <w:pPr>
        <w:ind w:left="1640" w:hanging="360"/>
      </w:pPr>
      <w:rPr>
        <w:rFonts w:ascii="Symbol" w:hAnsi="Symbol"/>
      </w:rPr>
    </w:lvl>
    <w:lvl w:ilvl="1" w:tplc="7E7CCCA4">
      <w:start w:val="1"/>
      <w:numFmt w:val="bullet"/>
      <w:lvlText w:val=""/>
      <w:lvlJc w:val="left"/>
      <w:pPr>
        <w:ind w:left="1640" w:hanging="360"/>
      </w:pPr>
      <w:rPr>
        <w:rFonts w:ascii="Symbol" w:hAnsi="Symbol"/>
      </w:rPr>
    </w:lvl>
    <w:lvl w:ilvl="2" w:tplc="66542872">
      <w:start w:val="1"/>
      <w:numFmt w:val="bullet"/>
      <w:lvlText w:val=""/>
      <w:lvlJc w:val="left"/>
      <w:pPr>
        <w:ind w:left="1640" w:hanging="360"/>
      </w:pPr>
      <w:rPr>
        <w:rFonts w:ascii="Symbol" w:hAnsi="Symbol"/>
      </w:rPr>
    </w:lvl>
    <w:lvl w:ilvl="3" w:tplc="E864DC74">
      <w:start w:val="1"/>
      <w:numFmt w:val="bullet"/>
      <w:lvlText w:val=""/>
      <w:lvlJc w:val="left"/>
      <w:pPr>
        <w:ind w:left="1640" w:hanging="360"/>
      </w:pPr>
      <w:rPr>
        <w:rFonts w:ascii="Symbol" w:hAnsi="Symbol"/>
      </w:rPr>
    </w:lvl>
    <w:lvl w:ilvl="4" w:tplc="049A040A">
      <w:start w:val="1"/>
      <w:numFmt w:val="bullet"/>
      <w:lvlText w:val=""/>
      <w:lvlJc w:val="left"/>
      <w:pPr>
        <w:ind w:left="1640" w:hanging="360"/>
      </w:pPr>
      <w:rPr>
        <w:rFonts w:ascii="Symbol" w:hAnsi="Symbol"/>
      </w:rPr>
    </w:lvl>
    <w:lvl w:ilvl="5" w:tplc="5E541808">
      <w:start w:val="1"/>
      <w:numFmt w:val="bullet"/>
      <w:lvlText w:val=""/>
      <w:lvlJc w:val="left"/>
      <w:pPr>
        <w:ind w:left="1640" w:hanging="360"/>
      </w:pPr>
      <w:rPr>
        <w:rFonts w:ascii="Symbol" w:hAnsi="Symbol"/>
      </w:rPr>
    </w:lvl>
    <w:lvl w:ilvl="6" w:tplc="3AC04296">
      <w:start w:val="1"/>
      <w:numFmt w:val="bullet"/>
      <w:lvlText w:val=""/>
      <w:lvlJc w:val="left"/>
      <w:pPr>
        <w:ind w:left="1640" w:hanging="360"/>
      </w:pPr>
      <w:rPr>
        <w:rFonts w:ascii="Symbol" w:hAnsi="Symbol"/>
      </w:rPr>
    </w:lvl>
    <w:lvl w:ilvl="7" w:tplc="E5D0DA90">
      <w:start w:val="1"/>
      <w:numFmt w:val="bullet"/>
      <w:lvlText w:val=""/>
      <w:lvlJc w:val="left"/>
      <w:pPr>
        <w:ind w:left="1640" w:hanging="360"/>
      </w:pPr>
      <w:rPr>
        <w:rFonts w:ascii="Symbol" w:hAnsi="Symbol"/>
      </w:rPr>
    </w:lvl>
    <w:lvl w:ilvl="8" w:tplc="588A2F20">
      <w:start w:val="1"/>
      <w:numFmt w:val="bullet"/>
      <w:lvlText w:val=""/>
      <w:lvlJc w:val="left"/>
      <w:pPr>
        <w:ind w:left="1640" w:hanging="360"/>
      </w:pPr>
      <w:rPr>
        <w:rFonts w:ascii="Symbol" w:hAnsi="Symbol"/>
      </w:rPr>
    </w:lvl>
  </w:abstractNum>
  <w:abstractNum w:abstractNumId="19"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20" w15:restartNumberingAfterBreak="0">
    <w:nsid w:val="4F275520"/>
    <w:multiLevelType w:val="hybridMultilevel"/>
    <w:tmpl w:val="FD7C27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40C1B13"/>
    <w:multiLevelType w:val="hybridMultilevel"/>
    <w:tmpl w:val="A906E912"/>
    <w:lvl w:ilvl="0" w:tplc="E8164540">
      <w:start w:val="1"/>
      <w:numFmt w:val="bullet"/>
      <w:lvlText w:val=""/>
      <w:lvlJc w:val="left"/>
      <w:pPr>
        <w:ind w:left="1780" w:hanging="360"/>
      </w:pPr>
      <w:rPr>
        <w:rFonts w:ascii="Symbol" w:hAnsi="Symbol"/>
      </w:rPr>
    </w:lvl>
    <w:lvl w:ilvl="1" w:tplc="2AAC7C6C">
      <w:start w:val="1"/>
      <w:numFmt w:val="bullet"/>
      <w:lvlText w:val=""/>
      <w:lvlJc w:val="left"/>
      <w:pPr>
        <w:ind w:left="1780" w:hanging="360"/>
      </w:pPr>
      <w:rPr>
        <w:rFonts w:ascii="Symbol" w:hAnsi="Symbol"/>
      </w:rPr>
    </w:lvl>
    <w:lvl w:ilvl="2" w:tplc="BC047FA8">
      <w:start w:val="1"/>
      <w:numFmt w:val="bullet"/>
      <w:lvlText w:val=""/>
      <w:lvlJc w:val="left"/>
      <w:pPr>
        <w:ind w:left="1780" w:hanging="360"/>
      </w:pPr>
      <w:rPr>
        <w:rFonts w:ascii="Symbol" w:hAnsi="Symbol"/>
      </w:rPr>
    </w:lvl>
    <w:lvl w:ilvl="3" w:tplc="EB861F14">
      <w:start w:val="1"/>
      <w:numFmt w:val="bullet"/>
      <w:lvlText w:val=""/>
      <w:lvlJc w:val="left"/>
      <w:pPr>
        <w:ind w:left="1780" w:hanging="360"/>
      </w:pPr>
      <w:rPr>
        <w:rFonts w:ascii="Symbol" w:hAnsi="Symbol"/>
      </w:rPr>
    </w:lvl>
    <w:lvl w:ilvl="4" w:tplc="9F421824">
      <w:start w:val="1"/>
      <w:numFmt w:val="bullet"/>
      <w:lvlText w:val=""/>
      <w:lvlJc w:val="left"/>
      <w:pPr>
        <w:ind w:left="1780" w:hanging="360"/>
      </w:pPr>
      <w:rPr>
        <w:rFonts w:ascii="Symbol" w:hAnsi="Symbol"/>
      </w:rPr>
    </w:lvl>
    <w:lvl w:ilvl="5" w:tplc="689E09F0">
      <w:start w:val="1"/>
      <w:numFmt w:val="bullet"/>
      <w:lvlText w:val=""/>
      <w:lvlJc w:val="left"/>
      <w:pPr>
        <w:ind w:left="1780" w:hanging="360"/>
      </w:pPr>
      <w:rPr>
        <w:rFonts w:ascii="Symbol" w:hAnsi="Symbol"/>
      </w:rPr>
    </w:lvl>
    <w:lvl w:ilvl="6" w:tplc="7A849A92">
      <w:start w:val="1"/>
      <w:numFmt w:val="bullet"/>
      <w:lvlText w:val=""/>
      <w:lvlJc w:val="left"/>
      <w:pPr>
        <w:ind w:left="1780" w:hanging="360"/>
      </w:pPr>
      <w:rPr>
        <w:rFonts w:ascii="Symbol" w:hAnsi="Symbol"/>
      </w:rPr>
    </w:lvl>
    <w:lvl w:ilvl="7" w:tplc="530E9EFA">
      <w:start w:val="1"/>
      <w:numFmt w:val="bullet"/>
      <w:lvlText w:val=""/>
      <w:lvlJc w:val="left"/>
      <w:pPr>
        <w:ind w:left="1780" w:hanging="360"/>
      </w:pPr>
      <w:rPr>
        <w:rFonts w:ascii="Symbol" w:hAnsi="Symbol"/>
      </w:rPr>
    </w:lvl>
    <w:lvl w:ilvl="8" w:tplc="76ECB07C">
      <w:start w:val="1"/>
      <w:numFmt w:val="bullet"/>
      <w:lvlText w:val=""/>
      <w:lvlJc w:val="left"/>
      <w:pPr>
        <w:ind w:left="1780" w:hanging="360"/>
      </w:pPr>
      <w:rPr>
        <w:rFonts w:ascii="Symbol" w:hAnsi="Symbol"/>
      </w:rPr>
    </w:lvl>
  </w:abstractNum>
  <w:abstractNum w:abstractNumId="24"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CE173C3"/>
    <w:multiLevelType w:val="hybridMultilevel"/>
    <w:tmpl w:val="BC64B6FC"/>
    <w:lvl w:ilvl="0" w:tplc="5FE2BE28">
      <w:start w:val="1"/>
      <w:numFmt w:val="bullet"/>
      <w:lvlText w:val=""/>
      <w:lvlJc w:val="left"/>
      <w:pPr>
        <w:ind w:left="1780" w:hanging="360"/>
      </w:pPr>
      <w:rPr>
        <w:rFonts w:ascii="Symbol" w:hAnsi="Symbol"/>
      </w:rPr>
    </w:lvl>
    <w:lvl w:ilvl="1" w:tplc="78AE39DE">
      <w:start w:val="1"/>
      <w:numFmt w:val="bullet"/>
      <w:lvlText w:val=""/>
      <w:lvlJc w:val="left"/>
      <w:pPr>
        <w:ind w:left="1780" w:hanging="360"/>
      </w:pPr>
      <w:rPr>
        <w:rFonts w:ascii="Symbol" w:hAnsi="Symbol"/>
      </w:rPr>
    </w:lvl>
    <w:lvl w:ilvl="2" w:tplc="87460A40">
      <w:start w:val="1"/>
      <w:numFmt w:val="bullet"/>
      <w:lvlText w:val=""/>
      <w:lvlJc w:val="left"/>
      <w:pPr>
        <w:ind w:left="1780" w:hanging="360"/>
      </w:pPr>
      <w:rPr>
        <w:rFonts w:ascii="Symbol" w:hAnsi="Symbol"/>
      </w:rPr>
    </w:lvl>
    <w:lvl w:ilvl="3" w:tplc="A5BCB692">
      <w:start w:val="1"/>
      <w:numFmt w:val="bullet"/>
      <w:lvlText w:val=""/>
      <w:lvlJc w:val="left"/>
      <w:pPr>
        <w:ind w:left="1780" w:hanging="360"/>
      </w:pPr>
      <w:rPr>
        <w:rFonts w:ascii="Symbol" w:hAnsi="Symbol"/>
      </w:rPr>
    </w:lvl>
    <w:lvl w:ilvl="4" w:tplc="B0262950">
      <w:start w:val="1"/>
      <w:numFmt w:val="bullet"/>
      <w:lvlText w:val=""/>
      <w:lvlJc w:val="left"/>
      <w:pPr>
        <w:ind w:left="1780" w:hanging="360"/>
      </w:pPr>
      <w:rPr>
        <w:rFonts w:ascii="Symbol" w:hAnsi="Symbol"/>
      </w:rPr>
    </w:lvl>
    <w:lvl w:ilvl="5" w:tplc="46FC8946">
      <w:start w:val="1"/>
      <w:numFmt w:val="bullet"/>
      <w:lvlText w:val=""/>
      <w:lvlJc w:val="left"/>
      <w:pPr>
        <w:ind w:left="1780" w:hanging="360"/>
      </w:pPr>
      <w:rPr>
        <w:rFonts w:ascii="Symbol" w:hAnsi="Symbol"/>
      </w:rPr>
    </w:lvl>
    <w:lvl w:ilvl="6" w:tplc="DF705740">
      <w:start w:val="1"/>
      <w:numFmt w:val="bullet"/>
      <w:lvlText w:val=""/>
      <w:lvlJc w:val="left"/>
      <w:pPr>
        <w:ind w:left="1780" w:hanging="360"/>
      </w:pPr>
      <w:rPr>
        <w:rFonts w:ascii="Symbol" w:hAnsi="Symbol"/>
      </w:rPr>
    </w:lvl>
    <w:lvl w:ilvl="7" w:tplc="B5727CFC">
      <w:start w:val="1"/>
      <w:numFmt w:val="bullet"/>
      <w:lvlText w:val=""/>
      <w:lvlJc w:val="left"/>
      <w:pPr>
        <w:ind w:left="1780" w:hanging="360"/>
      </w:pPr>
      <w:rPr>
        <w:rFonts w:ascii="Symbol" w:hAnsi="Symbol"/>
      </w:rPr>
    </w:lvl>
    <w:lvl w:ilvl="8" w:tplc="3C3299C0">
      <w:start w:val="1"/>
      <w:numFmt w:val="bullet"/>
      <w:lvlText w:val=""/>
      <w:lvlJc w:val="left"/>
      <w:pPr>
        <w:ind w:left="1780" w:hanging="360"/>
      </w:pPr>
      <w:rPr>
        <w:rFonts w:ascii="Symbol" w:hAnsi="Symbol"/>
      </w:rPr>
    </w:lvl>
  </w:abstractNum>
  <w:abstractNum w:abstractNumId="26" w15:restartNumberingAfterBreak="0">
    <w:nsid w:val="6337724E"/>
    <w:multiLevelType w:val="hybridMultilevel"/>
    <w:tmpl w:val="B02E8A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49C7455"/>
    <w:multiLevelType w:val="hybridMultilevel"/>
    <w:tmpl w:val="4A96F078"/>
    <w:lvl w:ilvl="0" w:tplc="B32E7F68">
      <w:start w:val="1"/>
      <w:numFmt w:val="bullet"/>
      <w:lvlText w:val=""/>
      <w:lvlJc w:val="left"/>
      <w:pPr>
        <w:ind w:left="1640" w:hanging="360"/>
      </w:pPr>
      <w:rPr>
        <w:rFonts w:ascii="Symbol" w:hAnsi="Symbol"/>
      </w:rPr>
    </w:lvl>
    <w:lvl w:ilvl="1" w:tplc="3BBC1B0E">
      <w:start w:val="1"/>
      <w:numFmt w:val="bullet"/>
      <w:lvlText w:val=""/>
      <w:lvlJc w:val="left"/>
      <w:pPr>
        <w:ind w:left="1640" w:hanging="360"/>
      </w:pPr>
      <w:rPr>
        <w:rFonts w:ascii="Symbol" w:hAnsi="Symbol"/>
      </w:rPr>
    </w:lvl>
    <w:lvl w:ilvl="2" w:tplc="41DCE7E8">
      <w:start w:val="1"/>
      <w:numFmt w:val="bullet"/>
      <w:lvlText w:val=""/>
      <w:lvlJc w:val="left"/>
      <w:pPr>
        <w:ind w:left="1640" w:hanging="360"/>
      </w:pPr>
      <w:rPr>
        <w:rFonts w:ascii="Symbol" w:hAnsi="Symbol"/>
      </w:rPr>
    </w:lvl>
    <w:lvl w:ilvl="3" w:tplc="2DC2ECC2">
      <w:start w:val="1"/>
      <w:numFmt w:val="bullet"/>
      <w:lvlText w:val=""/>
      <w:lvlJc w:val="left"/>
      <w:pPr>
        <w:ind w:left="1640" w:hanging="360"/>
      </w:pPr>
      <w:rPr>
        <w:rFonts w:ascii="Symbol" w:hAnsi="Symbol"/>
      </w:rPr>
    </w:lvl>
    <w:lvl w:ilvl="4" w:tplc="4BA802DE">
      <w:start w:val="1"/>
      <w:numFmt w:val="bullet"/>
      <w:lvlText w:val=""/>
      <w:lvlJc w:val="left"/>
      <w:pPr>
        <w:ind w:left="1640" w:hanging="360"/>
      </w:pPr>
      <w:rPr>
        <w:rFonts w:ascii="Symbol" w:hAnsi="Symbol"/>
      </w:rPr>
    </w:lvl>
    <w:lvl w:ilvl="5" w:tplc="57CEDA24">
      <w:start w:val="1"/>
      <w:numFmt w:val="bullet"/>
      <w:lvlText w:val=""/>
      <w:lvlJc w:val="left"/>
      <w:pPr>
        <w:ind w:left="1640" w:hanging="360"/>
      </w:pPr>
      <w:rPr>
        <w:rFonts w:ascii="Symbol" w:hAnsi="Symbol"/>
      </w:rPr>
    </w:lvl>
    <w:lvl w:ilvl="6" w:tplc="533C8646">
      <w:start w:val="1"/>
      <w:numFmt w:val="bullet"/>
      <w:lvlText w:val=""/>
      <w:lvlJc w:val="left"/>
      <w:pPr>
        <w:ind w:left="1640" w:hanging="360"/>
      </w:pPr>
      <w:rPr>
        <w:rFonts w:ascii="Symbol" w:hAnsi="Symbol"/>
      </w:rPr>
    </w:lvl>
    <w:lvl w:ilvl="7" w:tplc="AC06F52E">
      <w:start w:val="1"/>
      <w:numFmt w:val="bullet"/>
      <w:lvlText w:val=""/>
      <w:lvlJc w:val="left"/>
      <w:pPr>
        <w:ind w:left="1640" w:hanging="360"/>
      </w:pPr>
      <w:rPr>
        <w:rFonts w:ascii="Symbol" w:hAnsi="Symbol"/>
      </w:rPr>
    </w:lvl>
    <w:lvl w:ilvl="8" w:tplc="A490CFA8">
      <w:start w:val="1"/>
      <w:numFmt w:val="bullet"/>
      <w:lvlText w:val=""/>
      <w:lvlJc w:val="left"/>
      <w:pPr>
        <w:ind w:left="1640" w:hanging="360"/>
      </w:pPr>
      <w:rPr>
        <w:rFonts w:ascii="Symbol" w:hAnsi="Symbol"/>
      </w:rPr>
    </w:lvl>
  </w:abstractNum>
  <w:abstractNum w:abstractNumId="28" w15:restartNumberingAfterBreak="0">
    <w:nsid w:val="6AB45516"/>
    <w:multiLevelType w:val="hybridMultilevel"/>
    <w:tmpl w:val="F71A67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3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5F04790"/>
    <w:multiLevelType w:val="hybridMultilevel"/>
    <w:tmpl w:val="48B6D574"/>
    <w:lvl w:ilvl="0" w:tplc="7094539A">
      <w:start w:val="1"/>
      <w:numFmt w:val="bullet"/>
      <w:lvlText w:val=""/>
      <w:lvlJc w:val="left"/>
      <w:pPr>
        <w:ind w:left="1800" w:hanging="360"/>
      </w:pPr>
      <w:rPr>
        <w:rFonts w:ascii="Symbol" w:hAnsi="Symbol"/>
      </w:rPr>
    </w:lvl>
    <w:lvl w:ilvl="1" w:tplc="B24CAB4A">
      <w:start w:val="1"/>
      <w:numFmt w:val="bullet"/>
      <w:lvlText w:val=""/>
      <w:lvlJc w:val="left"/>
      <w:pPr>
        <w:ind w:left="1800" w:hanging="360"/>
      </w:pPr>
      <w:rPr>
        <w:rFonts w:ascii="Symbol" w:hAnsi="Symbol"/>
      </w:rPr>
    </w:lvl>
    <w:lvl w:ilvl="2" w:tplc="A70CE056">
      <w:start w:val="1"/>
      <w:numFmt w:val="bullet"/>
      <w:lvlText w:val=""/>
      <w:lvlJc w:val="left"/>
      <w:pPr>
        <w:ind w:left="1800" w:hanging="360"/>
      </w:pPr>
      <w:rPr>
        <w:rFonts w:ascii="Symbol" w:hAnsi="Symbol"/>
      </w:rPr>
    </w:lvl>
    <w:lvl w:ilvl="3" w:tplc="FB464CAA">
      <w:start w:val="1"/>
      <w:numFmt w:val="bullet"/>
      <w:lvlText w:val=""/>
      <w:lvlJc w:val="left"/>
      <w:pPr>
        <w:ind w:left="1800" w:hanging="360"/>
      </w:pPr>
      <w:rPr>
        <w:rFonts w:ascii="Symbol" w:hAnsi="Symbol"/>
      </w:rPr>
    </w:lvl>
    <w:lvl w:ilvl="4" w:tplc="815E63CA">
      <w:start w:val="1"/>
      <w:numFmt w:val="bullet"/>
      <w:lvlText w:val=""/>
      <w:lvlJc w:val="left"/>
      <w:pPr>
        <w:ind w:left="1800" w:hanging="360"/>
      </w:pPr>
      <w:rPr>
        <w:rFonts w:ascii="Symbol" w:hAnsi="Symbol"/>
      </w:rPr>
    </w:lvl>
    <w:lvl w:ilvl="5" w:tplc="9550A65A">
      <w:start w:val="1"/>
      <w:numFmt w:val="bullet"/>
      <w:lvlText w:val=""/>
      <w:lvlJc w:val="left"/>
      <w:pPr>
        <w:ind w:left="1800" w:hanging="360"/>
      </w:pPr>
      <w:rPr>
        <w:rFonts w:ascii="Symbol" w:hAnsi="Symbol"/>
      </w:rPr>
    </w:lvl>
    <w:lvl w:ilvl="6" w:tplc="75EC7EE0">
      <w:start w:val="1"/>
      <w:numFmt w:val="bullet"/>
      <w:lvlText w:val=""/>
      <w:lvlJc w:val="left"/>
      <w:pPr>
        <w:ind w:left="1800" w:hanging="360"/>
      </w:pPr>
      <w:rPr>
        <w:rFonts w:ascii="Symbol" w:hAnsi="Symbol"/>
      </w:rPr>
    </w:lvl>
    <w:lvl w:ilvl="7" w:tplc="E24AD208">
      <w:start w:val="1"/>
      <w:numFmt w:val="bullet"/>
      <w:lvlText w:val=""/>
      <w:lvlJc w:val="left"/>
      <w:pPr>
        <w:ind w:left="1800" w:hanging="360"/>
      </w:pPr>
      <w:rPr>
        <w:rFonts w:ascii="Symbol" w:hAnsi="Symbol"/>
      </w:rPr>
    </w:lvl>
    <w:lvl w:ilvl="8" w:tplc="29E230E2">
      <w:start w:val="1"/>
      <w:numFmt w:val="bullet"/>
      <w:lvlText w:val=""/>
      <w:lvlJc w:val="left"/>
      <w:pPr>
        <w:ind w:left="1800" w:hanging="360"/>
      </w:pPr>
      <w:rPr>
        <w:rFonts w:ascii="Symbol" w:hAnsi="Symbol"/>
      </w:rPr>
    </w:lvl>
  </w:abstractNum>
  <w:abstractNum w:abstractNumId="32"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8D00B68"/>
    <w:multiLevelType w:val="hybridMultilevel"/>
    <w:tmpl w:val="AB9E4FA8"/>
    <w:lvl w:ilvl="0" w:tplc="62E6876C">
      <w:start w:val="1"/>
      <w:numFmt w:val="bullet"/>
      <w:lvlText w:val=""/>
      <w:lvlJc w:val="left"/>
      <w:pPr>
        <w:ind w:left="1640" w:hanging="360"/>
      </w:pPr>
      <w:rPr>
        <w:rFonts w:ascii="Symbol" w:hAnsi="Symbol"/>
      </w:rPr>
    </w:lvl>
    <w:lvl w:ilvl="1" w:tplc="9A68F4EE">
      <w:start w:val="1"/>
      <w:numFmt w:val="bullet"/>
      <w:lvlText w:val=""/>
      <w:lvlJc w:val="left"/>
      <w:pPr>
        <w:ind w:left="1640" w:hanging="360"/>
      </w:pPr>
      <w:rPr>
        <w:rFonts w:ascii="Symbol" w:hAnsi="Symbol"/>
      </w:rPr>
    </w:lvl>
    <w:lvl w:ilvl="2" w:tplc="025AA9CA">
      <w:start w:val="1"/>
      <w:numFmt w:val="bullet"/>
      <w:lvlText w:val=""/>
      <w:lvlJc w:val="left"/>
      <w:pPr>
        <w:ind w:left="1640" w:hanging="360"/>
      </w:pPr>
      <w:rPr>
        <w:rFonts w:ascii="Symbol" w:hAnsi="Symbol"/>
      </w:rPr>
    </w:lvl>
    <w:lvl w:ilvl="3" w:tplc="52D2D416">
      <w:start w:val="1"/>
      <w:numFmt w:val="bullet"/>
      <w:lvlText w:val=""/>
      <w:lvlJc w:val="left"/>
      <w:pPr>
        <w:ind w:left="1640" w:hanging="360"/>
      </w:pPr>
      <w:rPr>
        <w:rFonts w:ascii="Symbol" w:hAnsi="Symbol"/>
      </w:rPr>
    </w:lvl>
    <w:lvl w:ilvl="4" w:tplc="E82A17F8">
      <w:start w:val="1"/>
      <w:numFmt w:val="bullet"/>
      <w:lvlText w:val=""/>
      <w:lvlJc w:val="left"/>
      <w:pPr>
        <w:ind w:left="1640" w:hanging="360"/>
      </w:pPr>
      <w:rPr>
        <w:rFonts w:ascii="Symbol" w:hAnsi="Symbol"/>
      </w:rPr>
    </w:lvl>
    <w:lvl w:ilvl="5" w:tplc="C8A2A8F2">
      <w:start w:val="1"/>
      <w:numFmt w:val="bullet"/>
      <w:lvlText w:val=""/>
      <w:lvlJc w:val="left"/>
      <w:pPr>
        <w:ind w:left="1640" w:hanging="360"/>
      </w:pPr>
      <w:rPr>
        <w:rFonts w:ascii="Symbol" w:hAnsi="Symbol"/>
      </w:rPr>
    </w:lvl>
    <w:lvl w:ilvl="6" w:tplc="EFD693C8">
      <w:start w:val="1"/>
      <w:numFmt w:val="bullet"/>
      <w:lvlText w:val=""/>
      <w:lvlJc w:val="left"/>
      <w:pPr>
        <w:ind w:left="1640" w:hanging="360"/>
      </w:pPr>
      <w:rPr>
        <w:rFonts w:ascii="Symbol" w:hAnsi="Symbol"/>
      </w:rPr>
    </w:lvl>
    <w:lvl w:ilvl="7" w:tplc="D520E1AC">
      <w:start w:val="1"/>
      <w:numFmt w:val="bullet"/>
      <w:lvlText w:val=""/>
      <w:lvlJc w:val="left"/>
      <w:pPr>
        <w:ind w:left="1640" w:hanging="360"/>
      </w:pPr>
      <w:rPr>
        <w:rFonts w:ascii="Symbol" w:hAnsi="Symbol"/>
      </w:rPr>
    </w:lvl>
    <w:lvl w:ilvl="8" w:tplc="165886D8">
      <w:start w:val="1"/>
      <w:numFmt w:val="bullet"/>
      <w:lvlText w:val=""/>
      <w:lvlJc w:val="left"/>
      <w:pPr>
        <w:ind w:left="1640" w:hanging="360"/>
      </w:pPr>
      <w:rPr>
        <w:rFonts w:ascii="Symbol" w:hAnsi="Symbol"/>
      </w:rPr>
    </w:lvl>
  </w:abstractNum>
  <w:abstractNum w:abstractNumId="34"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35" w15:restartNumberingAfterBreak="0">
    <w:nsid w:val="7B193736"/>
    <w:multiLevelType w:val="multilevel"/>
    <w:tmpl w:val="3A32EA0C"/>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rPr>
        <w:b/>
        <w:bCs/>
        <w:i w:val="0"/>
        <w:iCs/>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298953545">
    <w:abstractNumId w:val="35"/>
  </w:num>
  <w:num w:numId="2" w16cid:durableId="1815676844">
    <w:abstractNumId w:val="1"/>
  </w:num>
  <w:num w:numId="3" w16cid:durableId="2009746057">
    <w:abstractNumId w:val="5"/>
  </w:num>
  <w:num w:numId="4" w16cid:durableId="586617919">
    <w:abstractNumId w:val="30"/>
  </w:num>
  <w:num w:numId="5" w16cid:durableId="1266958306">
    <w:abstractNumId w:val="22"/>
  </w:num>
  <w:num w:numId="6" w16cid:durableId="1819153165">
    <w:abstractNumId w:val="6"/>
  </w:num>
  <w:num w:numId="7" w16cid:durableId="1335961858">
    <w:abstractNumId w:val="24"/>
  </w:num>
  <w:num w:numId="8" w16cid:durableId="1501307884">
    <w:abstractNumId w:val="36"/>
  </w:num>
  <w:num w:numId="9" w16cid:durableId="1734700329">
    <w:abstractNumId w:val="4"/>
  </w:num>
  <w:num w:numId="10" w16cid:durableId="352192809">
    <w:abstractNumId w:val="15"/>
  </w:num>
  <w:num w:numId="11" w16cid:durableId="1110860615">
    <w:abstractNumId w:val="21"/>
  </w:num>
  <w:num w:numId="12" w16cid:durableId="1880044359">
    <w:abstractNumId w:val="16"/>
  </w:num>
  <w:num w:numId="13" w16cid:durableId="23600006">
    <w:abstractNumId w:val="29"/>
  </w:num>
  <w:num w:numId="14" w16cid:durableId="897781727">
    <w:abstractNumId w:val="32"/>
  </w:num>
  <w:num w:numId="15" w16cid:durableId="770508502">
    <w:abstractNumId w:val="7"/>
  </w:num>
  <w:num w:numId="16" w16cid:durableId="1573612973">
    <w:abstractNumId w:val="3"/>
  </w:num>
  <w:num w:numId="17" w16cid:durableId="333919850">
    <w:abstractNumId w:val="13"/>
  </w:num>
  <w:num w:numId="18" w16cid:durableId="1810710519">
    <w:abstractNumId w:val="19"/>
    <w:lvlOverride w:ilvl="0">
      <w:startOverride w:val="1"/>
    </w:lvlOverride>
  </w:num>
  <w:num w:numId="19" w16cid:durableId="1937399083">
    <w:abstractNumId w:val="8"/>
  </w:num>
  <w:num w:numId="20" w16cid:durableId="1332684608">
    <w:abstractNumId w:val="34"/>
  </w:num>
  <w:num w:numId="21" w16cid:durableId="33776364">
    <w:abstractNumId w:val="20"/>
  </w:num>
  <w:num w:numId="22" w16cid:durableId="1921409567">
    <w:abstractNumId w:val="11"/>
  </w:num>
  <w:num w:numId="23" w16cid:durableId="136072236">
    <w:abstractNumId w:val="0"/>
  </w:num>
  <w:num w:numId="24" w16cid:durableId="443382228">
    <w:abstractNumId w:val="9"/>
  </w:num>
  <w:num w:numId="25" w16cid:durableId="1133526582">
    <w:abstractNumId w:val="26"/>
  </w:num>
  <w:num w:numId="26" w16cid:durableId="2023898519">
    <w:abstractNumId w:val="12"/>
  </w:num>
  <w:num w:numId="27" w16cid:durableId="1826822805">
    <w:abstractNumId w:val="31"/>
  </w:num>
  <w:num w:numId="28" w16cid:durableId="1627082580">
    <w:abstractNumId w:val="25"/>
  </w:num>
  <w:num w:numId="29" w16cid:durableId="866990798">
    <w:abstractNumId w:val="2"/>
  </w:num>
  <w:num w:numId="30" w16cid:durableId="1675959838">
    <w:abstractNumId w:val="17"/>
  </w:num>
  <w:num w:numId="31" w16cid:durableId="1458571656">
    <w:abstractNumId w:val="14"/>
  </w:num>
  <w:num w:numId="32" w16cid:durableId="153381932">
    <w:abstractNumId w:val="27"/>
  </w:num>
  <w:num w:numId="33" w16cid:durableId="1098019899">
    <w:abstractNumId w:val="33"/>
  </w:num>
  <w:num w:numId="34" w16cid:durableId="696199879">
    <w:abstractNumId w:val="18"/>
  </w:num>
  <w:num w:numId="35" w16cid:durableId="364183673">
    <w:abstractNumId w:val="23"/>
  </w:num>
  <w:num w:numId="36" w16cid:durableId="1911190742">
    <w:abstractNumId w:val="10"/>
  </w:num>
  <w:num w:numId="37" w16cid:durableId="326254118">
    <w:abstractNumId w:val="28"/>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Gaillard">
    <w15:presenceInfo w15:providerId="AD" w15:userId="S::pd51hwz@eduvaud.ch::b9c140db-d266-4f17-9b66-254065bbc0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515"/>
    <w:rsid w:val="00024DC5"/>
    <w:rsid w:val="00063EDD"/>
    <w:rsid w:val="00070238"/>
    <w:rsid w:val="00073FDE"/>
    <w:rsid w:val="000C197B"/>
    <w:rsid w:val="000D0236"/>
    <w:rsid w:val="001042B3"/>
    <w:rsid w:val="00114083"/>
    <w:rsid w:val="001179DE"/>
    <w:rsid w:val="001335A5"/>
    <w:rsid w:val="00140D75"/>
    <w:rsid w:val="00151730"/>
    <w:rsid w:val="00161BC5"/>
    <w:rsid w:val="00164517"/>
    <w:rsid w:val="00171E79"/>
    <w:rsid w:val="00192035"/>
    <w:rsid w:val="001A798F"/>
    <w:rsid w:val="001D2676"/>
    <w:rsid w:val="001D504D"/>
    <w:rsid w:val="001E121F"/>
    <w:rsid w:val="001E6393"/>
    <w:rsid w:val="001E7647"/>
    <w:rsid w:val="001F3898"/>
    <w:rsid w:val="002036CD"/>
    <w:rsid w:val="00205685"/>
    <w:rsid w:val="00212505"/>
    <w:rsid w:val="00221BED"/>
    <w:rsid w:val="00230716"/>
    <w:rsid w:val="00232E9F"/>
    <w:rsid w:val="002362E2"/>
    <w:rsid w:val="00240509"/>
    <w:rsid w:val="00245601"/>
    <w:rsid w:val="00251B89"/>
    <w:rsid w:val="00265744"/>
    <w:rsid w:val="00281546"/>
    <w:rsid w:val="00287F0A"/>
    <w:rsid w:val="002A2819"/>
    <w:rsid w:val="002A3BD6"/>
    <w:rsid w:val="002A61A7"/>
    <w:rsid w:val="002B789A"/>
    <w:rsid w:val="002C4C01"/>
    <w:rsid w:val="002C6CC2"/>
    <w:rsid w:val="002E3601"/>
    <w:rsid w:val="002E5CCE"/>
    <w:rsid w:val="002F39FF"/>
    <w:rsid w:val="002F40B2"/>
    <w:rsid w:val="002F71DF"/>
    <w:rsid w:val="00307A82"/>
    <w:rsid w:val="00312B0B"/>
    <w:rsid w:val="003144D2"/>
    <w:rsid w:val="00317664"/>
    <w:rsid w:val="00335940"/>
    <w:rsid w:val="003445FC"/>
    <w:rsid w:val="003474D3"/>
    <w:rsid w:val="0035234B"/>
    <w:rsid w:val="00356B23"/>
    <w:rsid w:val="00356E13"/>
    <w:rsid w:val="00360243"/>
    <w:rsid w:val="00367E02"/>
    <w:rsid w:val="00371ECE"/>
    <w:rsid w:val="00373603"/>
    <w:rsid w:val="00377F2F"/>
    <w:rsid w:val="003A0F9C"/>
    <w:rsid w:val="003A7180"/>
    <w:rsid w:val="003B01E7"/>
    <w:rsid w:val="003B51A5"/>
    <w:rsid w:val="003D71F1"/>
    <w:rsid w:val="003E6041"/>
    <w:rsid w:val="003F06DA"/>
    <w:rsid w:val="003F2179"/>
    <w:rsid w:val="003F41A8"/>
    <w:rsid w:val="004039E6"/>
    <w:rsid w:val="00403A11"/>
    <w:rsid w:val="004204F3"/>
    <w:rsid w:val="00433358"/>
    <w:rsid w:val="00436686"/>
    <w:rsid w:val="004379D0"/>
    <w:rsid w:val="004502D9"/>
    <w:rsid w:val="0046524E"/>
    <w:rsid w:val="0047295B"/>
    <w:rsid w:val="004935CF"/>
    <w:rsid w:val="0049659A"/>
    <w:rsid w:val="0049754F"/>
    <w:rsid w:val="004B305F"/>
    <w:rsid w:val="004C38FB"/>
    <w:rsid w:val="004D78C8"/>
    <w:rsid w:val="004E0ABB"/>
    <w:rsid w:val="004E459A"/>
    <w:rsid w:val="00512D0C"/>
    <w:rsid w:val="005143EF"/>
    <w:rsid w:val="005229CE"/>
    <w:rsid w:val="00524C37"/>
    <w:rsid w:val="00535DFD"/>
    <w:rsid w:val="005364AB"/>
    <w:rsid w:val="00550F4F"/>
    <w:rsid w:val="00552A31"/>
    <w:rsid w:val="00564722"/>
    <w:rsid w:val="005662D2"/>
    <w:rsid w:val="00577704"/>
    <w:rsid w:val="00591119"/>
    <w:rsid w:val="005925E4"/>
    <w:rsid w:val="005A1162"/>
    <w:rsid w:val="005A26FB"/>
    <w:rsid w:val="005B7929"/>
    <w:rsid w:val="005C0997"/>
    <w:rsid w:val="005D001A"/>
    <w:rsid w:val="005E1E76"/>
    <w:rsid w:val="00622917"/>
    <w:rsid w:val="00623615"/>
    <w:rsid w:val="00646084"/>
    <w:rsid w:val="00652EDE"/>
    <w:rsid w:val="00657F63"/>
    <w:rsid w:val="00664739"/>
    <w:rsid w:val="0067095E"/>
    <w:rsid w:val="0067475D"/>
    <w:rsid w:val="006831AD"/>
    <w:rsid w:val="00684B3D"/>
    <w:rsid w:val="0068507C"/>
    <w:rsid w:val="00696085"/>
    <w:rsid w:val="00696758"/>
    <w:rsid w:val="006A1EEC"/>
    <w:rsid w:val="006A3B96"/>
    <w:rsid w:val="006A7197"/>
    <w:rsid w:val="006C007A"/>
    <w:rsid w:val="006D43E7"/>
    <w:rsid w:val="006E2C58"/>
    <w:rsid w:val="006F2373"/>
    <w:rsid w:val="00720330"/>
    <w:rsid w:val="00720D53"/>
    <w:rsid w:val="00722BFC"/>
    <w:rsid w:val="00724F42"/>
    <w:rsid w:val="00737BD6"/>
    <w:rsid w:val="007467C6"/>
    <w:rsid w:val="00750FBB"/>
    <w:rsid w:val="00764342"/>
    <w:rsid w:val="007659F9"/>
    <w:rsid w:val="00791020"/>
    <w:rsid w:val="007B46FA"/>
    <w:rsid w:val="007C1E07"/>
    <w:rsid w:val="007C53D3"/>
    <w:rsid w:val="007C68B3"/>
    <w:rsid w:val="00801440"/>
    <w:rsid w:val="00803FC4"/>
    <w:rsid w:val="0083170D"/>
    <w:rsid w:val="0083453E"/>
    <w:rsid w:val="0083699C"/>
    <w:rsid w:val="00836EE6"/>
    <w:rsid w:val="008477D6"/>
    <w:rsid w:val="008500C6"/>
    <w:rsid w:val="0085344A"/>
    <w:rsid w:val="00854E7B"/>
    <w:rsid w:val="008767AA"/>
    <w:rsid w:val="00881951"/>
    <w:rsid w:val="008936DA"/>
    <w:rsid w:val="008B3B11"/>
    <w:rsid w:val="008B6755"/>
    <w:rsid w:val="008D7200"/>
    <w:rsid w:val="008F2541"/>
    <w:rsid w:val="008F6CA3"/>
    <w:rsid w:val="00901128"/>
    <w:rsid w:val="009157C4"/>
    <w:rsid w:val="00917DA5"/>
    <w:rsid w:val="009326CA"/>
    <w:rsid w:val="009351EF"/>
    <w:rsid w:val="00954E2C"/>
    <w:rsid w:val="0096674C"/>
    <w:rsid w:val="00966C61"/>
    <w:rsid w:val="00970B23"/>
    <w:rsid w:val="00987B7F"/>
    <w:rsid w:val="009927FC"/>
    <w:rsid w:val="00996927"/>
    <w:rsid w:val="009B6C98"/>
    <w:rsid w:val="009D368F"/>
    <w:rsid w:val="009D4B1C"/>
    <w:rsid w:val="009D7E13"/>
    <w:rsid w:val="009E082B"/>
    <w:rsid w:val="009E08F5"/>
    <w:rsid w:val="009E18DA"/>
    <w:rsid w:val="009E6A06"/>
    <w:rsid w:val="009F7948"/>
    <w:rsid w:val="00A27CE4"/>
    <w:rsid w:val="00A56434"/>
    <w:rsid w:val="00A640AC"/>
    <w:rsid w:val="00A721E7"/>
    <w:rsid w:val="00A87A89"/>
    <w:rsid w:val="00A943C5"/>
    <w:rsid w:val="00AA0785"/>
    <w:rsid w:val="00AA1302"/>
    <w:rsid w:val="00AA3411"/>
    <w:rsid w:val="00AB6FAA"/>
    <w:rsid w:val="00AC6925"/>
    <w:rsid w:val="00AD4BAF"/>
    <w:rsid w:val="00AE470C"/>
    <w:rsid w:val="00AF0F40"/>
    <w:rsid w:val="00AF5A3F"/>
    <w:rsid w:val="00B027E4"/>
    <w:rsid w:val="00B0460B"/>
    <w:rsid w:val="00B068A9"/>
    <w:rsid w:val="00B20F15"/>
    <w:rsid w:val="00B263B7"/>
    <w:rsid w:val="00B31079"/>
    <w:rsid w:val="00B35D46"/>
    <w:rsid w:val="00B673BB"/>
    <w:rsid w:val="00B70B13"/>
    <w:rsid w:val="00B84F9A"/>
    <w:rsid w:val="00B91293"/>
    <w:rsid w:val="00BA58A2"/>
    <w:rsid w:val="00BB7113"/>
    <w:rsid w:val="00BC3352"/>
    <w:rsid w:val="00BD0202"/>
    <w:rsid w:val="00BE0CC7"/>
    <w:rsid w:val="00BE482B"/>
    <w:rsid w:val="00BE6F05"/>
    <w:rsid w:val="00C315ED"/>
    <w:rsid w:val="00C505B1"/>
    <w:rsid w:val="00C51ED6"/>
    <w:rsid w:val="00C66402"/>
    <w:rsid w:val="00C75939"/>
    <w:rsid w:val="00C930E9"/>
    <w:rsid w:val="00CA482D"/>
    <w:rsid w:val="00CB24E8"/>
    <w:rsid w:val="00CB2BDC"/>
    <w:rsid w:val="00CB3227"/>
    <w:rsid w:val="00CD14C8"/>
    <w:rsid w:val="00CF5771"/>
    <w:rsid w:val="00CF7670"/>
    <w:rsid w:val="00D048B0"/>
    <w:rsid w:val="00D051C1"/>
    <w:rsid w:val="00D14A10"/>
    <w:rsid w:val="00D2505D"/>
    <w:rsid w:val="00D256C1"/>
    <w:rsid w:val="00D27B25"/>
    <w:rsid w:val="00D555FD"/>
    <w:rsid w:val="00D87844"/>
    <w:rsid w:val="00D97582"/>
    <w:rsid w:val="00DA4CCB"/>
    <w:rsid w:val="00DB150E"/>
    <w:rsid w:val="00DB4900"/>
    <w:rsid w:val="00DB6B0C"/>
    <w:rsid w:val="00DB76F2"/>
    <w:rsid w:val="00DC0FF6"/>
    <w:rsid w:val="00DC6515"/>
    <w:rsid w:val="00DC7956"/>
    <w:rsid w:val="00DD019E"/>
    <w:rsid w:val="00DD71E8"/>
    <w:rsid w:val="00DE7506"/>
    <w:rsid w:val="00E10C21"/>
    <w:rsid w:val="00E12330"/>
    <w:rsid w:val="00E164A3"/>
    <w:rsid w:val="00E168D4"/>
    <w:rsid w:val="00E17B4E"/>
    <w:rsid w:val="00E24755"/>
    <w:rsid w:val="00E2710D"/>
    <w:rsid w:val="00E362F9"/>
    <w:rsid w:val="00E37943"/>
    <w:rsid w:val="00E56D4A"/>
    <w:rsid w:val="00E63311"/>
    <w:rsid w:val="00EA33A9"/>
    <w:rsid w:val="00EA5701"/>
    <w:rsid w:val="00EB6149"/>
    <w:rsid w:val="00EC0448"/>
    <w:rsid w:val="00EC2480"/>
    <w:rsid w:val="00ED7E5B"/>
    <w:rsid w:val="00EE3097"/>
    <w:rsid w:val="00EE645E"/>
    <w:rsid w:val="00EE7FA9"/>
    <w:rsid w:val="00EF14B7"/>
    <w:rsid w:val="00F06D35"/>
    <w:rsid w:val="00F12F6C"/>
    <w:rsid w:val="00F15BFB"/>
    <w:rsid w:val="00F33098"/>
    <w:rsid w:val="00F37480"/>
    <w:rsid w:val="00F40D9C"/>
    <w:rsid w:val="00F4663F"/>
    <w:rsid w:val="00F50FF2"/>
    <w:rsid w:val="00F53ED8"/>
    <w:rsid w:val="00F5540F"/>
    <w:rsid w:val="00F55756"/>
    <w:rsid w:val="00F57705"/>
    <w:rsid w:val="00F87638"/>
    <w:rsid w:val="00F926C6"/>
    <w:rsid w:val="00F96D1C"/>
    <w:rsid w:val="00FA3710"/>
    <w:rsid w:val="00FA4959"/>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rsid w:val="009B6C98"/>
    <w:pPr>
      <w:tabs>
        <w:tab w:val="left" w:pos="400"/>
        <w:tab w:val="right" w:leader="dot" w:pos="9062"/>
      </w:tabs>
      <w:spacing w:before="240"/>
      <w:jc w:val="center"/>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Mentionnonrsolue1">
    <w:name w:val="Mention non résolue1"/>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 w:type="character" w:styleId="Mentionnonrsolue">
    <w:name w:val="Unresolved Mention"/>
    <w:basedOn w:val="Policepardfaut"/>
    <w:uiPriority w:val="99"/>
    <w:semiHidden/>
    <w:unhideWhenUsed/>
    <w:rsid w:val="0085344A"/>
    <w:rPr>
      <w:color w:val="605E5C"/>
      <w:shd w:val="clear" w:color="auto" w:fill="E1DFDD"/>
    </w:rPr>
  </w:style>
  <w:style w:type="paragraph" w:styleId="Titre">
    <w:name w:val="Title"/>
    <w:basedOn w:val="Normal"/>
    <w:next w:val="Normal"/>
    <w:link w:val="TitreCar"/>
    <w:qFormat/>
    <w:rsid w:val="009B6C98"/>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9B6C98"/>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image" Target="media/image9.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E593C045-97B9-4A62-AB4B-5CB5DA2D7388}">
  <ds:schemaRefs>
    <ds:schemaRef ds:uri="http://schemas.openxmlformats.org/officeDocument/2006/bibliography"/>
  </ds:schemaRefs>
</ds:datastoreItem>
</file>

<file path=customXml/itemProps4.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Template>
  <TotalTime>3834</TotalTime>
  <Pages>15</Pages>
  <Words>2125</Words>
  <Characters>11688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101</cp:revision>
  <cp:lastPrinted>2024-04-29T11:14:00Z</cp:lastPrinted>
  <dcterms:created xsi:type="dcterms:W3CDTF">2024-02-01T14:36:00Z</dcterms:created>
  <dcterms:modified xsi:type="dcterms:W3CDTF">2024-05-06T06:51:00Z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